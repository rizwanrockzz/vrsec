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B07ACA" w:rsidRDefault="009572ED" w:rsidP="00FC7011">
      <w:pPr>
        <w:pStyle w:val="Default"/>
        <w:spacing w:after="240" w:line="363" w:lineRule="atLeast"/>
        <w:ind w:firstLine="284"/>
        <w:jc w:val="center"/>
        <w:rPr>
          <w:color w:val="000000" w:themeColor="text1"/>
        </w:rPr>
      </w:pPr>
      <w:r w:rsidRPr="00B07ACA">
        <w:rPr>
          <w:b/>
          <w:bCs/>
          <w:color w:val="000000" w:themeColor="text1"/>
          <w:sz w:val="28"/>
          <w:szCs w:val="28"/>
        </w:rPr>
        <w:t>Interpreting Doctor’s Handwritten Presc</w:t>
      </w:r>
      <w:r w:rsidR="00AC053B" w:rsidRPr="00B07ACA">
        <w:rPr>
          <w:b/>
          <w:bCs/>
          <w:color w:val="000000" w:themeColor="text1"/>
          <w:sz w:val="28"/>
          <w:szCs w:val="28"/>
        </w:rPr>
        <w:t>r</w:t>
      </w:r>
      <w:r w:rsidRPr="00B07ACA">
        <w:rPr>
          <w:b/>
          <w:bCs/>
          <w:color w:val="000000" w:themeColor="text1"/>
          <w:sz w:val="28"/>
          <w:szCs w:val="28"/>
        </w:rPr>
        <w:t>iption Using Deep Learning Techniques</w:t>
      </w:r>
    </w:p>
    <w:p w14:paraId="67D56D8B" w14:textId="69DABABC" w:rsidR="00794C3C" w:rsidRDefault="000F2A32" w:rsidP="00692CAB">
      <w:pPr>
        <w:pStyle w:val="CM12"/>
        <w:jc w:val="center"/>
        <w:rPr>
          <w:color w:val="000000" w:themeColor="text1"/>
          <w:sz w:val="20"/>
          <w:szCs w:val="20"/>
          <w:vertAlign w:val="superscript"/>
        </w:rPr>
      </w:pPr>
      <w:r w:rsidRPr="00B07ACA">
        <w:rPr>
          <w:color w:val="000000" w:themeColor="text1"/>
          <w:sz w:val="20"/>
          <w:szCs w:val="20"/>
          <w:vertAlign w:val="superscript"/>
        </w:rPr>
        <w:t>Rizwanullah</w:t>
      </w:r>
      <w:r w:rsidR="00DA155E" w:rsidRPr="00B07ACA">
        <w:rPr>
          <w:color w:val="000000" w:themeColor="text1"/>
          <w:sz w:val="20"/>
          <w:szCs w:val="20"/>
          <w:vertAlign w:val="superscript"/>
        </w:rPr>
        <w:t xml:space="preserve"> Mohammad</w:t>
      </w:r>
      <w:r w:rsidRPr="00B07ACA">
        <w:rPr>
          <w:color w:val="000000" w:themeColor="text1"/>
          <w:sz w:val="20"/>
          <w:szCs w:val="20"/>
          <w:vertAlign w:val="superscript"/>
        </w:rPr>
        <w:t>,</w:t>
      </w:r>
      <w:r w:rsidR="00DA3811" w:rsidRPr="00B07ACA">
        <w:rPr>
          <w:color w:val="000000" w:themeColor="text1"/>
          <w:sz w:val="20"/>
          <w:szCs w:val="20"/>
          <w:vertAlign w:val="superscript"/>
        </w:rPr>
        <w:t xml:space="preserve"> </w:t>
      </w:r>
      <w:r w:rsidRPr="00B07ACA">
        <w:rPr>
          <w:color w:val="000000" w:themeColor="text1"/>
          <w:sz w:val="20"/>
          <w:szCs w:val="20"/>
          <w:vertAlign w:val="superscript"/>
        </w:rPr>
        <w:t>Ajay Kumar Varma</w:t>
      </w:r>
      <w:r w:rsidR="00DA155E" w:rsidRPr="00B07ACA">
        <w:rPr>
          <w:color w:val="000000" w:themeColor="text1"/>
          <w:sz w:val="20"/>
          <w:szCs w:val="20"/>
          <w:vertAlign w:val="superscript"/>
        </w:rPr>
        <w:t xml:space="preserve"> Nagaraju</w:t>
      </w:r>
      <w:r w:rsidRPr="00B07ACA">
        <w:rPr>
          <w:color w:val="000000" w:themeColor="text1"/>
          <w:sz w:val="20"/>
          <w:szCs w:val="20"/>
          <w:vertAlign w:val="superscript"/>
        </w:rPr>
        <w:t xml:space="preserve"> and </w:t>
      </w:r>
      <w:r w:rsidR="00530E6D" w:rsidRPr="00B07ACA">
        <w:rPr>
          <w:color w:val="000000" w:themeColor="text1"/>
          <w:sz w:val="20"/>
          <w:szCs w:val="20"/>
          <w:vertAlign w:val="superscript"/>
        </w:rPr>
        <w:t>S</w:t>
      </w:r>
      <w:r w:rsidRPr="00B07ACA">
        <w:rPr>
          <w:color w:val="000000" w:themeColor="text1"/>
          <w:sz w:val="20"/>
          <w:szCs w:val="20"/>
          <w:vertAlign w:val="superscript"/>
        </w:rPr>
        <w:t>uneetha</w:t>
      </w:r>
      <w:r w:rsidR="00DA155E" w:rsidRPr="00B07ACA">
        <w:rPr>
          <w:color w:val="000000" w:themeColor="text1"/>
          <w:sz w:val="20"/>
          <w:szCs w:val="20"/>
          <w:vertAlign w:val="superscript"/>
        </w:rPr>
        <w:t xml:space="preserve"> Manne</w:t>
      </w:r>
    </w:p>
    <w:p w14:paraId="073AA015" w14:textId="459B19FB" w:rsidR="00F049EF" w:rsidRPr="00F049EF" w:rsidRDefault="00000000" w:rsidP="00F049EF">
      <w:pPr>
        <w:pStyle w:val="Default"/>
        <w:jc w:val="center"/>
        <w:rPr>
          <w:sz w:val="20"/>
          <w:szCs w:val="20"/>
          <w:vertAlign w:val="superscript"/>
        </w:rPr>
      </w:pPr>
      <w:hyperlink r:id="rId8" w:history="1">
        <w:r w:rsidR="00F049EF" w:rsidRPr="0073671E">
          <w:rPr>
            <w:rStyle w:val="Hyperlink"/>
            <w:sz w:val="20"/>
            <w:szCs w:val="20"/>
            <w:vertAlign w:val="superscript"/>
          </w:rPr>
          <w:t>https://orcid.org/0000-0002-8917-276X</w:t>
        </w:r>
      </w:hyperlink>
    </w:p>
    <w:p w14:paraId="32A574B7" w14:textId="027CB0D4" w:rsidR="001275A4" w:rsidRPr="00B07ACA" w:rsidRDefault="00E47359" w:rsidP="0058226D">
      <w:pPr>
        <w:spacing w:before="120" w:after="0" w:line="240" w:lineRule="auto"/>
        <w:jc w:val="center"/>
        <w:rPr>
          <w:rFonts w:ascii="Times New Roman" w:eastAsia="Times New Roman" w:hAnsi="Times New Roman"/>
          <w:color w:val="000000" w:themeColor="text1"/>
          <w:sz w:val="12"/>
          <w:szCs w:val="12"/>
          <w:lang w:val="en-IN" w:eastAsia="en-IN"/>
        </w:rPr>
      </w:pPr>
      <w:r>
        <w:rPr>
          <w:rFonts w:ascii="Times New Roman" w:eastAsia="Times New Roman" w:hAnsi="Times New Roman"/>
          <w:color w:val="000000" w:themeColor="text1"/>
          <w:sz w:val="12"/>
          <w:szCs w:val="12"/>
          <w:lang w:val="en-IN" w:eastAsia="en-IN"/>
        </w:rPr>
        <w:t>IT Department</w:t>
      </w:r>
      <w:r w:rsidR="001275A4" w:rsidRPr="00B07ACA">
        <w:rPr>
          <w:rFonts w:ascii="Times New Roman" w:eastAsia="Times New Roman" w:hAnsi="Times New Roman"/>
          <w:color w:val="000000" w:themeColor="text1"/>
          <w:sz w:val="12"/>
          <w:szCs w:val="12"/>
          <w:lang w:val="en-IN" w:eastAsia="en-IN"/>
        </w:rPr>
        <w:t>,</w:t>
      </w:r>
      <w:r w:rsidR="001A143A">
        <w:rPr>
          <w:rFonts w:ascii="Times New Roman" w:eastAsia="Times New Roman" w:hAnsi="Times New Roman"/>
          <w:color w:val="000000" w:themeColor="text1"/>
          <w:sz w:val="12"/>
          <w:szCs w:val="12"/>
          <w:lang w:val="en-IN" w:eastAsia="en-IN"/>
        </w:rPr>
        <w:t xml:space="preserve"> </w:t>
      </w:r>
      <w:proofErr w:type="spellStart"/>
      <w:r w:rsidR="001275A4" w:rsidRPr="00B07ACA">
        <w:rPr>
          <w:rFonts w:ascii="Times New Roman" w:eastAsia="Times New Roman" w:hAnsi="Times New Roman"/>
          <w:color w:val="000000" w:themeColor="text1"/>
          <w:sz w:val="12"/>
          <w:szCs w:val="12"/>
          <w:lang w:val="en-IN" w:eastAsia="en-IN"/>
        </w:rPr>
        <w:t>Velagapudi</w:t>
      </w:r>
      <w:proofErr w:type="spellEnd"/>
      <w:r w:rsidR="001275A4" w:rsidRPr="00B07ACA">
        <w:rPr>
          <w:rFonts w:ascii="Times New Roman" w:eastAsia="Times New Roman" w:hAnsi="Times New Roman"/>
          <w:color w:val="000000" w:themeColor="text1"/>
          <w:sz w:val="12"/>
          <w:szCs w:val="12"/>
          <w:lang w:val="en-IN" w:eastAsia="en-IN"/>
        </w:rPr>
        <w:t xml:space="preserve"> Ramakrishna Siddhartha Engineering</w:t>
      </w:r>
    </w:p>
    <w:p w14:paraId="091F908D" w14:textId="7C5871A6" w:rsidR="001275A4" w:rsidRPr="00B07ACA" w:rsidRDefault="001275A4" w:rsidP="001275A4">
      <w:pPr>
        <w:pStyle w:val="Default"/>
        <w:jc w:val="center"/>
        <w:rPr>
          <w:color w:val="000000" w:themeColor="text1"/>
          <w:sz w:val="12"/>
          <w:szCs w:val="12"/>
        </w:rPr>
      </w:pPr>
      <w:r w:rsidRPr="00B07ACA">
        <w:rPr>
          <w:rFonts w:eastAsia="Times New Roman"/>
          <w:color w:val="000000" w:themeColor="text1"/>
          <w:sz w:val="12"/>
          <w:szCs w:val="12"/>
          <w:lang w:val="en-IN" w:eastAsia="en-IN"/>
        </w:rPr>
        <w:t xml:space="preserve">College, </w:t>
      </w:r>
      <w:r w:rsidR="00A4385D">
        <w:rPr>
          <w:rFonts w:eastAsia="Times New Roman"/>
          <w:color w:val="000000" w:themeColor="text1"/>
          <w:sz w:val="12"/>
          <w:szCs w:val="12"/>
          <w:lang w:val="en-IN" w:eastAsia="en-IN"/>
        </w:rPr>
        <w:t>Vijayawada,</w:t>
      </w:r>
      <w:r w:rsidR="00E52DAA">
        <w:rPr>
          <w:rFonts w:eastAsia="Times New Roman"/>
          <w:color w:val="000000" w:themeColor="text1"/>
          <w:sz w:val="12"/>
          <w:szCs w:val="12"/>
          <w:lang w:val="en-IN" w:eastAsia="en-IN"/>
        </w:rPr>
        <w:t xml:space="preserve"> </w:t>
      </w:r>
      <w:r w:rsidRPr="00B07ACA">
        <w:rPr>
          <w:rFonts w:eastAsia="Times New Roman"/>
          <w:color w:val="000000" w:themeColor="text1"/>
          <w:sz w:val="12"/>
          <w:szCs w:val="12"/>
          <w:lang w:val="en-IN" w:eastAsia="en-IN"/>
        </w:rPr>
        <w:t>Andhra Pradesh, India</w:t>
      </w:r>
    </w:p>
    <w:p w14:paraId="749EF4C8" w14:textId="02F01508" w:rsidR="0008668B" w:rsidRPr="00BE07DF" w:rsidRDefault="00000000" w:rsidP="007641FF">
      <w:pPr>
        <w:pStyle w:val="CM1"/>
        <w:spacing w:before="120"/>
        <w:jc w:val="center"/>
        <w:rPr>
          <w:color w:val="1F497D" w:themeColor="text2"/>
          <w:sz w:val="20"/>
          <w:szCs w:val="20"/>
          <w:vertAlign w:val="superscript"/>
        </w:rPr>
      </w:pPr>
      <w:hyperlink r:id="rId9" w:history="1">
        <w:r w:rsidR="002B726F" w:rsidRPr="00BE07DF">
          <w:rPr>
            <w:rStyle w:val="Hyperlink"/>
            <w:color w:val="1F497D" w:themeColor="text2"/>
            <w:sz w:val="20"/>
            <w:szCs w:val="20"/>
            <w:vertAlign w:val="superscript"/>
          </w:rPr>
          <w:t>mailtorizwanullah@gmail.com</w:t>
        </w:r>
      </w:hyperlink>
    </w:p>
    <w:p w14:paraId="673BC524" w14:textId="31EAD8B3" w:rsidR="0008668B" w:rsidRPr="00BE07DF" w:rsidRDefault="00000000" w:rsidP="0008668B">
      <w:pPr>
        <w:pStyle w:val="CM1"/>
        <w:jc w:val="center"/>
        <w:rPr>
          <w:color w:val="1F497D" w:themeColor="text2"/>
          <w:sz w:val="20"/>
          <w:szCs w:val="20"/>
          <w:vertAlign w:val="superscript"/>
        </w:rPr>
      </w:pPr>
      <w:hyperlink r:id="rId10" w:history="1">
        <w:r w:rsidR="00BC70A5" w:rsidRPr="00BE07DF">
          <w:rPr>
            <w:rStyle w:val="Hyperlink"/>
            <w:color w:val="1F497D" w:themeColor="text2"/>
            <w:sz w:val="20"/>
            <w:szCs w:val="20"/>
            <w:vertAlign w:val="superscript"/>
          </w:rPr>
          <w:t>ajaynagaraju32@gmail.com</w:t>
        </w:r>
      </w:hyperlink>
      <w:r w:rsidR="0008668B" w:rsidRPr="00BE07DF">
        <w:rPr>
          <w:color w:val="1F497D" w:themeColor="text2"/>
          <w:sz w:val="20"/>
          <w:szCs w:val="20"/>
          <w:vertAlign w:val="superscript"/>
        </w:rPr>
        <w:t xml:space="preserve"> </w:t>
      </w:r>
    </w:p>
    <w:p w14:paraId="1DE7A836" w14:textId="48CA4E11" w:rsidR="0005118C" w:rsidRDefault="00000000" w:rsidP="00B87841">
      <w:pPr>
        <w:pStyle w:val="CM1"/>
        <w:jc w:val="center"/>
        <w:rPr>
          <w:rStyle w:val="Hyperlink"/>
          <w:color w:val="1F497D" w:themeColor="text2"/>
          <w:sz w:val="20"/>
          <w:szCs w:val="20"/>
          <w:vertAlign w:val="superscript"/>
        </w:rPr>
      </w:pPr>
      <w:hyperlink r:id="rId11" w:history="1">
        <w:r w:rsidR="00DC05E9" w:rsidRPr="00BE07DF">
          <w:rPr>
            <w:rStyle w:val="Hyperlink"/>
            <w:color w:val="1F497D" w:themeColor="text2"/>
            <w:sz w:val="20"/>
            <w:szCs w:val="20"/>
            <w:vertAlign w:val="superscript"/>
          </w:rPr>
          <w:t>hodit@vrsiddhartha.ac.in</w:t>
        </w:r>
      </w:hyperlink>
    </w:p>
    <w:p w14:paraId="1421C42F" w14:textId="74E8575E" w:rsidR="005D2E49" w:rsidRDefault="005D2E49" w:rsidP="005D2E49">
      <w:pPr>
        <w:pStyle w:val="Default"/>
      </w:pPr>
    </w:p>
    <w:p w14:paraId="106CA417" w14:textId="44F3A99B" w:rsidR="005D2E49" w:rsidRPr="002F572A" w:rsidRDefault="005D2E49" w:rsidP="005D2E49">
      <w:pPr>
        <w:pStyle w:val="Default"/>
        <w:jc w:val="center"/>
        <w:rPr>
          <w:sz w:val="20"/>
          <w:szCs w:val="20"/>
        </w:rPr>
      </w:pPr>
      <w:r w:rsidRPr="002F572A">
        <w:rPr>
          <w:sz w:val="20"/>
          <w:szCs w:val="20"/>
        </w:rPr>
        <w:t>* Corresponding Author</w:t>
      </w:r>
      <w:r w:rsidRPr="002F572A">
        <w:rPr>
          <w:sz w:val="20"/>
          <w:szCs w:val="20"/>
        </w:rPr>
        <w:t xml:space="preserve"> : Rizwanullah Mohammad</w:t>
      </w:r>
    </w:p>
    <w:p w14:paraId="273358B5" w14:textId="6B2A7ABB" w:rsidR="00FE4773" w:rsidRPr="00B07ACA" w:rsidRDefault="00160829" w:rsidP="00B25851">
      <w:pPr>
        <w:pStyle w:val="NoSpacing"/>
        <w:spacing w:before="60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Abstract</w:t>
      </w:r>
      <w:r w:rsidR="00815FD1" w:rsidRPr="00B07ACA">
        <w:rPr>
          <w:rFonts w:ascii="Times New Roman" w:hAnsi="Times New Roman" w:cs="Times New Roman"/>
          <w:b/>
          <w:bCs/>
          <w:color w:val="000000" w:themeColor="text1"/>
          <w:sz w:val="18"/>
          <w:szCs w:val="18"/>
        </w:rPr>
        <w:t>:</w:t>
      </w:r>
      <w:r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 xml:space="preserve">A Doctor’s Handwriting Recognition model can predict (recognize) the text present in the doctor’s prescription, by feeding image of that medicine name to the model and it predicts the text present in the image and it gives the final medicine name as digital </w:t>
      </w:r>
      <w:r w:rsidR="00DC61AF" w:rsidRPr="00B07ACA">
        <w:rPr>
          <w:rFonts w:ascii="Times New Roman" w:hAnsi="Times New Roman" w:cs="Times New Roman"/>
          <w:color w:val="000000" w:themeColor="text1"/>
          <w:sz w:val="18"/>
          <w:szCs w:val="18"/>
        </w:rPr>
        <w:t>text. This</w:t>
      </w:r>
      <w:r w:rsidR="0005118C" w:rsidRPr="00B07ACA">
        <w:rPr>
          <w:rFonts w:ascii="Times New Roman" w:hAnsi="Times New Roman" w:cs="Times New Roman"/>
          <w:color w:val="000000" w:themeColor="text1"/>
          <w:sz w:val="18"/>
          <w:szCs w:val="18"/>
        </w:rPr>
        <w:t xml:space="preserve"> model is suitable only for Text written in English Language and not suitable for other languages of texts written in prescription. The model based on training dataset the output it produce</w:t>
      </w:r>
      <w:r w:rsidR="005F6D90">
        <w:rPr>
          <w:rFonts w:ascii="Times New Roman" w:hAnsi="Times New Roman" w:cs="Times New Roman"/>
          <w:color w:val="000000" w:themeColor="text1"/>
          <w:sz w:val="18"/>
          <w:szCs w:val="18"/>
        </w:rPr>
        <w:t>s</w:t>
      </w:r>
      <w:r w:rsidR="0005118C" w:rsidRPr="00B07ACA">
        <w:rPr>
          <w:rFonts w:ascii="Times New Roman" w:hAnsi="Times New Roman" w:cs="Times New Roman"/>
          <w:color w:val="000000" w:themeColor="text1"/>
          <w:sz w:val="18"/>
          <w:szCs w:val="18"/>
        </w:rPr>
        <w:t xml:space="preserve"> may get varied and based on training</w:t>
      </w:r>
      <w:r w:rsidR="00BC70A5" w:rsidRPr="00B07ACA">
        <w:rPr>
          <w:rFonts w:ascii="Times New Roman" w:hAnsi="Times New Roman" w:cs="Times New Roman"/>
          <w:color w:val="000000" w:themeColor="text1"/>
          <w:sz w:val="18"/>
          <w:szCs w:val="18"/>
        </w:rPr>
        <w:t xml:space="preserve"> images</w:t>
      </w:r>
      <w:r w:rsidR="0005118C" w:rsidRPr="00B07ACA">
        <w:rPr>
          <w:rFonts w:ascii="Times New Roman" w:hAnsi="Times New Roman" w:cs="Times New Roman"/>
          <w:color w:val="000000" w:themeColor="text1"/>
          <w:sz w:val="18"/>
          <w:szCs w:val="18"/>
        </w:rPr>
        <w:t xml:space="preserve"> count. Both convolution layers and Bi</w:t>
      </w:r>
      <w:r w:rsidR="00DF57AF" w:rsidRPr="00B07ACA">
        <w:rPr>
          <w:rFonts w:ascii="Times New Roman" w:hAnsi="Times New Roman" w:cs="Times New Roman"/>
          <w:color w:val="000000" w:themeColor="text1"/>
          <w:sz w:val="18"/>
          <w:szCs w:val="18"/>
        </w:rPr>
        <w:t xml:space="preserve">-Directional </w:t>
      </w:r>
      <w:r w:rsidR="0005118C" w:rsidRPr="00B07ACA">
        <w:rPr>
          <w:rFonts w:ascii="Times New Roman" w:hAnsi="Times New Roman" w:cs="Times New Roman"/>
          <w:color w:val="000000" w:themeColor="text1"/>
          <w:sz w:val="18"/>
          <w:szCs w:val="18"/>
        </w:rPr>
        <w:t>LSTM</w:t>
      </w:r>
      <w:r w:rsidR="000A3339"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layers can be used for feature extraction and recognizing text respectively.</w:t>
      </w:r>
    </w:p>
    <w:p w14:paraId="376627A5" w14:textId="4A373BAC" w:rsidR="00160829" w:rsidRPr="00B07ACA" w:rsidRDefault="00160829" w:rsidP="00B25851">
      <w:pPr>
        <w:pStyle w:val="NoSpacing"/>
        <w:spacing w:before="12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 xml:space="preserve">Keywords: </w:t>
      </w:r>
      <w:r w:rsidR="00941F5D" w:rsidRPr="00B07ACA">
        <w:rPr>
          <w:rFonts w:ascii="Times New Roman" w:hAnsi="Times New Roman" w:cs="Times New Roman"/>
          <w:color w:val="000000" w:themeColor="text1"/>
          <w:sz w:val="18"/>
          <w:szCs w:val="18"/>
        </w:rPr>
        <w:t>Bi</w:t>
      </w:r>
      <w:r w:rsidR="00394372" w:rsidRPr="00B07ACA">
        <w:rPr>
          <w:rFonts w:ascii="Times New Roman" w:hAnsi="Times New Roman" w:cs="Times New Roman"/>
          <w:color w:val="000000" w:themeColor="text1"/>
          <w:sz w:val="18"/>
          <w:szCs w:val="18"/>
        </w:rPr>
        <w:t>-Directional</w:t>
      </w:r>
      <w:r w:rsidR="00372230">
        <w:rPr>
          <w:rFonts w:ascii="Times New Roman" w:hAnsi="Times New Roman" w:cs="Times New Roman"/>
          <w:color w:val="000000" w:themeColor="text1"/>
          <w:sz w:val="18"/>
          <w:szCs w:val="18"/>
        </w:rPr>
        <w:t xml:space="preserve"> </w:t>
      </w:r>
      <w:r w:rsidR="00A67023">
        <w:rPr>
          <w:rFonts w:ascii="Times New Roman" w:hAnsi="Times New Roman" w:cs="Times New Roman"/>
          <w:color w:val="000000" w:themeColor="text1"/>
          <w:sz w:val="18"/>
          <w:szCs w:val="18"/>
        </w:rPr>
        <w:t>LSTM</w:t>
      </w:r>
      <w:r w:rsidR="001A684E">
        <w:rPr>
          <w:rFonts w:ascii="Times New Roman" w:hAnsi="Times New Roman" w:cs="Times New Roman"/>
          <w:color w:val="000000" w:themeColor="text1"/>
          <w:sz w:val="18"/>
          <w:szCs w:val="18"/>
        </w:rPr>
        <w:t xml:space="preserve"> units</w:t>
      </w:r>
      <w:r w:rsidR="00941F5D" w:rsidRPr="00B07ACA">
        <w:rPr>
          <w:rFonts w:ascii="Times New Roman" w:hAnsi="Times New Roman" w:cs="Times New Roman"/>
          <w:color w:val="000000" w:themeColor="text1"/>
          <w:sz w:val="18"/>
          <w:szCs w:val="18"/>
        </w:rPr>
        <w:t>,</w:t>
      </w:r>
      <w:r w:rsidR="00F669FC">
        <w:rPr>
          <w:rFonts w:ascii="Times New Roman" w:hAnsi="Times New Roman" w:cs="Times New Roman"/>
          <w:color w:val="000000" w:themeColor="text1"/>
          <w:sz w:val="18"/>
          <w:szCs w:val="18"/>
        </w:rPr>
        <w:t xml:space="preserve"> </w:t>
      </w:r>
      <w:r w:rsidR="00137D40" w:rsidRPr="00B07ACA">
        <w:rPr>
          <w:rFonts w:ascii="Times New Roman" w:hAnsi="Times New Roman" w:cs="Times New Roman"/>
          <w:color w:val="000000" w:themeColor="text1"/>
          <w:sz w:val="18"/>
          <w:szCs w:val="18"/>
        </w:rPr>
        <w:t xml:space="preserve">Bi-Directional </w:t>
      </w:r>
      <w:r w:rsidR="00C35AE4" w:rsidRPr="00B07ACA">
        <w:rPr>
          <w:rFonts w:ascii="Times New Roman" w:hAnsi="Times New Roman" w:cs="Times New Roman"/>
          <w:color w:val="000000" w:themeColor="text1"/>
          <w:sz w:val="18"/>
          <w:szCs w:val="18"/>
        </w:rPr>
        <w:t>Gated Recurrent Units</w:t>
      </w:r>
      <w:r w:rsidR="00137D40" w:rsidRPr="00B07ACA">
        <w:rPr>
          <w:rFonts w:ascii="Times New Roman" w:hAnsi="Times New Roman" w:cs="Times New Roman"/>
          <w:color w:val="000000" w:themeColor="text1"/>
          <w:sz w:val="18"/>
          <w:szCs w:val="18"/>
        </w:rPr>
        <w:t xml:space="preserve">, </w:t>
      </w:r>
      <w:r w:rsidR="00941F5D" w:rsidRPr="00B07ACA">
        <w:rPr>
          <w:rFonts w:ascii="Times New Roman" w:hAnsi="Times New Roman" w:cs="Times New Roman"/>
          <w:color w:val="000000" w:themeColor="text1"/>
          <w:sz w:val="18"/>
          <w:szCs w:val="18"/>
        </w:rPr>
        <w:t>Convolution Layers, Adam optimizer,</w:t>
      </w:r>
      <w:r w:rsidR="00F60371">
        <w:rPr>
          <w:rFonts w:ascii="Times New Roman" w:hAnsi="Times New Roman" w:cs="Times New Roman"/>
          <w:color w:val="000000" w:themeColor="text1"/>
          <w:sz w:val="18"/>
          <w:szCs w:val="18"/>
        </w:rPr>
        <w:t xml:space="preserve"> </w:t>
      </w:r>
      <w:proofErr w:type="spellStart"/>
      <w:r w:rsidR="00941F5D" w:rsidRPr="00B07ACA">
        <w:rPr>
          <w:rFonts w:ascii="Times New Roman" w:hAnsi="Times New Roman" w:cs="Times New Roman"/>
          <w:color w:val="000000" w:themeColor="text1"/>
          <w:sz w:val="18"/>
          <w:szCs w:val="18"/>
        </w:rPr>
        <w:t>Relu</w:t>
      </w:r>
      <w:proofErr w:type="spellEnd"/>
      <w:r w:rsidR="00941F5D" w:rsidRPr="00B07ACA">
        <w:rPr>
          <w:rFonts w:ascii="Times New Roman" w:hAnsi="Times New Roman" w:cs="Times New Roman"/>
          <w:color w:val="000000" w:themeColor="text1"/>
          <w:sz w:val="18"/>
          <w:szCs w:val="18"/>
        </w:rPr>
        <w:t xml:space="preserve"> Activation Function</w:t>
      </w:r>
      <w:r w:rsidR="00814E46" w:rsidRPr="00B07ACA">
        <w:rPr>
          <w:rFonts w:ascii="Times New Roman" w:hAnsi="Times New Roman" w:cs="Times New Roman"/>
          <w:color w:val="000000" w:themeColor="text1"/>
          <w:sz w:val="18"/>
          <w:szCs w:val="18"/>
        </w:rPr>
        <w:t>.</w:t>
      </w:r>
    </w:p>
    <w:p w14:paraId="650BC00D" w14:textId="0CD65F67" w:rsidR="00160829" w:rsidRPr="00B07ACA" w:rsidRDefault="00160829" w:rsidP="00160829">
      <w:pPr>
        <w:pStyle w:val="CM14"/>
        <w:tabs>
          <w:tab w:val="left" w:pos="567"/>
        </w:tabs>
        <w:suppressAutoHyphens/>
        <w:spacing w:before="520" w:after="280"/>
        <w:jc w:val="both"/>
        <w:rPr>
          <w:color w:val="000000" w:themeColor="text1"/>
          <w:sz w:val="23"/>
          <w:szCs w:val="23"/>
        </w:rPr>
      </w:pPr>
      <w:r w:rsidRPr="00B07ACA">
        <w:rPr>
          <w:b/>
          <w:bCs/>
          <w:color w:val="000000" w:themeColor="text1"/>
          <w:sz w:val="23"/>
          <w:szCs w:val="23"/>
        </w:rPr>
        <w:t>1</w:t>
      </w:r>
      <w:r w:rsidR="009C0359" w:rsidRPr="00B07ACA">
        <w:rPr>
          <w:b/>
          <w:bCs/>
          <w:color w:val="000000" w:themeColor="text1"/>
          <w:sz w:val="23"/>
          <w:szCs w:val="23"/>
        </w:rPr>
        <w:t xml:space="preserve"> </w:t>
      </w:r>
      <w:r w:rsidR="00E9154C" w:rsidRPr="00B07ACA">
        <w:rPr>
          <w:b/>
          <w:bCs/>
          <w:color w:val="000000" w:themeColor="text1"/>
          <w:sz w:val="23"/>
          <w:szCs w:val="23"/>
        </w:rPr>
        <w:t xml:space="preserve"> </w:t>
      </w:r>
      <w:r w:rsidRPr="00B07ACA">
        <w:rPr>
          <w:b/>
          <w:bCs/>
          <w:color w:val="000000" w:themeColor="text1"/>
          <w:sz w:val="23"/>
          <w:szCs w:val="23"/>
        </w:rPr>
        <w:t xml:space="preserve">Introduction </w:t>
      </w:r>
    </w:p>
    <w:p w14:paraId="3051D06A" w14:textId="11AA41E2" w:rsidR="00160829" w:rsidRPr="00B07ACA" w:rsidRDefault="00C44C3A" w:rsidP="00160829">
      <w:pPr>
        <w:pStyle w:val="CM13"/>
        <w:suppressAutoHyphens/>
        <w:spacing w:line="240" w:lineRule="atLeast"/>
        <w:jc w:val="both"/>
        <w:rPr>
          <w:color w:val="000000" w:themeColor="text1"/>
          <w:sz w:val="20"/>
          <w:szCs w:val="20"/>
        </w:rPr>
      </w:pPr>
      <w:r w:rsidRPr="00B07ACA">
        <w:rPr>
          <w:color w:val="000000" w:themeColor="text1"/>
          <w:sz w:val="20"/>
          <w:szCs w:val="20"/>
        </w:rPr>
        <w:t>It is most common that people can’t understand and interpret the doctor’s handwriting. The calligraphy they follow which is always challenging for ordinary people and even for pharmacist to understand doctor’s handwriting</w:t>
      </w:r>
      <w:r w:rsidR="006F4CE3" w:rsidRPr="00B07ACA">
        <w:rPr>
          <w:color w:val="000000" w:themeColor="text1"/>
          <w:sz w:val="20"/>
          <w:szCs w:val="20"/>
        </w:rPr>
        <w:t xml:space="preserve"> [1</w:t>
      </w:r>
      <w:r w:rsidR="008749A3">
        <w:rPr>
          <w:color w:val="000000" w:themeColor="text1"/>
          <w:sz w:val="20"/>
          <w:szCs w:val="20"/>
        </w:rPr>
        <w:t>-</w:t>
      </w:r>
      <w:r w:rsidR="006F4CE3" w:rsidRPr="00B07ACA">
        <w:rPr>
          <w:color w:val="000000" w:themeColor="text1"/>
          <w:sz w:val="20"/>
          <w:szCs w:val="20"/>
        </w:rPr>
        <w:t>3]</w:t>
      </w:r>
      <w:r w:rsidRPr="00B07ACA">
        <w:rPr>
          <w:color w:val="000000" w:themeColor="text1"/>
          <w:sz w:val="20"/>
          <w:szCs w:val="20"/>
        </w:rPr>
        <w:t xml:space="preserve">. Until they understand correctly then cant give correct medicine to Patient. Due to usage of wrong medicines they may face severe consequencies with respect to their health. This problem need to be solved with the latest technologies </w:t>
      </w:r>
      <w:r w:rsidR="00B513BF" w:rsidRPr="00B07ACA">
        <w:rPr>
          <w:color w:val="000000" w:themeColor="text1"/>
          <w:sz w:val="20"/>
          <w:szCs w:val="20"/>
        </w:rPr>
        <w:t>those are</w:t>
      </w:r>
      <w:r w:rsidRPr="00B07ACA">
        <w:rPr>
          <w:color w:val="000000" w:themeColor="text1"/>
          <w:sz w:val="20"/>
          <w:szCs w:val="20"/>
        </w:rPr>
        <w:t xml:space="preserve"> present</w:t>
      </w:r>
      <w:r w:rsidR="0051012B">
        <w:rPr>
          <w:color w:val="000000" w:themeColor="text1"/>
          <w:sz w:val="20"/>
          <w:szCs w:val="20"/>
        </w:rPr>
        <w:t>[5]</w:t>
      </w:r>
      <w:r w:rsidRPr="00B07ACA">
        <w:rPr>
          <w:color w:val="000000" w:themeColor="text1"/>
          <w:sz w:val="20"/>
          <w:szCs w:val="20"/>
        </w:rPr>
        <w:t>. The solution for this is deep learning models</w:t>
      </w:r>
      <w:r w:rsidR="00F4737F" w:rsidRPr="00B07ACA">
        <w:rPr>
          <w:color w:val="000000" w:themeColor="text1"/>
          <w:sz w:val="20"/>
          <w:szCs w:val="20"/>
        </w:rPr>
        <w:t>[</w:t>
      </w:r>
      <w:r w:rsidR="00B029EB">
        <w:rPr>
          <w:color w:val="000000" w:themeColor="text1"/>
          <w:sz w:val="20"/>
          <w:szCs w:val="20"/>
        </w:rPr>
        <w:t>11</w:t>
      </w:r>
      <w:r w:rsidR="00F4737F" w:rsidRPr="00B07ACA">
        <w:rPr>
          <w:color w:val="000000" w:themeColor="text1"/>
          <w:sz w:val="20"/>
          <w:szCs w:val="20"/>
        </w:rPr>
        <w:t>]</w:t>
      </w:r>
      <w:r w:rsidRPr="00B07ACA">
        <w:rPr>
          <w:color w:val="000000" w:themeColor="text1"/>
          <w:sz w:val="20"/>
          <w:szCs w:val="20"/>
        </w:rPr>
        <w:t xml:space="preserve">. A deep learning model can take large </w:t>
      </w:r>
      <w:r w:rsidR="007D1E12" w:rsidRPr="00B07ACA">
        <w:rPr>
          <w:color w:val="000000" w:themeColor="text1"/>
          <w:sz w:val="20"/>
          <w:szCs w:val="20"/>
        </w:rPr>
        <w:t xml:space="preserve">data </w:t>
      </w:r>
      <w:r w:rsidRPr="00B07ACA">
        <w:rPr>
          <w:color w:val="000000" w:themeColor="text1"/>
          <w:sz w:val="20"/>
          <w:szCs w:val="20"/>
        </w:rPr>
        <w:t>inputand can process with help of neural network and layers</w:t>
      </w:r>
      <w:r w:rsidR="001D37C1" w:rsidRPr="00B07ACA">
        <w:rPr>
          <w:color w:val="000000" w:themeColor="text1"/>
          <w:sz w:val="20"/>
          <w:szCs w:val="20"/>
        </w:rPr>
        <w:t>[1</w:t>
      </w:r>
      <w:r w:rsidR="00B029EB">
        <w:rPr>
          <w:color w:val="000000" w:themeColor="text1"/>
          <w:sz w:val="20"/>
          <w:szCs w:val="20"/>
        </w:rPr>
        <w:t>3</w:t>
      </w:r>
      <w:r w:rsidR="001D37C1" w:rsidRPr="00B07ACA">
        <w:rPr>
          <w:color w:val="000000" w:themeColor="text1"/>
          <w:sz w:val="20"/>
          <w:szCs w:val="20"/>
        </w:rPr>
        <w:t>]</w:t>
      </w:r>
      <w:r w:rsidRPr="00B07ACA">
        <w:rPr>
          <w:color w:val="000000" w:themeColor="text1"/>
          <w:sz w:val="20"/>
          <w:szCs w:val="20"/>
        </w:rPr>
        <w:t xml:space="preserve">. They can give high accuracy and more reliable. Now </w:t>
      </w:r>
      <w:r w:rsidR="0061464D">
        <w:rPr>
          <w:color w:val="000000" w:themeColor="text1"/>
          <w:sz w:val="20"/>
          <w:szCs w:val="20"/>
        </w:rPr>
        <w:t>by making use of</w:t>
      </w:r>
      <w:r w:rsidRPr="00B07ACA">
        <w:rPr>
          <w:color w:val="000000" w:themeColor="text1"/>
          <w:sz w:val="20"/>
          <w:szCs w:val="20"/>
        </w:rPr>
        <w:t xml:space="preserve"> deep learning techniques</w:t>
      </w:r>
      <w:r w:rsidR="00EC3B4E">
        <w:rPr>
          <w:color w:val="000000" w:themeColor="text1"/>
          <w:sz w:val="20"/>
          <w:szCs w:val="20"/>
        </w:rPr>
        <w:t>,</w:t>
      </w:r>
      <w:r w:rsidRPr="00B07ACA">
        <w:rPr>
          <w:color w:val="000000" w:themeColor="text1"/>
          <w:sz w:val="20"/>
          <w:szCs w:val="20"/>
        </w:rPr>
        <w:t>involving all the terms in deep learning to provide a optimal solution for this. The Bi-</w:t>
      </w:r>
      <w:r w:rsidR="00C546B4" w:rsidRPr="00B07ACA">
        <w:rPr>
          <w:color w:val="000000" w:themeColor="text1"/>
          <w:sz w:val="20"/>
          <w:szCs w:val="20"/>
        </w:rPr>
        <w:t xml:space="preserve">Directional </w:t>
      </w:r>
      <w:r w:rsidRPr="00B07ACA">
        <w:rPr>
          <w:color w:val="000000" w:themeColor="text1"/>
          <w:sz w:val="20"/>
          <w:szCs w:val="20"/>
        </w:rPr>
        <w:t xml:space="preserve">LSTM model can provide a solution which can predict text present doctor’s prescription’s image which </w:t>
      </w:r>
      <w:r w:rsidR="00651515" w:rsidRPr="00B07ACA">
        <w:rPr>
          <w:color w:val="000000" w:themeColor="text1"/>
          <w:sz w:val="20"/>
          <w:szCs w:val="20"/>
        </w:rPr>
        <w:t>are</w:t>
      </w:r>
      <w:r w:rsidRPr="00B07ACA">
        <w:rPr>
          <w:color w:val="000000" w:themeColor="text1"/>
          <w:sz w:val="20"/>
          <w:szCs w:val="20"/>
        </w:rPr>
        <w:t xml:space="preserve"> passed as input to our model.</w:t>
      </w:r>
      <w:r w:rsidR="005426B9" w:rsidRPr="00B07ACA">
        <w:rPr>
          <w:color w:val="000000" w:themeColor="text1"/>
          <w:sz w:val="20"/>
          <w:szCs w:val="20"/>
        </w:rPr>
        <w:t xml:space="preserve">The </w:t>
      </w:r>
      <w:r w:rsidR="005426B9" w:rsidRPr="00B07ACA">
        <w:rPr>
          <w:color w:val="000000" w:themeColor="text1"/>
          <w:sz w:val="20"/>
          <w:szCs w:val="20"/>
        </w:rPr>
        <w:lastRenderedPageBreak/>
        <w:t>comparision was made between Bi-Directional LSTM and Bi-Directional GRU</w:t>
      </w:r>
      <w:r w:rsidR="00F65FBD">
        <w:rPr>
          <w:color w:val="000000" w:themeColor="text1"/>
          <w:sz w:val="20"/>
          <w:szCs w:val="20"/>
        </w:rPr>
        <w:t>[17]</w:t>
      </w:r>
      <w:r w:rsidR="005426B9" w:rsidRPr="00B07ACA">
        <w:rPr>
          <w:color w:val="000000" w:themeColor="text1"/>
          <w:sz w:val="20"/>
          <w:szCs w:val="20"/>
        </w:rPr>
        <w:t>.</w:t>
      </w:r>
      <w:r w:rsidR="00AF4361">
        <w:rPr>
          <w:color w:val="000000" w:themeColor="text1"/>
          <w:sz w:val="20"/>
          <w:szCs w:val="20"/>
        </w:rPr>
        <w:t xml:space="preserve"> </w:t>
      </w:r>
      <w:r w:rsidR="00295EC6" w:rsidRPr="00295EC6">
        <w:rPr>
          <w:color w:val="000000" w:themeColor="text1"/>
          <w:sz w:val="20"/>
          <w:szCs w:val="20"/>
        </w:rPr>
        <w:t>For this application of interpreting doctor's handwritten prescriptions, either one of the architectures between Bi-LSTM and Bi-GRU will be chosen and implemented[23].</w:t>
      </w:r>
      <w:r w:rsidR="00AE7EA7">
        <w:rPr>
          <w:color w:val="000000" w:themeColor="text1"/>
          <w:sz w:val="20"/>
          <w:szCs w:val="20"/>
        </w:rPr>
        <w:t>IAM is a dataset which contains handwritings of many people.</w:t>
      </w:r>
      <w:r w:rsidR="00B932A3" w:rsidRPr="00B932A3">
        <w:rPr>
          <w:color w:val="000000" w:themeColor="text1"/>
          <w:sz w:val="20"/>
          <w:szCs w:val="20"/>
        </w:rPr>
        <w:t xml:space="preserve">The two algorithms, Bi-Directional LSTM and Bi-Directional GRU, are trained using images from the IAM Dataset, and the accuracy results are compared and examined. This paper provides a brief explanation of how the </w:t>
      </w:r>
      <w:r w:rsidR="00CD3DE8">
        <w:rPr>
          <w:color w:val="000000" w:themeColor="text1"/>
          <w:sz w:val="20"/>
          <w:szCs w:val="20"/>
        </w:rPr>
        <w:t>performance</w:t>
      </w:r>
      <w:r w:rsidR="00B932A3" w:rsidRPr="00B932A3">
        <w:rPr>
          <w:color w:val="000000" w:themeColor="text1"/>
          <w:sz w:val="20"/>
          <w:szCs w:val="20"/>
        </w:rPr>
        <w:t xml:space="preserve"> of model is affected by the </w:t>
      </w:r>
      <w:r w:rsidR="00CD3DE8">
        <w:rPr>
          <w:color w:val="000000" w:themeColor="text1"/>
          <w:sz w:val="20"/>
          <w:szCs w:val="20"/>
        </w:rPr>
        <w:t>purity</w:t>
      </w:r>
      <w:r w:rsidR="00B932A3" w:rsidRPr="00B932A3">
        <w:rPr>
          <w:color w:val="000000" w:themeColor="text1"/>
          <w:sz w:val="20"/>
          <w:szCs w:val="20"/>
        </w:rPr>
        <w:t xml:space="preserve"> and amount size of the dataset.</w:t>
      </w:r>
    </w:p>
    <w:p w14:paraId="4DB54BF9" w14:textId="08383994" w:rsidR="00160829" w:rsidRPr="00067E9E" w:rsidRDefault="00160829" w:rsidP="009C071D">
      <w:pPr>
        <w:pStyle w:val="CM4"/>
        <w:tabs>
          <w:tab w:val="left" w:pos="567"/>
        </w:tabs>
        <w:suppressAutoHyphens/>
        <w:spacing w:before="520" w:after="280"/>
        <w:jc w:val="both"/>
        <w:rPr>
          <w:b/>
          <w:bCs/>
          <w:color w:val="000000" w:themeColor="text1"/>
          <w:sz w:val="23"/>
          <w:szCs w:val="23"/>
        </w:rPr>
      </w:pPr>
      <w:r w:rsidRPr="00067E9E">
        <w:rPr>
          <w:b/>
          <w:bCs/>
          <w:color w:val="000000" w:themeColor="text1"/>
          <w:sz w:val="23"/>
          <w:szCs w:val="23"/>
        </w:rPr>
        <w:t xml:space="preserve">2 </w:t>
      </w:r>
      <w:r w:rsidR="00A37D47" w:rsidRPr="00067E9E">
        <w:rPr>
          <w:b/>
          <w:bCs/>
          <w:color w:val="000000" w:themeColor="text1"/>
          <w:sz w:val="23"/>
          <w:szCs w:val="23"/>
        </w:rPr>
        <w:t>Literature Study</w:t>
      </w:r>
      <w:r w:rsidRPr="00067E9E">
        <w:rPr>
          <w:b/>
          <w:bCs/>
          <w:color w:val="000000" w:themeColor="text1"/>
          <w:sz w:val="23"/>
          <w:szCs w:val="23"/>
        </w:rPr>
        <w:t xml:space="preserve"> </w:t>
      </w:r>
    </w:p>
    <w:p w14:paraId="150E7D9C" w14:textId="2B6D0448" w:rsidR="009D7D66" w:rsidRPr="00B07ACA" w:rsidRDefault="00380417" w:rsidP="000875BF">
      <w:pPr>
        <w:pStyle w:val="Default"/>
        <w:jc w:val="both"/>
        <w:rPr>
          <w:color w:val="000000" w:themeColor="text1"/>
          <w:sz w:val="20"/>
          <w:szCs w:val="20"/>
        </w:rPr>
      </w:pPr>
      <w:r w:rsidRPr="00B07ACA">
        <w:rPr>
          <w:color w:val="000000" w:themeColor="text1"/>
          <w:sz w:val="20"/>
          <w:szCs w:val="20"/>
        </w:rPr>
        <w:t>Here are the available models, That Researchers proposed and developed. They Proposed different methodologies to recognize text in an image and showcasing their performance.</w:t>
      </w:r>
    </w:p>
    <w:p w14:paraId="28DD3B78" w14:textId="52F3CFA8" w:rsidR="009D7D66" w:rsidRPr="00B07ACA" w:rsidRDefault="009D7D66" w:rsidP="000875BF">
      <w:pPr>
        <w:pStyle w:val="Default"/>
        <w:jc w:val="both"/>
        <w:rPr>
          <w:color w:val="000000" w:themeColor="text1"/>
          <w:sz w:val="20"/>
          <w:szCs w:val="20"/>
        </w:rPr>
      </w:pPr>
      <w:r w:rsidRPr="00B07ACA">
        <w:rPr>
          <w:color w:val="000000" w:themeColor="text1"/>
          <w:sz w:val="20"/>
          <w:szCs w:val="20"/>
        </w:rPr>
        <w:t>T. Jain et al. [1] presented 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w:t>
      </w:r>
      <w:r w:rsidR="00BF65DC" w:rsidRPr="00BF65DC">
        <w:rPr>
          <w:color w:val="000000" w:themeColor="text1"/>
          <w:sz w:val="20"/>
          <w:szCs w:val="20"/>
        </w:rPr>
        <w:t>Changing network topologies increases accuracy and reduces complexity.</w:t>
      </w:r>
    </w:p>
    <w:p w14:paraId="4A3F4016" w14:textId="24858205" w:rsidR="009D7D66" w:rsidRPr="00B07ACA" w:rsidRDefault="009D7D66" w:rsidP="000875BF">
      <w:pPr>
        <w:pStyle w:val="Default"/>
        <w:jc w:val="both"/>
        <w:rPr>
          <w:color w:val="000000" w:themeColor="text1"/>
          <w:sz w:val="20"/>
          <w:szCs w:val="20"/>
        </w:rPr>
      </w:pPr>
      <w:r w:rsidRPr="00B07ACA">
        <w:rPr>
          <w:color w:val="000000" w:themeColor="text1"/>
          <w:sz w:val="20"/>
          <w:szCs w:val="20"/>
        </w:rPr>
        <w:t xml:space="preserve">S. Tabassum et al. </w:t>
      </w:r>
      <w:r w:rsidRPr="00B07ACA">
        <w:rPr>
          <w:color w:val="000000" w:themeColor="text1"/>
          <w:sz w:val="20"/>
          <w:szCs w:val="20"/>
          <w:lang w:val="en-IN"/>
        </w:rPr>
        <w:t>[2]</w:t>
      </w:r>
      <w:r w:rsidRPr="00B07ACA">
        <w:rPr>
          <w:color w:val="000000" w:themeColor="text1"/>
          <w:sz w:val="20"/>
          <w:szCs w:val="20"/>
        </w:rPr>
        <w:t xml:space="preserve"> presented a model for the identification of doctors' handwriting. After employing the SRP Augmentation approach, they achieved an accuracy of 89%. Some of the participating physicians' prescription pictures were made available. </w:t>
      </w:r>
      <w:r w:rsidR="003E1F1F">
        <w:rPr>
          <w:color w:val="000000" w:themeColor="text1"/>
          <w:sz w:val="20"/>
          <w:szCs w:val="20"/>
        </w:rPr>
        <w:t>They made a dataset called handwritten corpus</w:t>
      </w:r>
      <w:r w:rsidRPr="00B07ACA">
        <w:rPr>
          <w:color w:val="000000" w:themeColor="text1"/>
          <w:sz w:val="20"/>
          <w:szCs w:val="20"/>
        </w:rPr>
        <w:t>. The introduction of SRP, increased the size of the data sets. For predicting the handwriting of doctors, an online character recognition system utilising Bi-LSTM was employed.</w:t>
      </w:r>
      <w:r w:rsidR="00037F5E" w:rsidRPr="00037F5E">
        <w:t xml:space="preserve"> </w:t>
      </w:r>
      <w:r w:rsidR="00037F5E" w:rsidRPr="00037F5E">
        <w:rPr>
          <w:color w:val="000000" w:themeColor="text1"/>
          <w:sz w:val="20"/>
          <w:szCs w:val="20"/>
        </w:rPr>
        <w:t>Variable handwriting styles should be added in the dataset to improve the model's knowledge and prediction abilities.</w:t>
      </w:r>
    </w:p>
    <w:p w14:paraId="778A6F7E" w14:textId="36A736EE" w:rsidR="009D7D66" w:rsidRPr="00B07ACA" w:rsidRDefault="009D7D66" w:rsidP="000875BF">
      <w:pPr>
        <w:pStyle w:val="Default"/>
        <w:jc w:val="both"/>
        <w:rPr>
          <w:color w:val="000000" w:themeColor="text1"/>
          <w:sz w:val="20"/>
          <w:szCs w:val="20"/>
        </w:rPr>
      </w:pPr>
      <w:r w:rsidRPr="00B07ACA">
        <w:rPr>
          <w:color w:val="000000" w:themeColor="text1"/>
          <w:sz w:val="20"/>
          <w:szCs w:val="20"/>
        </w:rPr>
        <w:t>L. J. Fajardo et al.</w:t>
      </w:r>
      <w:r w:rsidRPr="00B07ACA">
        <w:rPr>
          <w:color w:val="000000" w:themeColor="text1"/>
          <w:sz w:val="20"/>
          <w:szCs w:val="20"/>
          <w:lang w:val="en-IN"/>
        </w:rPr>
        <w:t xml:space="preserve"> [3] presented a </w:t>
      </w:r>
      <w:r w:rsidRPr="00B07ACA">
        <w:rPr>
          <w:color w:val="000000" w:themeColor="text1"/>
          <w:sz w:val="20"/>
          <w:szCs w:val="20"/>
        </w:rPr>
        <w:t xml:space="preserve">model for interpreting the doctor's handwriting was developed. They employed CRNN Model. The accuracy of the tests conducted using the mobile application was 72%. The model is implemented through the use of a mobile application called DCHRS and aims to recognise the name of the medication inside </w:t>
      </w:r>
      <w:r w:rsidR="004D239D">
        <w:rPr>
          <w:color w:val="000000" w:themeColor="text1"/>
          <w:sz w:val="20"/>
          <w:szCs w:val="20"/>
        </w:rPr>
        <w:t>prescription</w:t>
      </w:r>
      <w:r w:rsidRPr="00B07ACA">
        <w:rPr>
          <w:color w:val="000000" w:themeColor="text1"/>
          <w:sz w:val="20"/>
          <w:szCs w:val="20"/>
        </w:rPr>
        <w:t xml:space="preserve"> that has been captured, as well as to provide the </w:t>
      </w:r>
      <w:r w:rsidR="00036F5B">
        <w:rPr>
          <w:color w:val="000000" w:themeColor="text1"/>
          <w:sz w:val="20"/>
          <w:szCs w:val="20"/>
        </w:rPr>
        <w:t>digital text</w:t>
      </w:r>
      <w:r w:rsidRPr="00B07ACA">
        <w:rPr>
          <w:color w:val="000000" w:themeColor="text1"/>
          <w:sz w:val="20"/>
          <w:szCs w:val="20"/>
        </w:rPr>
        <w:t xml:space="preserve"> of the handwriting.</w:t>
      </w:r>
      <w:r w:rsidR="009412B3" w:rsidRPr="009412B3">
        <w:t xml:space="preserve"> </w:t>
      </w:r>
      <w:r w:rsidR="009412B3" w:rsidRPr="009412B3">
        <w:rPr>
          <w:color w:val="000000" w:themeColor="text1"/>
          <w:sz w:val="20"/>
          <w:szCs w:val="20"/>
        </w:rPr>
        <w:t>Low image count and precision are insufficient for medical applications.</w:t>
      </w:r>
    </w:p>
    <w:p w14:paraId="14B63EEE" w14:textId="2A5E8E19" w:rsidR="00890DAA" w:rsidRDefault="009D7D66" w:rsidP="000875BF">
      <w:pPr>
        <w:pStyle w:val="Default"/>
        <w:jc w:val="both"/>
        <w:rPr>
          <w:color w:val="000000" w:themeColor="text1"/>
          <w:sz w:val="20"/>
          <w:szCs w:val="20"/>
        </w:rPr>
      </w:pPr>
      <w:r w:rsidRPr="00B07ACA">
        <w:rPr>
          <w:color w:val="000000" w:themeColor="text1"/>
          <w:sz w:val="20"/>
          <w:szCs w:val="20"/>
        </w:rPr>
        <w:t xml:space="preserve">España-Boquera et al. [4] presented </w:t>
      </w:r>
      <w:r w:rsidR="00E672CE" w:rsidRPr="00B07ACA">
        <w:rPr>
          <w:color w:val="000000" w:themeColor="text1"/>
          <w:sz w:val="20"/>
          <w:szCs w:val="20"/>
        </w:rPr>
        <w:t>a public dataset named SPA sentences.</w:t>
      </w:r>
      <w:r w:rsidR="000007A7" w:rsidRPr="00B07ACA">
        <w:rPr>
          <w:color w:val="000000" w:themeColor="text1"/>
          <w:sz w:val="20"/>
          <w:szCs w:val="20"/>
        </w:rPr>
        <w:t xml:space="preserve"> And provided indicators at level of sentences</w:t>
      </w:r>
      <w:r w:rsidR="007F3033" w:rsidRPr="00B07ACA">
        <w:rPr>
          <w:color w:val="000000" w:themeColor="text1"/>
          <w:sz w:val="20"/>
          <w:szCs w:val="20"/>
        </w:rPr>
        <w:t>,proposed methodology of combining convolutional blocks with LSTM and CTC blocks</w:t>
      </w:r>
      <w:r w:rsidR="00895E18" w:rsidRPr="00B07ACA">
        <w:rPr>
          <w:color w:val="000000" w:themeColor="text1"/>
          <w:sz w:val="20"/>
          <w:szCs w:val="20"/>
        </w:rPr>
        <w:t>.</w:t>
      </w:r>
      <w:r w:rsidR="00890DAA" w:rsidRPr="00890DAA">
        <w:t xml:space="preserve"> </w:t>
      </w:r>
      <w:r w:rsidR="00890DAA" w:rsidRPr="00890DAA">
        <w:rPr>
          <w:color w:val="000000" w:themeColor="text1"/>
          <w:sz w:val="20"/>
          <w:szCs w:val="20"/>
        </w:rPr>
        <w:t>Unidirectional LSTM is less accurate</w:t>
      </w:r>
      <w:r w:rsidR="00890DAA">
        <w:rPr>
          <w:color w:val="000000" w:themeColor="text1"/>
          <w:sz w:val="20"/>
          <w:szCs w:val="20"/>
        </w:rPr>
        <w:t xml:space="preserve"> than Bidirectional LSTM.</w:t>
      </w:r>
    </w:p>
    <w:p w14:paraId="38F61F77" w14:textId="632925D5" w:rsidR="0030149B" w:rsidRDefault="00ED537C" w:rsidP="000875BF">
      <w:pPr>
        <w:pStyle w:val="Default"/>
        <w:jc w:val="both"/>
        <w:rPr>
          <w:color w:val="000000" w:themeColor="text1"/>
          <w:sz w:val="20"/>
          <w:szCs w:val="20"/>
        </w:rPr>
      </w:pPr>
      <w:r w:rsidRPr="00B07ACA">
        <w:rPr>
          <w:color w:val="000000" w:themeColor="text1"/>
          <w:sz w:val="20"/>
          <w:szCs w:val="20"/>
        </w:rPr>
        <w:t xml:space="preserve">Maalej et al. [5] proposed a methodology which replaces 1-D LSTM with </w:t>
      </w:r>
      <w:r w:rsidR="0003582D" w:rsidRPr="00B07ACA">
        <w:rPr>
          <w:color w:val="000000" w:themeColor="text1"/>
          <w:sz w:val="20"/>
          <w:szCs w:val="20"/>
        </w:rPr>
        <w:t xml:space="preserve">Multi </w:t>
      </w:r>
      <w:r w:rsidRPr="00B07ACA">
        <w:rPr>
          <w:color w:val="000000" w:themeColor="text1"/>
          <w:sz w:val="20"/>
          <w:szCs w:val="20"/>
        </w:rPr>
        <w:t>LSTM Blocks.</w:t>
      </w:r>
      <w:r w:rsidR="005B76EA" w:rsidRPr="00B07ACA">
        <w:rPr>
          <w:color w:val="000000" w:themeColor="text1"/>
          <w:sz w:val="20"/>
          <w:szCs w:val="20"/>
        </w:rPr>
        <w:t xml:space="preserve"> They connected MD</w:t>
      </w:r>
      <w:r w:rsidR="0003582D" w:rsidRPr="00B07ACA">
        <w:rPr>
          <w:color w:val="000000" w:themeColor="text1"/>
          <w:sz w:val="20"/>
          <w:szCs w:val="20"/>
        </w:rPr>
        <w:t>LSTM blocks with CTC-Maxout block and they performed Data augmentation which increases accuracy.</w:t>
      </w:r>
      <w:r w:rsidR="00C4080C" w:rsidRPr="00B07ACA">
        <w:rPr>
          <w:color w:val="000000" w:themeColor="text1"/>
          <w:sz w:val="20"/>
          <w:szCs w:val="20"/>
        </w:rPr>
        <w:t xml:space="preserve"> </w:t>
      </w:r>
      <w:r w:rsidR="00201949" w:rsidRPr="00201949">
        <w:rPr>
          <w:color w:val="000000" w:themeColor="text1"/>
          <w:sz w:val="20"/>
          <w:szCs w:val="20"/>
        </w:rPr>
        <w:t xml:space="preserve">MDLIST increases model complexity and </w:t>
      </w:r>
      <w:r w:rsidR="00DE45ED">
        <w:rPr>
          <w:color w:val="000000" w:themeColor="text1"/>
          <w:sz w:val="20"/>
          <w:szCs w:val="20"/>
        </w:rPr>
        <w:t xml:space="preserve">the </w:t>
      </w:r>
      <w:r w:rsidR="00201949" w:rsidRPr="00201949">
        <w:rPr>
          <w:color w:val="000000" w:themeColor="text1"/>
          <w:sz w:val="20"/>
          <w:szCs w:val="20"/>
        </w:rPr>
        <w:t>interpretability</w:t>
      </w:r>
      <w:r w:rsidR="00DE45ED">
        <w:rPr>
          <w:color w:val="000000" w:themeColor="text1"/>
          <w:sz w:val="20"/>
          <w:szCs w:val="20"/>
        </w:rPr>
        <w:t xml:space="preserve"> will get reduced</w:t>
      </w:r>
      <w:r w:rsidR="00201949" w:rsidRPr="00201949">
        <w:rPr>
          <w:color w:val="000000" w:themeColor="text1"/>
          <w:sz w:val="20"/>
          <w:szCs w:val="20"/>
        </w:rPr>
        <w:t>.</w:t>
      </w:r>
    </w:p>
    <w:p w14:paraId="3C9D3C96" w14:textId="4B3432AE" w:rsidR="004D7368" w:rsidRDefault="004D7368" w:rsidP="000875BF">
      <w:pPr>
        <w:pStyle w:val="Default"/>
        <w:jc w:val="both"/>
        <w:rPr>
          <w:color w:val="000000" w:themeColor="text1"/>
          <w:sz w:val="20"/>
          <w:szCs w:val="20"/>
        </w:rPr>
      </w:pPr>
      <w:r w:rsidRPr="004D7368">
        <w:rPr>
          <w:color w:val="000000" w:themeColor="text1"/>
          <w:sz w:val="20"/>
          <w:szCs w:val="20"/>
        </w:rPr>
        <w:t xml:space="preserve">A. Harikrishnan etal[6] presented </w:t>
      </w:r>
      <w:r>
        <w:rPr>
          <w:color w:val="000000" w:themeColor="text1"/>
          <w:sz w:val="20"/>
          <w:szCs w:val="20"/>
        </w:rPr>
        <w:t>their</w:t>
      </w:r>
      <w:r w:rsidRPr="004D7368">
        <w:rPr>
          <w:color w:val="000000" w:themeColor="text1"/>
          <w:sz w:val="20"/>
          <w:szCs w:val="20"/>
        </w:rPr>
        <w:t xml:space="preserve"> model for hand</w:t>
      </w:r>
      <w:r w:rsidR="00322F40">
        <w:rPr>
          <w:color w:val="000000" w:themeColor="text1"/>
          <w:sz w:val="20"/>
          <w:szCs w:val="20"/>
        </w:rPr>
        <w:t>-</w:t>
      </w:r>
      <w:r w:rsidRPr="004D7368">
        <w:rPr>
          <w:color w:val="000000" w:themeColor="text1"/>
          <w:sz w:val="20"/>
          <w:szCs w:val="20"/>
        </w:rPr>
        <w:t xml:space="preserve">written </w:t>
      </w:r>
      <w:r>
        <w:rPr>
          <w:color w:val="000000" w:themeColor="text1"/>
          <w:sz w:val="20"/>
          <w:szCs w:val="20"/>
        </w:rPr>
        <w:t>numbers</w:t>
      </w:r>
      <w:r w:rsidRPr="004D7368">
        <w:rPr>
          <w:color w:val="000000" w:themeColor="text1"/>
          <w:sz w:val="20"/>
          <w:szCs w:val="20"/>
        </w:rPr>
        <w:t xml:space="preserve"> recognition with </w:t>
      </w:r>
      <w:r>
        <w:rPr>
          <w:color w:val="000000" w:themeColor="text1"/>
          <w:sz w:val="20"/>
          <w:szCs w:val="20"/>
        </w:rPr>
        <w:t>CNN and MLP</w:t>
      </w:r>
      <w:r w:rsidRPr="004D7368">
        <w:rPr>
          <w:color w:val="000000" w:themeColor="text1"/>
          <w:sz w:val="20"/>
          <w:szCs w:val="20"/>
        </w:rPr>
        <w:t xml:space="preserve"> Architectures.The model was trained with CNN and MLP Architectures of models.The results are,CNN achieved 99% Accuracy and MLP achieved 97% Accuracy.CNN performance is more than MLP.According to the proposed model if the number of CNN layers is increased then it may give better Accuracy.</w:t>
      </w:r>
    </w:p>
    <w:p w14:paraId="3B367AF4" w14:textId="77777777" w:rsidR="00CD7B42" w:rsidRDefault="005F1CFE" w:rsidP="005F1CFE">
      <w:pPr>
        <w:pStyle w:val="Default"/>
        <w:jc w:val="both"/>
        <w:rPr>
          <w:color w:val="000000" w:themeColor="text1"/>
          <w:sz w:val="20"/>
          <w:szCs w:val="20"/>
        </w:rPr>
      </w:pPr>
      <w:r w:rsidRPr="00B07ACA">
        <w:rPr>
          <w:color w:val="000000" w:themeColor="text1"/>
          <w:sz w:val="20"/>
          <w:szCs w:val="20"/>
        </w:rPr>
        <w:t xml:space="preserve">A. Nikitha et al. [7]  proposed a handwritten text recognition system which uses word error rate instead of character error rate. The Two dimensional LSTM Architecture is used for model. </w:t>
      </w:r>
      <w:r w:rsidR="00CD7B42" w:rsidRPr="00CD7B42">
        <w:rPr>
          <w:color w:val="000000" w:themeColor="text1"/>
          <w:sz w:val="20"/>
          <w:szCs w:val="20"/>
        </w:rPr>
        <w:t>The model wasn't evaluated on character error rate, a crucial criterion for making it more robust and efficient.</w:t>
      </w:r>
    </w:p>
    <w:p w14:paraId="03A6D043" w14:textId="4DFD695F" w:rsidR="00C87DEF" w:rsidRPr="00B07ACA" w:rsidRDefault="00C87DEF" w:rsidP="005F1CFE">
      <w:pPr>
        <w:pStyle w:val="Default"/>
        <w:jc w:val="both"/>
        <w:rPr>
          <w:color w:val="000000" w:themeColor="text1"/>
          <w:sz w:val="20"/>
          <w:szCs w:val="20"/>
        </w:rPr>
      </w:pPr>
      <w:r w:rsidRPr="00B07ACA">
        <w:rPr>
          <w:color w:val="000000" w:themeColor="text1"/>
          <w:sz w:val="20"/>
          <w:szCs w:val="20"/>
        </w:rPr>
        <w:t>S. Hassan</w:t>
      </w:r>
      <w:r>
        <w:rPr>
          <w:color w:val="000000" w:themeColor="text1"/>
          <w:sz w:val="20"/>
          <w:szCs w:val="20"/>
        </w:rPr>
        <w:t xml:space="preserve"> et al. [</w:t>
      </w:r>
      <w:r w:rsidR="00A87EA4">
        <w:rPr>
          <w:color w:val="000000" w:themeColor="text1"/>
          <w:sz w:val="20"/>
          <w:szCs w:val="20"/>
        </w:rPr>
        <w:t>9</w:t>
      </w:r>
      <w:r>
        <w:rPr>
          <w:color w:val="000000" w:themeColor="text1"/>
          <w:sz w:val="20"/>
          <w:szCs w:val="20"/>
        </w:rPr>
        <w:t>]</w:t>
      </w:r>
      <w:r w:rsidR="000350FA">
        <w:rPr>
          <w:color w:val="000000" w:themeColor="text1"/>
          <w:sz w:val="20"/>
          <w:szCs w:val="20"/>
        </w:rPr>
        <w:t xml:space="preserve"> presented a methodology for recognition of handwritten text</w:t>
      </w:r>
      <w:r w:rsidR="001B5405">
        <w:rPr>
          <w:color w:val="000000" w:themeColor="text1"/>
          <w:sz w:val="20"/>
          <w:szCs w:val="20"/>
        </w:rPr>
        <w:t xml:space="preserve"> for any script.</w:t>
      </w:r>
      <w:r w:rsidR="008A55FD">
        <w:rPr>
          <w:color w:val="000000" w:themeColor="text1"/>
          <w:sz w:val="20"/>
          <w:szCs w:val="20"/>
        </w:rPr>
        <w:t xml:space="preserve">Their proposed model achieved an average accuracy of </w:t>
      </w:r>
      <w:r w:rsidR="000350FA">
        <w:rPr>
          <w:color w:val="000000" w:themeColor="text1"/>
          <w:sz w:val="20"/>
          <w:szCs w:val="20"/>
        </w:rPr>
        <w:t xml:space="preserve"> </w:t>
      </w:r>
      <w:r w:rsidR="008A55FD">
        <w:rPr>
          <w:color w:val="000000" w:themeColor="text1"/>
          <w:sz w:val="20"/>
          <w:szCs w:val="20"/>
        </w:rPr>
        <w:t>83%.</w:t>
      </w:r>
      <w:r w:rsidR="00902804" w:rsidRPr="00902804">
        <w:rPr>
          <w:color w:val="000000" w:themeColor="text1"/>
          <w:sz w:val="20"/>
          <w:szCs w:val="20"/>
        </w:rPr>
        <w:t>The proposed architecture's network topology must be adjusted to raise the number of filters to 1024 for better results.</w:t>
      </w:r>
    </w:p>
    <w:p w14:paraId="37805F39" w14:textId="0CE2B723" w:rsidR="0044466C" w:rsidRPr="00B07ACA" w:rsidRDefault="003C03EB" w:rsidP="000875BF">
      <w:pPr>
        <w:pStyle w:val="Default"/>
        <w:jc w:val="both"/>
        <w:rPr>
          <w:color w:val="000000" w:themeColor="text1"/>
          <w:sz w:val="20"/>
          <w:szCs w:val="20"/>
        </w:rPr>
      </w:pPr>
      <w:r>
        <w:rPr>
          <w:color w:val="000000" w:themeColor="text1"/>
          <w:sz w:val="20"/>
          <w:szCs w:val="20"/>
        </w:rPr>
        <w:t>U</w:t>
      </w:r>
      <w:r w:rsidR="005717AD">
        <w:rPr>
          <w:color w:val="000000" w:themeColor="text1"/>
          <w:sz w:val="20"/>
          <w:szCs w:val="20"/>
        </w:rPr>
        <w:t>l</w:t>
      </w:r>
      <w:r w:rsidR="0044466C" w:rsidRPr="00B07ACA">
        <w:rPr>
          <w:color w:val="000000" w:themeColor="text1"/>
          <w:sz w:val="20"/>
          <w:szCs w:val="20"/>
        </w:rPr>
        <w:t xml:space="preserve"> Sehr Zia etal[10] </w:t>
      </w:r>
      <w:r w:rsidR="00583211">
        <w:rPr>
          <w:color w:val="000000" w:themeColor="text1"/>
          <w:sz w:val="20"/>
          <w:szCs w:val="20"/>
        </w:rPr>
        <w:t>presented</w:t>
      </w:r>
      <w:r w:rsidR="0044466C" w:rsidRPr="00B07ACA">
        <w:rPr>
          <w:color w:val="000000" w:themeColor="text1"/>
          <w:sz w:val="20"/>
          <w:szCs w:val="20"/>
        </w:rPr>
        <w:t xml:space="preserve"> a </w:t>
      </w:r>
      <w:r w:rsidR="00E847B9">
        <w:rPr>
          <w:color w:val="000000" w:themeColor="text1"/>
          <w:sz w:val="20"/>
          <w:szCs w:val="20"/>
        </w:rPr>
        <w:t>handwritten text recognition model</w:t>
      </w:r>
      <w:r w:rsidR="0044466C" w:rsidRPr="00B07ACA">
        <w:rPr>
          <w:color w:val="000000" w:themeColor="text1"/>
          <w:sz w:val="20"/>
          <w:szCs w:val="20"/>
        </w:rPr>
        <w:t xml:space="preserve"> based on CRNN.This model was trained with NUST</w:t>
      </w:r>
      <w:r w:rsidR="003827D8" w:rsidRPr="00B07ACA">
        <w:rPr>
          <w:color w:val="000000" w:themeColor="text1"/>
          <w:sz w:val="20"/>
          <w:szCs w:val="20"/>
        </w:rPr>
        <w:t xml:space="preserve"> Urdu handwriting </w:t>
      </w:r>
      <w:r w:rsidR="0044466C" w:rsidRPr="00B07ACA">
        <w:rPr>
          <w:color w:val="000000" w:themeColor="text1"/>
          <w:sz w:val="20"/>
          <w:szCs w:val="20"/>
        </w:rPr>
        <w:t xml:space="preserve"> dataset.</w:t>
      </w:r>
      <w:r w:rsidR="003827D8" w:rsidRPr="00B07ACA">
        <w:rPr>
          <w:color w:val="000000" w:themeColor="text1"/>
          <w:sz w:val="20"/>
          <w:szCs w:val="20"/>
        </w:rPr>
        <w:t xml:space="preserve"> And demostrated how model can be trained with english and urdu bilingual handwriting.</w:t>
      </w:r>
    </w:p>
    <w:p w14:paraId="6C1AD6FD" w14:textId="0B1A8804" w:rsidR="002770AA" w:rsidRPr="00B07ACA" w:rsidRDefault="002770AA" w:rsidP="000875BF">
      <w:pPr>
        <w:pStyle w:val="Default"/>
        <w:jc w:val="both"/>
        <w:rPr>
          <w:color w:val="000000" w:themeColor="text1"/>
          <w:sz w:val="20"/>
          <w:szCs w:val="20"/>
        </w:rPr>
      </w:pPr>
      <w:r w:rsidRPr="00B07ACA">
        <w:rPr>
          <w:color w:val="000000" w:themeColor="text1"/>
          <w:sz w:val="20"/>
          <w:szCs w:val="20"/>
        </w:rPr>
        <w:t>Alrobah, N et al. [11]</w:t>
      </w:r>
      <w:r w:rsidR="000C7AE9" w:rsidRPr="00B07ACA">
        <w:rPr>
          <w:color w:val="000000" w:themeColor="text1"/>
          <w:sz w:val="20"/>
          <w:szCs w:val="20"/>
        </w:rPr>
        <w:t xml:space="preserve">  proposed applying of robust methodologies to handle challanges in recognition of different language handwriting data. Mainly the arabic handwrit</w:t>
      </w:r>
      <w:r w:rsidR="00927DAC" w:rsidRPr="00B07ACA">
        <w:rPr>
          <w:color w:val="000000" w:themeColor="text1"/>
          <w:sz w:val="20"/>
          <w:szCs w:val="20"/>
        </w:rPr>
        <w:t>ten</w:t>
      </w:r>
      <w:r w:rsidR="000C7AE9" w:rsidRPr="00B07ACA">
        <w:rPr>
          <w:color w:val="000000" w:themeColor="text1"/>
          <w:sz w:val="20"/>
          <w:szCs w:val="20"/>
        </w:rPr>
        <w:t xml:space="preserve"> data.</w:t>
      </w:r>
      <w:r w:rsidR="00525AAB" w:rsidRPr="00B07ACA">
        <w:rPr>
          <w:color w:val="000000" w:themeColor="text1"/>
          <w:sz w:val="20"/>
          <w:szCs w:val="20"/>
        </w:rPr>
        <w:t xml:space="preserve"> The methods to use and how to make feature extractions in most effective way</w:t>
      </w:r>
      <w:r w:rsidR="00CE72DA" w:rsidRPr="00B07ACA">
        <w:rPr>
          <w:color w:val="000000" w:themeColor="text1"/>
          <w:sz w:val="20"/>
          <w:szCs w:val="20"/>
        </w:rPr>
        <w:t xml:space="preserve"> which can help model to be more Robust and Perform well.</w:t>
      </w:r>
    </w:p>
    <w:p w14:paraId="7DA9EE05" w14:textId="16BDD01A" w:rsidR="00702DED" w:rsidRPr="00AF1DCC" w:rsidRDefault="009269B8" w:rsidP="000875BF">
      <w:pPr>
        <w:pStyle w:val="Default"/>
        <w:jc w:val="both"/>
        <w:rPr>
          <w:color w:val="000000" w:themeColor="text1"/>
          <w:sz w:val="20"/>
          <w:szCs w:val="20"/>
        </w:rPr>
      </w:pPr>
      <w:r w:rsidRPr="00B07ACA">
        <w:rPr>
          <w:color w:val="000000" w:themeColor="text1"/>
          <w:sz w:val="20"/>
          <w:szCs w:val="20"/>
        </w:rPr>
        <w:t>U. Shaw et al. [12] proposed a model which can recognize poor legible handwriting and provide a digital text</w:t>
      </w:r>
      <w:r w:rsidR="00E2248D" w:rsidRPr="00B07ACA">
        <w:rPr>
          <w:color w:val="000000" w:themeColor="text1"/>
          <w:sz w:val="20"/>
          <w:szCs w:val="20"/>
        </w:rPr>
        <w:t>. OCR was used in order to recognize handwriting. The model was trained with MNIST dataset.</w:t>
      </w:r>
      <w:r w:rsidR="000C764D" w:rsidRPr="00B07ACA">
        <w:rPr>
          <w:color w:val="000000" w:themeColor="text1"/>
          <w:sz w:val="20"/>
          <w:szCs w:val="20"/>
        </w:rPr>
        <w:t xml:space="preserve">Generally,for handwriting recognition the </w:t>
      </w:r>
      <w:r w:rsidR="000C764D" w:rsidRPr="00AF1DCC">
        <w:rPr>
          <w:color w:val="000000" w:themeColor="text1"/>
          <w:sz w:val="20"/>
          <w:szCs w:val="20"/>
        </w:rPr>
        <w:t>model should be trained with dataset containing alphabets rather than numbers.</w:t>
      </w:r>
    </w:p>
    <w:p w14:paraId="6303B38F" w14:textId="5D1CC17E" w:rsidR="00C87CC7" w:rsidRPr="00AF1DCC" w:rsidRDefault="00C87CC7" w:rsidP="000875BF">
      <w:pPr>
        <w:pStyle w:val="Default"/>
        <w:jc w:val="both"/>
        <w:rPr>
          <w:color w:val="000000" w:themeColor="text1"/>
          <w:sz w:val="20"/>
          <w:szCs w:val="20"/>
        </w:rPr>
      </w:pPr>
      <w:r w:rsidRPr="00AF1DCC">
        <w:rPr>
          <w:color w:val="000000" w:themeColor="text1"/>
          <w:sz w:val="20"/>
          <w:szCs w:val="20"/>
        </w:rPr>
        <w:t>S. Sharma et al. [1</w:t>
      </w:r>
      <w:r w:rsidR="00AC381E" w:rsidRPr="00AF1DCC">
        <w:rPr>
          <w:color w:val="000000" w:themeColor="text1"/>
          <w:sz w:val="20"/>
          <w:szCs w:val="20"/>
        </w:rPr>
        <w:t>3] demostrated the usage of various scripts like devanagari,Gurmukhi and other language datasets to train the model.A model was developed with CNN architecture.</w:t>
      </w:r>
      <w:r w:rsidR="0098678B" w:rsidRPr="0098678B">
        <w:rPr>
          <w:color w:val="000000" w:themeColor="text1"/>
          <w:sz w:val="20"/>
          <w:szCs w:val="20"/>
        </w:rPr>
        <w:t>RNNs are recommended for successful model feature decoding.</w:t>
      </w:r>
    </w:p>
    <w:p w14:paraId="14EB4191" w14:textId="6AF445D8" w:rsidR="00606972" w:rsidRPr="00FA00D1" w:rsidRDefault="00155B32" w:rsidP="000875BF">
      <w:pPr>
        <w:pStyle w:val="Default"/>
        <w:jc w:val="both"/>
        <w:rPr>
          <w:color w:val="000000" w:themeColor="text1"/>
          <w:sz w:val="20"/>
          <w:szCs w:val="20"/>
          <w:shd w:val="clear" w:color="auto" w:fill="FCFCFC"/>
        </w:rPr>
      </w:pPr>
      <w:r w:rsidRPr="00AF1DCC">
        <w:rPr>
          <w:color w:val="000000" w:themeColor="text1"/>
          <w:sz w:val="20"/>
          <w:szCs w:val="20"/>
          <w:shd w:val="clear" w:color="auto" w:fill="FCFCFC"/>
        </w:rPr>
        <w:t>Sethy et al. [14] demostrated the CNN architecture usage for efficient feature extraction and pattern recognition. The system was training with Odia and Bangla Handwritten data.</w:t>
      </w:r>
      <w:r w:rsidR="000E3300" w:rsidRPr="00AF1DCC">
        <w:rPr>
          <w:color w:val="000000" w:themeColor="text1"/>
          <w:sz w:val="20"/>
          <w:szCs w:val="20"/>
          <w:shd w:val="clear" w:color="auto" w:fill="FCFCFC"/>
        </w:rPr>
        <w:t xml:space="preserve"> This data was trained with CNN Architecture</w:t>
      </w:r>
      <w:r w:rsidR="00777C77">
        <w:rPr>
          <w:color w:val="000000" w:themeColor="text1"/>
          <w:sz w:val="20"/>
          <w:szCs w:val="20"/>
          <w:shd w:val="clear" w:color="auto" w:fill="FCFCFC"/>
        </w:rPr>
        <w:t>.</w:t>
      </w:r>
      <w:r w:rsidR="008F17E0" w:rsidRPr="00AF1DCC">
        <w:rPr>
          <w:color w:val="000000" w:themeColor="text1"/>
          <w:sz w:val="20"/>
          <w:szCs w:val="20"/>
          <w:shd w:val="clear" w:color="auto" w:fill="FCFCFC"/>
        </w:rPr>
        <w:t xml:space="preserve">RNN </w:t>
      </w:r>
      <w:r w:rsidR="004F1EF0" w:rsidRPr="00FA00D1">
        <w:rPr>
          <w:color w:val="000000" w:themeColor="text1"/>
          <w:sz w:val="20"/>
          <w:szCs w:val="20"/>
          <w:shd w:val="clear" w:color="auto" w:fill="FCFCFC"/>
        </w:rPr>
        <w:t xml:space="preserve">architecture </w:t>
      </w:r>
      <w:r w:rsidR="008F17E0" w:rsidRPr="00FA00D1">
        <w:rPr>
          <w:color w:val="000000" w:themeColor="text1"/>
          <w:sz w:val="20"/>
          <w:szCs w:val="20"/>
          <w:shd w:val="clear" w:color="auto" w:fill="FCFCFC"/>
        </w:rPr>
        <w:t>must be employed to recognize text.</w:t>
      </w:r>
    </w:p>
    <w:p w14:paraId="23267A65" w14:textId="17757E34" w:rsidR="0075712F" w:rsidRPr="00FA00D1" w:rsidRDefault="0075712F" w:rsidP="000875BF">
      <w:pPr>
        <w:pStyle w:val="Default"/>
        <w:jc w:val="both"/>
        <w:rPr>
          <w:color w:val="000000" w:themeColor="text1"/>
          <w:sz w:val="20"/>
          <w:szCs w:val="20"/>
          <w:shd w:val="clear" w:color="auto" w:fill="FCFCFC"/>
        </w:rPr>
      </w:pPr>
      <w:r w:rsidRPr="00FA00D1">
        <w:rPr>
          <w:color w:val="000000" w:themeColor="text1"/>
          <w:sz w:val="20"/>
          <w:szCs w:val="20"/>
          <w:shd w:val="clear" w:color="auto" w:fill="FFFFFF"/>
        </w:rPr>
        <w:t xml:space="preserve">S. Haboubi et al. [17] </w:t>
      </w:r>
      <w:r w:rsidR="00547412" w:rsidRPr="00FA00D1">
        <w:rPr>
          <w:color w:val="000000" w:themeColor="text1"/>
          <w:sz w:val="20"/>
          <w:szCs w:val="20"/>
          <w:shd w:val="clear" w:color="auto" w:fill="FFFFFF"/>
        </w:rPr>
        <w:t xml:space="preserve">presented </w:t>
      </w:r>
      <w:r w:rsidR="00AF5F46" w:rsidRPr="00FA00D1">
        <w:rPr>
          <w:color w:val="000000" w:themeColor="text1"/>
          <w:sz w:val="20"/>
          <w:szCs w:val="20"/>
          <w:shd w:val="clear" w:color="auto" w:fill="FFFFFF"/>
        </w:rPr>
        <w:t xml:space="preserve">a </w:t>
      </w:r>
      <w:r w:rsidR="00547412" w:rsidRPr="00FA00D1">
        <w:rPr>
          <w:color w:val="000000" w:themeColor="text1"/>
          <w:sz w:val="20"/>
          <w:szCs w:val="20"/>
          <w:shd w:val="clear" w:color="auto" w:fill="FFFFFF"/>
        </w:rPr>
        <w:t xml:space="preserve">model for </w:t>
      </w:r>
      <w:r w:rsidR="00C73DB8">
        <w:rPr>
          <w:color w:val="000000" w:themeColor="text1"/>
          <w:sz w:val="20"/>
          <w:szCs w:val="20"/>
          <w:shd w:val="clear" w:color="auto" w:fill="FFFFFF"/>
        </w:rPr>
        <w:t>urdu handwriting recognition</w:t>
      </w:r>
      <w:r w:rsidR="00547412" w:rsidRPr="00FA00D1">
        <w:rPr>
          <w:color w:val="000000" w:themeColor="text1"/>
          <w:sz w:val="20"/>
          <w:szCs w:val="20"/>
          <w:shd w:val="clear" w:color="auto" w:fill="FFFFFF"/>
        </w:rPr>
        <w:t>.They demonstrated how the Bi-GRUs are giving better acccuracy with less complexity and consuming less memory.</w:t>
      </w:r>
      <w:r w:rsidR="00523BD9" w:rsidRPr="00FA00D1">
        <w:rPr>
          <w:color w:val="000000" w:themeColor="text1"/>
          <w:sz w:val="20"/>
          <w:szCs w:val="20"/>
          <w:shd w:val="clear" w:color="auto" w:fill="FFFFFF"/>
        </w:rPr>
        <w:t xml:space="preserve"> </w:t>
      </w:r>
      <w:r w:rsidR="00744305">
        <w:rPr>
          <w:color w:val="000000" w:themeColor="text1"/>
          <w:sz w:val="20"/>
          <w:szCs w:val="20"/>
          <w:shd w:val="clear" w:color="auto" w:fill="FFFFFF"/>
        </w:rPr>
        <w:t>Bi-GRU is LSTM’s rival.</w:t>
      </w:r>
    </w:p>
    <w:p w14:paraId="0CC7E54E" w14:textId="2026C1E8" w:rsidR="000C1B0A" w:rsidRDefault="0029382C" w:rsidP="000875BF">
      <w:pPr>
        <w:pStyle w:val="Default"/>
        <w:jc w:val="both"/>
        <w:rPr>
          <w:color w:val="222222"/>
          <w:sz w:val="20"/>
          <w:szCs w:val="20"/>
          <w:shd w:val="clear" w:color="auto" w:fill="FFFFFF"/>
        </w:rPr>
      </w:pPr>
      <w:r w:rsidRPr="00FA00D1">
        <w:rPr>
          <w:color w:val="222222"/>
          <w:sz w:val="20"/>
          <w:szCs w:val="20"/>
          <w:shd w:val="clear" w:color="auto" w:fill="FFFFFF"/>
        </w:rPr>
        <w:t>A. Abdallah</w:t>
      </w:r>
      <w:r w:rsidR="000A3935">
        <w:rPr>
          <w:color w:val="222222"/>
          <w:sz w:val="20"/>
          <w:szCs w:val="20"/>
          <w:shd w:val="clear" w:color="auto" w:fill="FFFFFF"/>
        </w:rPr>
        <w:t xml:space="preserve"> etal</w:t>
      </w:r>
      <w:r w:rsidRPr="00FA00D1">
        <w:rPr>
          <w:color w:val="222222"/>
          <w:sz w:val="20"/>
          <w:szCs w:val="20"/>
          <w:shd w:val="clear" w:color="auto" w:fill="FFFFFF"/>
        </w:rPr>
        <w:t>[</w:t>
      </w:r>
      <w:r w:rsidR="00B2448F" w:rsidRPr="00FA00D1">
        <w:rPr>
          <w:color w:val="222222"/>
          <w:sz w:val="20"/>
          <w:szCs w:val="20"/>
          <w:shd w:val="clear" w:color="auto" w:fill="FFFFFF"/>
        </w:rPr>
        <w:t>23</w:t>
      </w:r>
      <w:r w:rsidRPr="00FA00D1">
        <w:rPr>
          <w:color w:val="222222"/>
          <w:sz w:val="20"/>
          <w:szCs w:val="20"/>
          <w:shd w:val="clear" w:color="auto" w:fill="FFFFFF"/>
        </w:rPr>
        <w:t>]</w:t>
      </w:r>
      <w:r w:rsidR="00B2448F" w:rsidRPr="00FA00D1">
        <w:rPr>
          <w:color w:val="222222"/>
          <w:sz w:val="20"/>
          <w:szCs w:val="20"/>
          <w:shd w:val="clear" w:color="auto" w:fill="FFFFFF"/>
        </w:rPr>
        <w:t xml:space="preserve"> </w:t>
      </w:r>
      <w:r w:rsidR="00AF5F46" w:rsidRPr="00FA00D1">
        <w:rPr>
          <w:color w:val="222222"/>
          <w:sz w:val="20"/>
          <w:szCs w:val="20"/>
          <w:shd w:val="clear" w:color="auto" w:fill="FFFFFF"/>
        </w:rPr>
        <w:t xml:space="preserve">presented </w:t>
      </w:r>
      <w:r w:rsidR="00AE41A3">
        <w:rPr>
          <w:color w:val="222222"/>
          <w:sz w:val="20"/>
          <w:szCs w:val="20"/>
          <w:shd w:val="clear" w:color="auto" w:fill="FFFFFF"/>
        </w:rPr>
        <w:t>hand</w:t>
      </w:r>
      <w:r w:rsidR="00273CC6">
        <w:rPr>
          <w:color w:val="222222"/>
          <w:sz w:val="20"/>
          <w:szCs w:val="20"/>
          <w:shd w:val="clear" w:color="auto" w:fill="FFFFFF"/>
        </w:rPr>
        <w:t>-</w:t>
      </w:r>
      <w:r w:rsidR="00AE41A3">
        <w:rPr>
          <w:color w:val="222222"/>
          <w:sz w:val="20"/>
          <w:szCs w:val="20"/>
          <w:shd w:val="clear" w:color="auto" w:fill="FFFFFF"/>
        </w:rPr>
        <w:t>writing recognition</w:t>
      </w:r>
      <w:r w:rsidR="002B0BBE">
        <w:rPr>
          <w:color w:val="222222"/>
          <w:sz w:val="20"/>
          <w:szCs w:val="20"/>
          <w:shd w:val="clear" w:color="auto" w:fill="FFFFFF"/>
        </w:rPr>
        <w:t xml:space="preserve"> model</w:t>
      </w:r>
      <w:r w:rsidR="002D16C2">
        <w:rPr>
          <w:color w:val="222222"/>
          <w:sz w:val="20"/>
          <w:szCs w:val="20"/>
          <w:shd w:val="clear" w:color="auto" w:fill="FFFFFF"/>
        </w:rPr>
        <w:t xml:space="preserve"> for Russian scripts</w:t>
      </w:r>
      <w:r w:rsidR="00AF5F46" w:rsidRPr="00FA00D1">
        <w:rPr>
          <w:color w:val="222222"/>
          <w:sz w:val="20"/>
          <w:szCs w:val="20"/>
          <w:shd w:val="clear" w:color="auto" w:fill="FFFFFF"/>
        </w:rPr>
        <w:t xml:space="preserve">.They implemented CNN for feature extraction and </w:t>
      </w:r>
      <w:r w:rsidR="00523911" w:rsidRPr="00FA00D1">
        <w:rPr>
          <w:color w:val="222222"/>
          <w:sz w:val="20"/>
          <w:szCs w:val="20"/>
          <w:shd w:val="clear" w:color="auto" w:fill="FFFFFF"/>
        </w:rPr>
        <w:t xml:space="preserve">Multi-dimensional </w:t>
      </w:r>
      <w:r w:rsidR="00AF5F46" w:rsidRPr="00FA00D1">
        <w:rPr>
          <w:color w:val="222222"/>
          <w:sz w:val="20"/>
          <w:szCs w:val="20"/>
          <w:shd w:val="clear" w:color="auto" w:fill="FFFFFF"/>
        </w:rPr>
        <w:t>GRU for feature decoding.</w:t>
      </w:r>
      <w:r w:rsidR="00F10AAE" w:rsidRPr="00F10AAE">
        <w:t xml:space="preserve"> </w:t>
      </w:r>
      <w:r w:rsidR="00F10AAE" w:rsidRPr="00F10AAE">
        <w:rPr>
          <w:color w:val="222222"/>
          <w:sz w:val="20"/>
          <w:szCs w:val="20"/>
          <w:shd w:val="clear" w:color="auto" w:fill="FFFFFF"/>
        </w:rPr>
        <w:t>They confirmed Multi-dimensional GRU's good performance</w:t>
      </w:r>
    </w:p>
    <w:p w14:paraId="1A3C0BEC" w14:textId="3D703664" w:rsidR="006179D5" w:rsidRDefault="006179D5" w:rsidP="000875BF">
      <w:pPr>
        <w:pStyle w:val="Default"/>
        <w:jc w:val="both"/>
        <w:rPr>
          <w:color w:val="222222"/>
          <w:sz w:val="20"/>
          <w:szCs w:val="20"/>
          <w:shd w:val="clear" w:color="auto" w:fill="FFFFFF"/>
        </w:rPr>
      </w:pPr>
    </w:p>
    <w:p w14:paraId="14F45C72" w14:textId="1DBA00DD" w:rsidR="006179D5" w:rsidRPr="00FA00D1" w:rsidRDefault="00E86476" w:rsidP="000875BF">
      <w:pPr>
        <w:pStyle w:val="Default"/>
        <w:jc w:val="both"/>
        <w:rPr>
          <w:color w:val="000000" w:themeColor="text1"/>
          <w:sz w:val="20"/>
          <w:szCs w:val="20"/>
          <w:shd w:val="clear" w:color="auto" w:fill="FCFCFC"/>
        </w:rPr>
      </w:pPr>
      <w:r>
        <w:rPr>
          <w:color w:val="222222"/>
          <w:sz w:val="20"/>
          <w:szCs w:val="20"/>
          <w:shd w:val="clear" w:color="auto" w:fill="FFFFFF"/>
        </w:rPr>
        <w:t xml:space="preserve">                   </w:t>
      </w:r>
      <w:r w:rsidR="006666B9" w:rsidRPr="006666B9">
        <w:rPr>
          <w:color w:val="222222"/>
          <w:sz w:val="20"/>
          <w:szCs w:val="20"/>
          <w:shd w:val="clear" w:color="auto" w:fill="FFFFFF"/>
        </w:rPr>
        <w:t>The above methods and presentations gives us an in-depth grasp of their models, performance, and design approaches. By understanding their approaches, better ones can be devised to overcome obstacles and design a better model.</w:t>
      </w:r>
    </w:p>
    <w:p w14:paraId="56FDA731" w14:textId="692A09AC" w:rsidR="00160829" w:rsidRPr="00067E9E" w:rsidRDefault="00160829" w:rsidP="00160829">
      <w:pPr>
        <w:pStyle w:val="CM12"/>
        <w:tabs>
          <w:tab w:val="left" w:pos="567"/>
        </w:tabs>
        <w:suppressAutoHyphens/>
        <w:spacing w:before="520" w:after="280"/>
        <w:jc w:val="both"/>
        <w:rPr>
          <w:color w:val="000000" w:themeColor="text1"/>
          <w:sz w:val="23"/>
          <w:szCs w:val="23"/>
        </w:rPr>
      </w:pPr>
      <w:r w:rsidRPr="00067E9E">
        <w:rPr>
          <w:b/>
          <w:bCs/>
          <w:color w:val="000000" w:themeColor="text1"/>
          <w:sz w:val="23"/>
          <w:szCs w:val="23"/>
        </w:rPr>
        <w:t xml:space="preserve">3 </w:t>
      </w:r>
      <w:r w:rsidR="0027001F" w:rsidRPr="00067E9E">
        <w:rPr>
          <w:b/>
          <w:bCs/>
          <w:color w:val="000000" w:themeColor="text1"/>
          <w:sz w:val="23"/>
          <w:szCs w:val="23"/>
        </w:rPr>
        <w:t>Proposed Work</w:t>
      </w:r>
      <w:r w:rsidRPr="00067E9E">
        <w:rPr>
          <w:b/>
          <w:bCs/>
          <w:color w:val="000000" w:themeColor="text1"/>
          <w:sz w:val="23"/>
          <w:szCs w:val="23"/>
        </w:rPr>
        <w:t xml:space="preserve"> </w:t>
      </w:r>
    </w:p>
    <w:p w14:paraId="5C03E807" w14:textId="0CC204DF" w:rsidR="00160829" w:rsidRPr="00B07ACA" w:rsidRDefault="00160829" w:rsidP="00160829">
      <w:pPr>
        <w:pStyle w:val="CM15"/>
        <w:tabs>
          <w:tab w:val="left" w:pos="567"/>
        </w:tabs>
        <w:suppressAutoHyphens/>
        <w:spacing w:after="220" w:line="240" w:lineRule="atLeast"/>
        <w:jc w:val="both"/>
        <w:rPr>
          <w:color w:val="000000" w:themeColor="text1"/>
          <w:sz w:val="20"/>
          <w:szCs w:val="20"/>
        </w:rPr>
      </w:pPr>
      <w:r w:rsidRPr="00B07ACA">
        <w:rPr>
          <w:b/>
          <w:bCs/>
          <w:color w:val="000000" w:themeColor="text1"/>
          <w:sz w:val="20"/>
          <w:szCs w:val="20"/>
        </w:rPr>
        <w:t xml:space="preserve">3.1 </w:t>
      </w:r>
      <w:r w:rsidR="00876A73" w:rsidRPr="00B07ACA">
        <w:rPr>
          <w:b/>
          <w:bCs/>
          <w:color w:val="000000" w:themeColor="text1"/>
          <w:sz w:val="20"/>
          <w:szCs w:val="20"/>
        </w:rPr>
        <w:t>Dataset</w:t>
      </w:r>
      <w:r w:rsidRPr="00B07ACA">
        <w:rPr>
          <w:b/>
          <w:bCs/>
          <w:color w:val="000000" w:themeColor="text1"/>
          <w:sz w:val="20"/>
          <w:szCs w:val="20"/>
        </w:rPr>
        <w:t xml:space="preserve"> </w:t>
      </w:r>
    </w:p>
    <w:p w14:paraId="0FD23067" w14:textId="4EC67126" w:rsidR="006054A7" w:rsidRPr="00FE0A97" w:rsidRDefault="00806ED2" w:rsidP="00FE0A97">
      <w:pPr>
        <w:pStyle w:val="CM3"/>
        <w:suppressAutoHyphens/>
        <w:jc w:val="both"/>
        <w:rPr>
          <w:color w:val="000000" w:themeColor="text1"/>
          <w:sz w:val="20"/>
          <w:szCs w:val="20"/>
        </w:rPr>
      </w:pPr>
      <w:r w:rsidRPr="00806ED2">
        <w:rPr>
          <w:color w:val="000000" w:themeColor="text1"/>
          <w:sz w:val="20"/>
          <w:szCs w:val="20"/>
        </w:rPr>
        <w:t>The suggested model used 86800 grayscale pictures. IAM Dataset contains different handwriting scripts[16].</w:t>
      </w:r>
      <w:r w:rsidR="00543480">
        <w:rPr>
          <w:color w:val="000000" w:themeColor="text1"/>
          <w:sz w:val="20"/>
          <w:szCs w:val="20"/>
        </w:rPr>
        <w:t>T</w:t>
      </w:r>
      <w:r w:rsidR="00301F3D" w:rsidRPr="00B07ACA">
        <w:rPr>
          <w:color w:val="000000" w:themeColor="text1"/>
          <w:sz w:val="20"/>
          <w:szCs w:val="20"/>
        </w:rPr>
        <w:t xml:space="preserve">he dataset is </w:t>
      </w:r>
      <w:r w:rsidR="00F32390" w:rsidRPr="00B07ACA">
        <w:rPr>
          <w:color w:val="000000" w:themeColor="text1"/>
          <w:sz w:val="20"/>
          <w:szCs w:val="20"/>
        </w:rPr>
        <w:t xml:space="preserve">splitted into 90:5:5 </w:t>
      </w:r>
      <w:r w:rsidR="00543480">
        <w:rPr>
          <w:color w:val="000000" w:themeColor="text1"/>
          <w:sz w:val="20"/>
          <w:szCs w:val="20"/>
        </w:rPr>
        <w:t>r</w:t>
      </w:r>
      <w:r w:rsidR="00F32390" w:rsidRPr="00B07ACA">
        <w:rPr>
          <w:color w:val="000000" w:themeColor="text1"/>
          <w:sz w:val="20"/>
          <w:szCs w:val="20"/>
        </w:rPr>
        <w:t>atio</w:t>
      </w:r>
      <w:r w:rsidR="00543480">
        <w:rPr>
          <w:color w:val="000000" w:themeColor="text1"/>
          <w:sz w:val="20"/>
          <w:szCs w:val="20"/>
        </w:rPr>
        <w:t>(Train_Validate_Test)</w:t>
      </w:r>
      <w:r w:rsidR="00F32390" w:rsidRPr="00B07ACA">
        <w:rPr>
          <w:color w:val="000000" w:themeColor="text1"/>
          <w:sz w:val="20"/>
          <w:szCs w:val="20"/>
        </w:rPr>
        <w:t xml:space="preserve">. </w:t>
      </w:r>
    </w:p>
    <w:p w14:paraId="3AECBD05" w14:textId="0A419C62" w:rsidR="00160829" w:rsidRPr="00B07ACA" w:rsidRDefault="00160829" w:rsidP="00160829">
      <w:pPr>
        <w:pStyle w:val="CM15"/>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3.2 </w:t>
      </w:r>
      <w:r w:rsidR="00B672D1" w:rsidRPr="00B07ACA">
        <w:rPr>
          <w:b/>
          <w:bCs/>
          <w:color w:val="000000" w:themeColor="text1"/>
          <w:sz w:val="20"/>
          <w:szCs w:val="20"/>
        </w:rPr>
        <w:t>Pre</w:t>
      </w:r>
      <w:r w:rsidR="005125FF" w:rsidRPr="00B07ACA">
        <w:rPr>
          <w:b/>
          <w:bCs/>
          <w:color w:val="000000" w:themeColor="text1"/>
          <w:sz w:val="20"/>
          <w:szCs w:val="20"/>
        </w:rPr>
        <w:t>-</w:t>
      </w:r>
      <w:r w:rsidR="00B672D1" w:rsidRPr="00B07ACA">
        <w:rPr>
          <w:b/>
          <w:bCs/>
          <w:color w:val="000000" w:themeColor="text1"/>
          <w:sz w:val="20"/>
          <w:szCs w:val="20"/>
        </w:rPr>
        <w:t>processing</w:t>
      </w:r>
      <w:r w:rsidRPr="00B07ACA">
        <w:rPr>
          <w:b/>
          <w:bCs/>
          <w:color w:val="000000" w:themeColor="text1"/>
          <w:sz w:val="20"/>
          <w:szCs w:val="20"/>
        </w:rPr>
        <w:t xml:space="preserve"> </w:t>
      </w:r>
    </w:p>
    <w:p w14:paraId="695127B6" w14:textId="1C2D20CC" w:rsidR="00D25346" w:rsidRPr="00144E34" w:rsidRDefault="00C730DC" w:rsidP="00144E34">
      <w:pPr>
        <w:pStyle w:val="CM13"/>
        <w:suppressAutoHyphens/>
        <w:spacing w:line="240" w:lineRule="atLeast"/>
        <w:jc w:val="both"/>
        <w:rPr>
          <w:color w:val="000000" w:themeColor="text1"/>
          <w:sz w:val="20"/>
          <w:szCs w:val="20"/>
        </w:rPr>
      </w:pPr>
      <w:r w:rsidRPr="00B07ACA">
        <w:rPr>
          <w:color w:val="000000" w:themeColor="text1"/>
          <w:sz w:val="20"/>
          <w:szCs w:val="20"/>
        </w:rPr>
        <w:t>In this pre</w:t>
      </w:r>
      <w:r w:rsidR="005D4A3A" w:rsidRPr="00B07ACA">
        <w:rPr>
          <w:color w:val="000000" w:themeColor="text1"/>
          <w:sz w:val="20"/>
          <w:szCs w:val="20"/>
        </w:rPr>
        <w:t>-</w:t>
      </w:r>
      <w:r w:rsidRPr="00B07ACA">
        <w:rPr>
          <w:color w:val="000000" w:themeColor="text1"/>
          <w:sz w:val="20"/>
          <w:szCs w:val="20"/>
        </w:rPr>
        <w:t>processing phase the images will get reshaped to width of 128 and height of 32 and padding to 99.</w:t>
      </w:r>
      <w:r w:rsidR="00E02181" w:rsidRPr="00B07ACA">
        <w:rPr>
          <w:color w:val="000000" w:themeColor="text1"/>
          <w:sz w:val="20"/>
          <w:szCs w:val="20"/>
        </w:rPr>
        <w:t xml:space="preserve"> And then the datatype will be changed to float32 which </w:t>
      </w:r>
      <w:r w:rsidR="00FE6F72" w:rsidRPr="00B07ACA">
        <w:rPr>
          <w:color w:val="000000" w:themeColor="text1"/>
          <w:sz w:val="20"/>
          <w:szCs w:val="20"/>
        </w:rPr>
        <w:t xml:space="preserve">is </w:t>
      </w:r>
      <w:r w:rsidR="00E02181" w:rsidRPr="00B07ACA">
        <w:rPr>
          <w:color w:val="000000" w:themeColor="text1"/>
          <w:sz w:val="20"/>
          <w:szCs w:val="20"/>
        </w:rPr>
        <w:t>call</w:t>
      </w:r>
      <w:r w:rsidR="00FE6F72" w:rsidRPr="00B07ACA">
        <w:rPr>
          <w:color w:val="000000" w:themeColor="text1"/>
          <w:sz w:val="20"/>
          <w:szCs w:val="20"/>
        </w:rPr>
        <w:t>ed</w:t>
      </w:r>
      <w:r w:rsidR="00E02181" w:rsidRPr="00B07ACA">
        <w:rPr>
          <w:color w:val="000000" w:themeColor="text1"/>
          <w:sz w:val="20"/>
          <w:szCs w:val="20"/>
        </w:rPr>
        <w:t xml:space="preserve"> as casting</w:t>
      </w:r>
      <w:r w:rsidR="00A44B84" w:rsidRPr="00B07ACA">
        <w:rPr>
          <w:color w:val="000000" w:themeColor="text1"/>
          <w:sz w:val="20"/>
          <w:szCs w:val="20"/>
        </w:rPr>
        <w:t>. Thıs may increase the model performance.</w:t>
      </w:r>
      <w:r w:rsidR="00871FEB" w:rsidRPr="00B07ACA">
        <w:rPr>
          <w:color w:val="000000" w:themeColor="text1"/>
          <w:sz w:val="20"/>
          <w:szCs w:val="20"/>
        </w:rPr>
        <w:t>This is distortion free image processing.</w:t>
      </w:r>
      <w:r w:rsidR="002621B1" w:rsidRPr="00B07ACA">
        <w:rPr>
          <w:color w:val="000000" w:themeColor="text1"/>
          <w:sz w:val="20"/>
          <w:szCs w:val="20"/>
        </w:rPr>
        <w:t xml:space="preserve"> </w:t>
      </w:r>
      <w:r w:rsidR="000021CB" w:rsidRPr="00B07ACA">
        <w:rPr>
          <w:color w:val="000000" w:themeColor="text1"/>
          <w:sz w:val="20"/>
          <w:szCs w:val="20"/>
        </w:rPr>
        <w:t xml:space="preserve">Initial, using tf.image is the first stage in the resizing process. </w:t>
      </w:r>
      <w:r w:rsidR="00692663" w:rsidRPr="00B07ACA">
        <w:rPr>
          <w:color w:val="000000" w:themeColor="text1"/>
          <w:sz w:val="20"/>
          <w:szCs w:val="20"/>
        </w:rPr>
        <w:t>The</w:t>
      </w:r>
      <w:r w:rsidR="000021CB" w:rsidRPr="00B07ACA">
        <w:rPr>
          <w:color w:val="000000" w:themeColor="text1"/>
          <w:sz w:val="20"/>
          <w:szCs w:val="20"/>
        </w:rPr>
        <w:t xml:space="preserve"> </w:t>
      </w:r>
      <w:r w:rsidR="00692663" w:rsidRPr="00B07ACA">
        <w:rPr>
          <w:color w:val="000000" w:themeColor="text1"/>
          <w:sz w:val="20"/>
          <w:szCs w:val="20"/>
        </w:rPr>
        <w:t>image</w:t>
      </w:r>
      <w:r w:rsidR="000021CB" w:rsidRPr="00B07ACA">
        <w:rPr>
          <w:color w:val="000000" w:themeColor="text1"/>
          <w:sz w:val="20"/>
          <w:szCs w:val="20"/>
        </w:rPr>
        <w:t xml:space="preserve"> path</w:t>
      </w:r>
      <w:r w:rsidR="00692663" w:rsidRPr="00B07ACA">
        <w:rPr>
          <w:color w:val="000000" w:themeColor="text1"/>
          <w:sz w:val="20"/>
          <w:szCs w:val="20"/>
        </w:rPr>
        <w:t xml:space="preserve"> should be sent along with </w:t>
      </w:r>
      <w:r w:rsidR="000021CB" w:rsidRPr="00B07ACA">
        <w:rPr>
          <w:color w:val="000000" w:themeColor="text1"/>
          <w:sz w:val="20"/>
          <w:szCs w:val="20"/>
        </w:rPr>
        <w:t xml:space="preserve">width, and height to the resize() function while maintaining the aspect ratio. </w:t>
      </w:r>
      <w:r w:rsidR="005525D5" w:rsidRPr="00B07ACA">
        <w:rPr>
          <w:color w:val="000000" w:themeColor="text1"/>
          <w:sz w:val="20"/>
          <w:szCs w:val="20"/>
        </w:rPr>
        <w:t xml:space="preserve">Following this, </w:t>
      </w:r>
      <w:r w:rsidR="00217FE4" w:rsidRPr="00B07ACA">
        <w:rPr>
          <w:color w:val="000000" w:themeColor="text1"/>
          <w:sz w:val="20"/>
          <w:szCs w:val="20"/>
        </w:rPr>
        <w:t>the</w:t>
      </w:r>
      <w:r w:rsidR="005525D5" w:rsidRPr="00B07ACA">
        <w:rPr>
          <w:color w:val="000000" w:themeColor="text1"/>
          <w:sz w:val="20"/>
          <w:szCs w:val="20"/>
        </w:rPr>
        <w:t xml:space="preserve"> additional padding </w:t>
      </w:r>
      <w:r w:rsidR="00217FE4" w:rsidRPr="00B07ACA">
        <w:rPr>
          <w:color w:val="000000" w:themeColor="text1"/>
          <w:sz w:val="20"/>
          <w:szCs w:val="20"/>
        </w:rPr>
        <w:t xml:space="preserve">is added </w:t>
      </w:r>
      <w:r w:rsidR="005525D5" w:rsidRPr="00B07ACA">
        <w:rPr>
          <w:color w:val="000000" w:themeColor="text1"/>
          <w:sz w:val="20"/>
          <w:szCs w:val="20"/>
        </w:rPr>
        <w:t xml:space="preserve">to resized image. Padding can be </w:t>
      </w:r>
      <w:r w:rsidR="00DA6473" w:rsidRPr="00B07ACA">
        <w:rPr>
          <w:color w:val="000000" w:themeColor="text1"/>
          <w:sz w:val="20"/>
          <w:szCs w:val="20"/>
        </w:rPr>
        <w:t>added to image</w:t>
      </w:r>
      <w:r w:rsidR="005525D5" w:rsidRPr="00B07ACA">
        <w:rPr>
          <w:color w:val="000000" w:themeColor="text1"/>
          <w:sz w:val="20"/>
          <w:szCs w:val="20"/>
        </w:rPr>
        <w:t xml:space="preserve"> by subtracting width and height values</w:t>
      </w:r>
      <w:r w:rsidR="00F16C05" w:rsidRPr="00B07ACA">
        <w:rPr>
          <w:color w:val="000000" w:themeColor="text1"/>
          <w:sz w:val="20"/>
          <w:szCs w:val="20"/>
        </w:rPr>
        <w:t xml:space="preserve">(128,32 respectively) </w:t>
      </w:r>
      <w:r w:rsidR="005525D5" w:rsidRPr="00B07ACA">
        <w:rPr>
          <w:color w:val="000000" w:themeColor="text1"/>
          <w:sz w:val="20"/>
          <w:szCs w:val="20"/>
        </w:rPr>
        <w:t xml:space="preserve">with image </w:t>
      </w:r>
      <w:r w:rsidR="005C5AB4" w:rsidRPr="00B07ACA">
        <w:rPr>
          <w:color w:val="000000" w:themeColor="text1"/>
          <w:sz w:val="20"/>
          <w:szCs w:val="20"/>
        </w:rPr>
        <w:t xml:space="preserve">shape </w:t>
      </w:r>
      <w:r w:rsidR="005525D5" w:rsidRPr="00B07ACA">
        <w:rPr>
          <w:color w:val="000000" w:themeColor="text1"/>
          <w:sz w:val="20"/>
          <w:szCs w:val="20"/>
        </w:rPr>
        <w:t xml:space="preserve">which </w:t>
      </w:r>
      <w:r w:rsidR="00F02923" w:rsidRPr="00B07ACA">
        <w:rPr>
          <w:color w:val="000000" w:themeColor="text1"/>
          <w:sz w:val="20"/>
          <w:szCs w:val="20"/>
        </w:rPr>
        <w:t>image</w:t>
      </w:r>
      <w:r w:rsidR="005525D5" w:rsidRPr="00B07ACA">
        <w:rPr>
          <w:color w:val="000000" w:themeColor="text1"/>
          <w:sz w:val="20"/>
          <w:szCs w:val="20"/>
        </w:rPr>
        <w:t xml:space="preserve"> want to add padding to</w:t>
      </w:r>
      <w:r w:rsidR="003B6BE3" w:rsidRPr="00B07ACA">
        <w:rPr>
          <w:color w:val="000000" w:themeColor="text1"/>
          <w:sz w:val="20"/>
          <w:szCs w:val="20"/>
        </w:rPr>
        <w:t xml:space="preserve">, </w:t>
      </w:r>
      <w:r w:rsidR="005525D5" w:rsidRPr="00B07ACA">
        <w:rPr>
          <w:color w:val="000000" w:themeColor="text1"/>
          <w:sz w:val="20"/>
          <w:szCs w:val="20"/>
        </w:rPr>
        <w:t xml:space="preserve">with help of tf.shape() </w:t>
      </w:r>
      <w:r w:rsidR="000164E3" w:rsidRPr="00B07ACA">
        <w:rPr>
          <w:color w:val="000000" w:themeColor="text1"/>
          <w:sz w:val="20"/>
          <w:szCs w:val="20"/>
        </w:rPr>
        <w:t>f</w:t>
      </w:r>
      <w:r w:rsidR="005525D5" w:rsidRPr="00B07ACA">
        <w:rPr>
          <w:color w:val="000000" w:themeColor="text1"/>
          <w:sz w:val="20"/>
          <w:szCs w:val="20"/>
        </w:rPr>
        <w:t xml:space="preserve">unction. With tf.transpose() </w:t>
      </w:r>
      <w:r w:rsidR="008852AA" w:rsidRPr="00B07ACA">
        <w:rPr>
          <w:color w:val="000000" w:themeColor="text1"/>
          <w:sz w:val="20"/>
          <w:szCs w:val="20"/>
        </w:rPr>
        <w:t xml:space="preserve">function </w:t>
      </w:r>
      <w:r w:rsidR="005525D5" w:rsidRPr="00B07ACA">
        <w:rPr>
          <w:color w:val="000000" w:themeColor="text1"/>
          <w:sz w:val="20"/>
          <w:szCs w:val="20"/>
        </w:rPr>
        <w:t xml:space="preserve">by giving perm = [1,0,2] </w:t>
      </w:r>
      <w:r w:rsidR="00E35509" w:rsidRPr="00B07ACA">
        <w:rPr>
          <w:color w:val="000000" w:themeColor="text1"/>
          <w:sz w:val="20"/>
          <w:szCs w:val="20"/>
        </w:rPr>
        <w:t>This is nothing but</w:t>
      </w:r>
      <w:r w:rsidR="005525D5" w:rsidRPr="00B07ACA">
        <w:rPr>
          <w:color w:val="000000" w:themeColor="text1"/>
          <w:sz w:val="20"/>
          <w:szCs w:val="20"/>
        </w:rPr>
        <w:t xml:space="preserve"> setting up the </w:t>
      </w:r>
      <w:r w:rsidR="001D6F77" w:rsidRPr="00B07ACA">
        <w:rPr>
          <w:color w:val="000000" w:themeColor="text1"/>
          <w:sz w:val="20"/>
          <w:szCs w:val="20"/>
        </w:rPr>
        <w:t xml:space="preserve">required </w:t>
      </w:r>
      <w:r w:rsidR="005525D5" w:rsidRPr="00B07ACA">
        <w:rPr>
          <w:color w:val="000000" w:themeColor="text1"/>
          <w:sz w:val="20"/>
          <w:szCs w:val="20"/>
        </w:rPr>
        <w:t>tensor dimensions. Perform flip_left_right of image inorder to get image flipped along with width dimensions.</w:t>
      </w:r>
    </w:p>
    <w:p w14:paraId="7E6536BB" w14:textId="7DCA1058" w:rsidR="00D25346" w:rsidRPr="00B07ACA" w:rsidRDefault="00D25346" w:rsidP="00D25346">
      <w:pPr>
        <w:pStyle w:val="Default"/>
        <w:jc w:val="center"/>
        <w:rPr>
          <w:color w:val="000000" w:themeColor="text1"/>
        </w:rPr>
      </w:pPr>
      <w:r w:rsidRPr="00B07ACA">
        <w:rPr>
          <w:noProof/>
          <w:color w:val="000000" w:themeColor="text1"/>
          <w:sz w:val="26"/>
          <w:szCs w:val="26"/>
        </w:rPr>
        <w:drawing>
          <wp:inline distT="0" distB="0" distL="0" distR="0" wp14:anchorId="50946010" wp14:editId="282A00D1">
            <wp:extent cx="2720340" cy="102172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2">
                      <a:extLst>
                        <a:ext uri="{28A0092B-C50C-407E-A947-70E740481C1C}">
                          <a14:useLocalDpi xmlns:a14="http://schemas.microsoft.com/office/drawing/2010/main" val="0"/>
                        </a:ext>
                      </a:extLst>
                    </a:blip>
                    <a:srcRect l="6347" t="53186" r="68839" b="29449"/>
                    <a:stretch/>
                  </pic:blipFill>
                  <pic:spPr bwMode="auto">
                    <a:xfrm>
                      <a:off x="0" y="0"/>
                      <a:ext cx="2855772" cy="1072591"/>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B07ACA" w:rsidRDefault="00D25346" w:rsidP="00D25346">
      <w:pPr>
        <w:pStyle w:val="Default"/>
        <w:jc w:val="center"/>
        <w:rPr>
          <w:color w:val="000000" w:themeColor="text1"/>
          <w:sz w:val="20"/>
          <w:szCs w:val="20"/>
        </w:rPr>
      </w:pPr>
      <w:r w:rsidRPr="00B07ACA">
        <w:rPr>
          <w:color w:val="000000" w:themeColor="text1"/>
          <w:sz w:val="20"/>
          <w:szCs w:val="20"/>
        </w:rPr>
        <w:t xml:space="preserve">Fig. 1. Distortion free image pre-processing </w:t>
      </w:r>
    </w:p>
    <w:p w14:paraId="03414CAE" w14:textId="68647771" w:rsidR="00160829" w:rsidRDefault="00160829" w:rsidP="003E65E6">
      <w:pPr>
        <w:pStyle w:val="CM15"/>
        <w:tabs>
          <w:tab w:val="left" w:pos="567"/>
          <w:tab w:val="left" w:pos="2660"/>
        </w:tabs>
        <w:suppressAutoHyphens/>
        <w:spacing w:before="440" w:after="220" w:line="240" w:lineRule="atLeast"/>
        <w:jc w:val="both"/>
        <w:rPr>
          <w:b/>
          <w:bCs/>
          <w:color w:val="000000" w:themeColor="text1"/>
          <w:sz w:val="20"/>
          <w:szCs w:val="20"/>
        </w:rPr>
      </w:pPr>
      <w:r w:rsidRPr="00B07ACA">
        <w:rPr>
          <w:b/>
          <w:bCs/>
          <w:color w:val="000000" w:themeColor="text1"/>
          <w:sz w:val="20"/>
          <w:szCs w:val="20"/>
        </w:rPr>
        <w:t xml:space="preserve">3.3 </w:t>
      </w:r>
      <w:r w:rsidR="005C2603" w:rsidRPr="00B07ACA">
        <w:rPr>
          <w:b/>
          <w:bCs/>
          <w:color w:val="000000" w:themeColor="text1"/>
          <w:sz w:val="20"/>
          <w:szCs w:val="20"/>
        </w:rPr>
        <w:t>Design Methodology</w:t>
      </w:r>
      <w:r w:rsidRPr="00B07ACA">
        <w:rPr>
          <w:b/>
          <w:bCs/>
          <w:color w:val="000000" w:themeColor="text1"/>
          <w:sz w:val="20"/>
          <w:szCs w:val="20"/>
        </w:rPr>
        <w:t xml:space="preserve"> </w:t>
      </w:r>
      <w:r w:rsidR="003E65E6">
        <w:rPr>
          <w:b/>
          <w:bCs/>
          <w:color w:val="000000" w:themeColor="text1"/>
          <w:sz w:val="20"/>
          <w:szCs w:val="20"/>
        </w:rPr>
        <w:tab/>
      </w:r>
    </w:p>
    <w:p w14:paraId="1E43D5AE" w14:textId="77777777" w:rsidR="003E65E6" w:rsidRPr="00DA61B6" w:rsidRDefault="003E65E6" w:rsidP="003E65E6">
      <w:pPr>
        <w:jc w:val="both"/>
        <w:rPr>
          <w:rFonts w:ascii="Times New Roman" w:hAnsi="Times New Roman"/>
          <w:color w:val="000000" w:themeColor="text1"/>
          <w:sz w:val="20"/>
          <w:szCs w:val="20"/>
        </w:rPr>
      </w:pPr>
      <w:r>
        <w:rPr>
          <w:rFonts w:ascii="Times New Roman" w:hAnsi="Times New Roman"/>
          <w:color w:val="000000" w:themeColor="text1"/>
          <w:sz w:val="20"/>
          <w:szCs w:val="20"/>
        </w:rPr>
        <w:t>A brief description of proposed methodology:</w:t>
      </w:r>
    </w:p>
    <w:p w14:paraId="714713D9" w14:textId="7F6BB6D8" w:rsidR="003E65E6" w:rsidRPr="003E65E6" w:rsidRDefault="003E65E6" w:rsidP="003E65E6">
      <w:pPr>
        <w:ind w:firstLine="720"/>
        <w:jc w:val="both"/>
        <w:rPr>
          <w:rFonts w:ascii="Times New Roman" w:hAnsi="Times New Roman"/>
          <w:color w:val="000000" w:themeColor="text1"/>
          <w:sz w:val="20"/>
          <w:szCs w:val="20"/>
          <w:lang w:val="en-IN"/>
        </w:rPr>
      </w:pPr>
      <w:r w:rsidRPr="00B07ACA">
        <w:rPr>
          <w:rFonts w:ascii="Times New Roman" w:hAnsi="Times New Roman"/>
          <w:color w:val="000000" w:themeColor="text1"/>
          <w:sz w:val="20"/>
          <w:szCs w:val="20"/>
        </w:rPr>
        <w:t>The cropped images from the IAM Dataset are being utilized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layer[1].</w:t>
      </w:r>
      <w:r w:rsidRPr="00B07ACA">
        <w:rPr>
          <w:rFonts w:ascii="Times New Roman" w:hAnsi="Times New Roman"/>
          <w:color w:val="000000" w:themeColor="text1"/>
          <w:sz w:val="20"/>
          <w:szCs w:val="20"/>
          <w:lang w:val="en-IN"/>
        </w:rPr>
        <w:t xml:space="preserve">The procedure increases the number of channels in the first convolution layer from 1 to 64. which, after several layers, is raised to 128. </w:t>
      </w:r>
    </w:p>
    <w:p w14:paraId="06F9B65B" w14:textId="242313F9" w:rsidR="009B5A8E" w:rsidRDefault="0055475C" w:rsidP="00361002">
      <w:pPr>
        <w:pStyle w:val="CM18"/>
        <w:suppressAutoHyphens/>
        <w:spacing w:line="240" w:lineRule="atLeast"/>
        <w:jc w:val="both"/>
        <w:rPr>
          <w:color w:val="000000" w:themeColor="text1"/>
          <w:sz w:val="20"/>
          <w:szCs w:val="20"/>
        </w:rPr>
      </w:pPr>
      <w:r w:rsidRPr="00B07ACA">
        <w:rPr>
          <w:color w:val="000000" w:themeColor="text1"/>
          <w:sz w:val="20"/>
          <w:szCs w:val="20"/>
        </w:rPr>
        <w:t xml:space="preserve">The below </w:t>
      </w:r>
      <w:r w:rsidR="00076E27" w:rsidRPr="00B07ACA">
        <w:rPr>
          <w:color w:val="000000" w:themeColor="text1"/>
          <w:sz w:val="20"/>
          <w:szCs w:val="20"/>
        </w:rPr>
        <w:t>diagram describes architecture of our work.</w:t>
      </w:r>
    </w:p>
    <w:p w14:paraId="70C20FCB" w14:textId="77777777" w:rsidR="00EA7396" w:rsidRPr="00EA7396" w:rsidRDefault="00EA7396" w:rsidP="00EA7396">
      <w:pPr>
        <w:pStyle w:val="Default"/>
      </w:pPr>
    </w:p>
    <w:p w14:paraId="51715C99" w14:textId="03667316" w:rsidR="00C50FFB" w:rsidRDefault="00C50FFB" w:rsidP="00550760">
      <w:pPr>
        <w:pStyle w:val="Default"/>
        <w:jc w:val="center"/>
        <w:rPr>
          <w:color w:val="000000" w:themeColor="text1"/>
          <w:sz w:val="20"/>
          <w:szCs w:val="20"/>
        </w:rPr>
      </w:pPr>
    </w:p>
    <w:p w14:paraId="5B307EC8" w14:textId="06A9E588" w:rsidR="00F51A93" w:rsidRPr="00B07ACA" w:rsidRDefault="00F51A93" w:rsidP="00550760">
      <w:pPr>
        <w:pStyle w:val="Default"/>
        <w:jc w:val="center"/>
        <w:rPr>
          <w:color w:val="000000" w:themeColor="text1"/>
          <w:sz w:val="20"/>
          <w:szCs w:val="20"/>
        </w:rPr>
      </w:pPr>
      <w:r>
        <w:rPr>
          <w:noProof/>
          <w:color w:val="000000" w:themeColor="text1"/>
          <w:sz w:val="20"/>
          <w:szCs w:val="20"/>
        </w:rPr>
        <w:drawing>
          <wp:inline distT="0" distB="0" distL="0" distR="0" wp14:anchorId="3ED74A87" wp14:editId="320A407B">
            <wp:extent cx="3943350" cy="293090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3971446" cy="2951792"/>
                    </a:xfrm>
                    <a:prstGeom prst="rect">
                      <a:avLst/>
                    </a:prstGeom>
                  </pic:spPr>
                </pic:pic>
              </a:graphicData>
            </a:graphic>
          </wp:inline>
        </w:drawing>
      </w:r>
    </w:p>
    <w:p w14:paraId="51B36D0C" w14:textId="5838359F" w:rsidR="00550760" w:rsidRPr="00067E9E" w:rsidRDefault="00550760" w:rsidP="00067E9E">
      <w:pPr>
        <w:pStyle w:val="Default"/>
        <w:spacing w:before="120"/>
        <w:jc w:val="center"/>
        <w:rPr>
          <w:color w:val="000000" w:themeColor="text1"/>
          <w:sz w:val="18"/>
          <w:szCs w:val="18"/>
        </w:rPr>
      </w:pPr>
      <w:r w:rsidRPr="00067E9E">
        <w:rPr>
          <w:color w:val="000000" w:themeColor="text1"/>
          <w:sz w:val="18"/>
          <w:szCs w:val="18"/>
        </w:rPr>
        <w:t>Fig.</w:t>
      </w:r>
      <w:r w:rsidR="00604727" w:rsidRPr="00067E9E">
        <w:rPr>
          <w:color w:val="000000" w:themeColor="text1"/>
          <w:sz w:val="18"/>
          <w:szCs w:val="18"/>
        </w:rPr>
        <w:t>2</w:t>
      </w:r>
      <w:r w:rsidRPr="00067E9E">
        <w:rPr>
          <w:color w:val="000000" w:themeColor="text1"/>
          <w:sz w:val="18"/>
          <w:szCs w:val="18"/>
        </w:rPr>
        <w:t>.</w:t>
      </w:r>
      <w:r w:rsidR="00F8357F" w:rsidRPr="00067E9E">
        <w:rPr>
          <w:color w:val="000000" w:themeColor="text1"/>
          <w:sz w:val="18"/>
          <w:szCs w:val="18"/>
        </w:rPr>
        <w:t xml:space="preserve"> </w:t>
      </w:r>
      <w:r w:rsidRPr="00067E9E">
        <w:rPr>
          <w:color w:val="000000" w:themeColor="text1"/>
          <w:sz w:val="18"/>
          <w:szCs w:val="18"/>
        </w:rPr>
        <w:t xml:space="preserve">Architecture </w:t>
      </w:r>
      <w:r w:rsidR="00CE170E" w:rsidRPr="00067E9E">
        <w:rPr>
          <w:color w:val="000000" w:themeColor="text1"/>
          <w:sz w:val="18"/>
          <w:szCs w:val="18"/>
        </w:rPr>
        <w:t xml:space="preserve">design </w:t>
      </w:r>
      <w:r w:rsidR="008F74C3" w:rsidRPr="00067E9E">
        <w:rPr>
          <w:color w:val="000000" w:themeColor="text1"/>
          <w:sz w:val="18"/>
          <w:szCs w:val="18"/>
        </w:rPr>
        <w:t xml:space="preserve">for </w:t>
      </w:r>
      <w:r w:rsidR="00CB2496" w:rsidRPr="00067E9E">
        <w:rPr>
          <w:color w:val="000000" w:themeColor="text1"/>
          <w:sz w:val="18"/>
          <w:szCs w:val="18"/>
        </w:rPr>
        <w:t xml:space="preserve">our </w:t>
      </w:r>
      <w:r w:rsidR="00F8357F" w:rsidRPr="00067E9E">
        <w:rPr>
          <w:color w:val="000000" w:themeColor="text1"/>
          <w:sz w:val="18"/>
          <w:szCs w:val="18"/>
        </w:rPr>
        <w:t>work</w:t>
      </w:r>
    </w:p>
    <w:p w14:paraId="01CEEC4B" w14:textId="7A4BB3C3" w:rsidR="00646588" w:rsidRPr="00B07ACA" w:rsidRDefault="00646588" w:rsidP="00550760">
      <w:pPr>
        <w:pStyle w:val="Default"/>
        <w:jc w:val="center"/>
        <w:rPr>
          <w:color w:val="000000" w:themeColor="text1"/>
          <w:sz w:val="20"/>
          <w:szCs w:val="20"/>
        </w:rPr>
      </w:pPr>
    </w:p>
    <w:p w14:paraId="453C3AB9" w14:textId="32A5B7EE" w:rsidR="00646588" w:rsidRPr="00B07ACA" w:rsidRDefault="00646588" w:rsidP="00550760">
      <w:pPr>
        <w:pStyle w:val="Default"/>
        <w:jc w:val="center"/>
        <w:rPr>
          <w:color w:val="000000" w:themeColor="text1"/>
          <w:sz w:val="20"/>
          <w:szCs w:val="20"/>
        </w:rPr>
      </w:pPr>
    </w:p>
    <w:p w14:paraId="02DA8082" w14:textId="0178C66D" w:rsidR="002F2750" w:rsidRDefault="00B12BDF" w:rsidP="0099600A">
      <w:pPr>
        <w:ind w:firstLine="720"/>
        <w:jc w:val="both"/>
        <w:rPr>
          <w:rFonts w:ascii="Times New Roman" w:hAnsi="Times New Roman"/>
          <w:color w:val="000000" w:themeColor="text1"/>
          <w:sz w:val="20"/>
          <w:szCs w:val="20"/>
        </w:rPr>
      </w:pPr>
      <w:r w:rsidRPr="00B07ACA">
        <w:rPr>
          <w:rFonts w:ascii="Times New Roman" w:hAnsi="Times New Roman"/>
          <w:color w:val="000000" w:themeColor="text1"/>
          <w:sz w:val="20"/>
          <w:szCs w:val="20"/>
          <w:lang w:val="en-IN"/>
        </w:rPr>
        <w:t>The Bi LSTM layer aids in decoding of the convolution layer-generated feature</w:t>
      </w:r>
      <w:r w:rsidR="00532D9F" w:rsidRPr="00B07ACA">
        <w:rPr>
          <w:rFonts w:ascii="Times New Roman" w:hAnsi="Times New Roman"/>
          <w:color w:val="000000" w:themeColor="text1"/>
          <w:sz w:val="20"/>
          <w:szCs w:val="20"/>
          <w:lang w:val="en-IN"/>
        </w:rPr>
        <w:t xml:space="preserve"> mapping</w:t>
      </w:r>
      <w:r w:rsidRPr="00B07ACA">
        <w:rPr>
          <w:rFonts w:ascii="Times New Roman" w:hAnsi="Times New Roman"/>
          <w:color w:val="000000" w:themeColor="text1"/>
          <w:sz w:val="20"/>
          <w:szCs w:val="20"/>
          <w:lang w:val="en-IN"/>
        </w:rPr>
        <w:t xml:space="preserve">. </w:t>
      </w:r>
      <w:r w:rsidR="00780943" w:rsidRPr="00B07ACA">
        <w:rPr>
          <w:rFonts w:ascii="Times New Roman" w:hAnsi="Times New Roman"/>
          <w:color w:val="000000" w:themeColor="text1"/>
          <w:sz w:val="20"/>
          <w:szCs w:val="20"/>
          <w:lang w:val="en-IN"/>
        </w:rPr>
        <w:t>Next</w:t>
      </w:r>
      <w:r w:rsidRPr="00B07ACA">
        <w:rPr>
          <w:rFonts w:ascii="Times New Roman" w:hAnsi="Times New Roman"/>
          <w:color w:val="000000" w:themeColor="text1"/>
          <w:sz w:val="20"/>
          <w:szCs w:val="20"/>
          <w:lang w:val="en-IN"/>
        </w:rPr>
        <w:t xml:space="preserve"> create a layer for label input for the appropriate </w:t>
      </w:r>
      <w:r w:rsidR="00C86F2C" w:rsidRPr="00B07ACA">
        <w:rPr>
          <w:rFonts w:ascii="Times New Roman" w:hAnsi="Times New Roman"/>
          <w:color w:val="000000" w:themeColor="text1"/>
          <w:sz w:val="20"/>
          <w:szCs w:val="20"/>
          <w:lang w:val="en-IN"/>
        </w:rPr>
        <w:t>images</w:t>
      </w:r>
      <w:r w:rsidRPr="00B07ACA">
        <w:rPr>
          <w:rFonts w:ascii="Times New Roman" w:hAnsi="Times New Roman"/>
          <w:color w:val="000000" w:themeColor="text1"/>
          <w:sz w:val="20"/>
          <w:szCs w:val="20"/>
          <w:lang w:val="en-IN"/>
        </w:rPr>
        <w:t>, followed by a thick layer. To find the CTC loss, the last layer would be the CTC layer</w:t>
      </w:r>
      <w:r w:rsidR="00CB30C8" w:rsidRPr="00B07ACA">
        <w:rPr>
          <w:rFonts w:ascii="Times New Roman" w:hAnsi="Times New Roman"/>
          <w:color w:val="000000" w:themeColor="text1"/>
          <w:sz w:val="20"/>
          <w:szCs w:val="20"/>
          <w:lang w:val="en-IN"/>
        </w:rPr>
        <w:t xml:space="preserve">. </w:t>
      </w:r>
      <w:r w:rsidRPr="00B07ACA">
        <w:rPr>
          <w:rFonts w:ascii="Times New Roman" w:hAnsi="Times New Roman"/>
          <w:color w:val="000000" w:themeColor="text1"/>
          <w:sz w:val="20"/>
          <w:szCs w:val="20"/>
        </w:rPr>
        <w:t>The next step is to determine the callback distance. During this stage, ctc decoding will be done using predictions.Then,using tf.sparse</w:t>
      </w:r>
      <w:r w:rsidR="009022E5" w:rsidRPr="00B07ACA">
        <w:rPr>
          <w:rFonts w:ascii="Times New Roman" w:hAnsi="Times New Roman"/>
          <w:color w:val="000000" w:themeColor="text1"/>
          <w:sz w:val="20"/>
          <w:szCs w:val="20"/>
        </w:rPr>
        <w:t>.</w:t>
      </w:r>
      <w:r w:rsidRPr="00B07ACA">
        <w:rPr>
          <w:rFonts w:ascii="Times New Roman" w:hAnsi="Times New Roman"/>
          <w:color w:val="000000" w:themeColor="text1"/>
          <w:sz w:val="20"/>
          <w:szCs w:val="20"/>
        </w:rPr>
        <w:t>from</w:t>
      </w:r>
      <w:r w:rsidR="009022E5" w:rsidRPr="00B07ACA">
        <w:rPr>
          <w:rFonts w:ascii="Times New Roman" w:hAnsi="Times New Roman"/>
          <w:color w:val="000000" w:themeColor="text1"/>
          <w:sz w:val="20"/>
          <w:szCs w:val="20"/>
        </w:rPr>
        <w:t>_</w:t>
      </w:r>
      <w:r w:rsidRPr="00B07ACA">
        <w:rPr>
          <w:rFonts w:ascii="Times New Roman" w:hAnsi="Times New Roman"/>
          <w:color w:val="000000" w:themeColor="text1"/>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t>
      </w:r>
      <w:r w:rsidR="0022485E" w:rsidRPr="00B07ACA">
        <w:rPr>
          <w:rFonts w:ascii="Times New Roman" w:hAnsi="Times New Roman"/>
          <w:color w:val="000000" w:themeColor="text1"/>
          <w:sz w:val="20"/>
          <w:szCs w:val="20"/>
        </w:rPr>
        <w:t>The</w:t>
      </w:r>
      <w:r w:rsidRPr="00B07ACA">
        <w:rPr>
          <w:rFonts w:ascii="Times New Roman" w:hAnsi="Times New Roman"/>
          <w:color w:val="000000" w:themeColor="text1"/>
          <w:sz w:val="20"/>
          <w:szCs w:val="20"/>
        </w:rPr>
        <w:t xml:space="preserve"> count variable </w:t>
      </w:r>
      <w:r w:rsidR="0022485E" w:rsidRPr="00B07ACA">
        <w:rPr>
          <w:rFonts w:ascii="Times New Roman" w:hAnsi="Times New Roman"/>
          <w:color w:val="000000" w:themeColor="text1"/>
          <w:sz w:val="20"/>
          <w:szCs w:val="20"/>
        </w:rPr>
        <w:t xml:space="preserve">can be used </w:t>
      </w:r>
      <w:r w:rsidRPr="00B07ACA">
        <w:rPr>
          <w:rFonts w:ascii="Times New Roman" w:hAnsi="Times New Roman"/>
          <w:color w:val="000000" w:themeColor="text1"/>
          <w:sz w:val="20"/>
          <w:szCs w:val="20"/>
        </w:rPr>
        <w:t xml:space="preserve">to determine the model's accuracy by passing some data as input, checking the total </w:t>
      </w:r>
      <w:r w:rsidR="001D3759">
        <w:rPr>
          <w:rFonts w:ascii="Times New Roman" w:hAnsi="Times New Roman"/>
          <w:color w:val="000000" w:themeColor="text1"/>
          <w:sz w:val="20"/>
          <w:szCs w:val="20"/>
        </w:rPr>
        <w:t>count</w:t>
      </w:r>
      <w:r w:rsidRPr="00B07ACA">
        <w:rPr>
          <w:rFonts w:ascii="Times New Roman" w:hAnsi="Times New Roman"/>
          <w:color w:val="000000" w:themeColor="text1"/>
          <w:sz w:val="20"/>
          <w:szCs w:val="20"/>
        </w:rPr>
        <w:t xml:space="preserve"> of </w:t>
      </w:r>
      <w:r w:rsidR="000C77C9">
        <w:rPr>
          <w:rFonts w:ascii="Times New Roman" w:hAnsi="Times New Roman"/>
          <w:color w:val="000000" w:themeColor="text1"/>
          <w:sz w:val="20"/>
          <w:szCs w:val="20"/>
        </w:rPr>
        <w:t>right</w:t>
      </w:r>
      <w:r w:rsidRPr="00B07ACA">
        <w:rPr>
          <w:rFonts w:ascii="Times New Roman" w:hAnsi="Times New Roman"/>
          <w:color w:val="000000" w:themeColor="text1"/>
          <w:sz w:val="20"/>
          <w:szCs w:val="20"/>
        </w:rPr>
        <w:t xml:space="preserve"> predictions, and calculating the percentage of right predictions.The accuracy will be proportional to the initial weights </w:t>
      </w:r>
      <w:r w:rsidR="00F73790" w:rsidRPr="00B07ACA">
        <w:rPr>
          <w:rFonts w:ascii="Times New Roman" w:hAnsi="Times New Roman"/>
          <w:color w:val="000000" w:themeColor="text1"/>
          <w:sz w:val="20"/>
          <w:szCs w:val="20"/>
        </w:rPr>
        <w:t xml:space="preserve">which </w:t>
      </w:r>
      <w:r w:rsidRPr="00B07ACA">
        <w:rPr>
          <w:rFonts w:ascii="Times New Roman" w:hAnsi="Times New Roman"/>
          <w:color w:val="000000" w:themeColor="text1"/>
          <w:sz w:val="20"/>
          <w:szCs w:val="20"/>
        </w:rPr>
        <w:t xml:space="preserve">are </w:t>
      </w:r>
      <w:r w:rsidR="00F73790" w:rsidRPr="00B07ACA">
        <w:rPr>
          <w:rFonts w:ascii="Times New Roman" w:hAnsi="Times New Roman"/>
          <w:color w:val="000000" w:themeColor="text1"/>
          <w:sz w:val="20"/>
          <w:szCs w:val="20"/>
        </w:rPr>
        <w:t>being established</w:t>
      </w:r>
      <w:r w:rsidRPr="00B07ACA">
        <w:rPr>
          <w:rFonts w:ascii="Times New Roman" w:hAnsi="Times New Roman"/>
          <w:color w:val="000000" w:themeColor="text1"/>
          <w:sz w:val="20"/>
          <w:szCs w:val="20"/>
        </w:rPr>
        <w:t xml:space="preserve">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7193115D" w14:textId="414BFD8A" w:rsidR="0054666B" w:rsidRDefault="0054666B" w:rsidP="0054666B">
      <w:pPr>
        <w:jc w:val="both"/>
        <w:rPr>
          <w:rFonts w:ascii="Times New Roman" w:hAnsi="Times New Roman"/>
          <w:color w:val="000000" w:themeColor="text1"/>
          <w:sz w:val="20"/>
          <w:szCs w:val="20"/>
        </w:rPr>
      </w:pPr>
      <w:r>
        <w:rPr>
          <w:rFonts w:ascii="Times New Roman" w:hAnsi="Times New Roman"/>
          <w:color w:val="000000" w:themeColor="text1"/>
          <w:sz w:val="20"/>
          <w:szCs w:val="20"/>
        </w:rPr>
        <w:t>StringLookup Layer:</w:t>
      </w:r>
    </w:p>
    <w:p w14:paraId="1B4A63F0" w14:textId="71543253" w:rsidR="0054666B" w:rsidRDefault="0054666B" w:rsidP="0054666B">
      <w:pPr>
        <w:jc w:val="both"/>
        <w:rPr>
          <w:rFonts w:ascii="Times New Roman" w:hAnsi="Times New Roman"/>
          <w:color w:val="000000" w:themeColor="text1"/>
          <w:sz w:val="20"/>
          <w:szCs w:val="20"/>
        </w:rPr>
      </w:pPr>
      <w:r>
        <w:rPr>
          <w:rFonts w:ascii="Times New Roman" w:hAnsi="Times New Roman"/>
          <w:color w:val="000000" w:themeColor="text1"/>
          <w:sz w:val="20"/>
          <w:szCs w:val="20"/>
        </w:rPr>
        <w:t xml:space="preserve">               </w:t>
      </w:r>
      <w:r w:rsidR="00EB45C9" w:rsidRPr="00EB45C9">
        <w:rPr>
          <w:rFonts w:ascii="Times New Roman" w:hAnsi="Times New Roman"/>
          <w:color w:val="000000" w:themeColor="text1"/>
          <w:sz w:val="20"/>
          <w:szCs w:val="20"/>
        </w:rPr>
        <w:t>This is proposed preprocessing layer which is being used.</w:t>
      </w:r>
      <w:r w:rsidR="00AE3614" w:rsidRPr="00AE3614">
        <w:t xml:space="preserve"> </w:t>
      </w:r>
      <w:r w:rsidR="00AE3614" w:rsidRPr="00AE3614">
        <w:rPr>
          <w:rFonts w:ascii="Times New Roman" w:hAnsi="Times New Roman"/>
          <w:color w:val="000000" w:themeColor="text1"/>
          <w:sz w:val="20"/>
          <w:szCs w:val="20"/>
        </w:rPr>
        <w:t>It converts characters in each word while training into integers.</w:t>
      </w:r>
      <w:r w:rsidR="007631CA" w:rsidRPr="007631CA">
        <w:t xml:space="preserve"> </w:t>
      </w:r>
      <w:r w:rsidR="007631CA" w:rsidRPr="007631CA">
        <w:rPr>
          <w:rFonts w:ascii="Times New Roman" w:hAnsi="Times New Roman"/>
          <w:color w:val="000000" w:themeColor="text1"/>
          <w:sz w:val="20"/>
          <w:szCs w:val="20"/>
        </w:rPr>
        <w:t>It converts each character in a vocabulary to an integer. StringLookup Layer converts integers to characters during prediction.</w:t>
      </w:r>
      <w:r w:rsidR="009B0E40">
        <w:rPr>
          <w:rFonts w:ascii="Times New Roman" w:hAnsi="Times New Roman"/>
          <w:color w:val="000000" w:themeColor="text1"/>
          <w:sz w:val="20"/>
          <w:szCs w:val="20"/>
        </w:rPr>
        <w:t>During the conversion of num back to character the invert should be set as True.</w:t>
      </w:r>
      <w:r w:rsidR="008B7064">
        <w:rPr>
          <w:rFonts w:ascii="Times New Roman" w:hAnsi="Times New Roman"/>
          <w:color w:val="000000" w:themeColor="text1"/>
          <w:sz w:val="20"/>
          <w:szCs w:val="20"/>
        </w:rPr>
        <w:t>If the training label is ‘crocin’ then the vocabulary will be {c,r,o,c,i,n}.</w:t>
      </w:r>
    </w:p>
    <w:p w14:paraId="3F5FF536" w14:textId="77777777" w:rsidR="0054666B" w:rsidRPr="0099600A" w:rsidRDefault="0054666B" w:rsidP="0099600A">
      <w:pPr>
        <w:ind w:firstLine="720"/>
        <w:jc w:val="both"/>
        <w:rPr>
          <w:rFonts w:ascii="Times New Roman" w:hAnsi="Times New Roman"/>
          <w:color w:val="000000" w:themeColor="text1"/>
          <w:sz w:val="20"/>
          <w:szCs w:val="20"/>
          <w:lang w:val="en-IN"/>
        </w:rPr>
      </w:pPr>
    </w:p>
    <w:p w14:paraId="6677EC57" w14:textId="3EC115D2" w:rsidR="005F4B41" w:rsidRPr="004218F7" w:rsidRDefault="005F4B41" w:rsidP="004218F7">
      <w:pPr>
        <w:rPr>
          <w:rFonts w:ascii="Times New Roman" w:hAnsi="Times New Roman"/>
          <w:color w:val="000000" w:themeColor="text1"/>
          <w:sz w:val="20"/>
          <w:szCs w:val="20"/>
        </w:rPr>
      </w:pPr>
      <w:r w:rsidRPr="004218F7">
        <w:rPr>
          <w:rFonts w:ascii="Times New Roman" w:hAnsi="Times New Roman"/>
          <w:color w:val="000000" w:themeColor="text1"/>
          <w:sz w:val="20"/>
          <w:szCs w:val="20"/>
        </w:rPr>
        <w:t>CNN</w:t>
      </w:r>
      <w:r w:rsidR="00632427" w:rsidRPr="004218F7">
        <w:rPr>
          <w:rFonts w:ascii="Times New Roman" w:hAnsi="Times New Roman"/>
          <w:color w:val="000000" w:themeColor="text1"/>
          <w:sz w:val="20"/>
          <w:szCs w:val="20"/>
        </w:rPr>
        <w:t xml:space="preserve"> </w:t>
      </w:r>
      <w:r w:rsidRPr="004218F7">
        <w:rPr>
          <w:rFonts w:ascii="Times New Roman" w:hAnsi="Times New Roman"/>
          <w:color w:val="000000" w:themeColor="text1"/>
          <w:sz w:val="20"/>
          <w:szCs w:val="20"/>
        </w:rPr>
        <w:t>+</w:t>
      </w:r>
      <w:r w:rsidR="00632427" w:rsidRPr="004218F7">
        <w:rPr>
          <w:rFonts w:ascii="Times New Roman" w:hAnsi="Times New Roman"/>
          <w:color w:val="000000" w:themeColor="text1"/>
          <w:sz w:val="20"/>
          <w:szCs w:val="20"/>
        </w:rPr>
        <w:t xml:space="preserve"> </w:t>
      </w:r>
      <w:r w:rsidRPr="004218F7">
        <w:rPr>
          <w:rFonts w:ascii="Times New Roman" w:hAnsi="Times New Roman"/>
          <w:color w:val="000000" w:themeColor="text1"/>
          <w:sz w:val="20"/>
          <w:szCs w:val="20"/>
        </w:rPr>
        <w:t>Bi</w:t>
      </w:r>
      <w:r w:rsidR="003A629F">
        <w:rPr>
          <w:rFonts w:ascii="Times New Roman" w:hAnsi="Times New Roman"/>
          <w:color w:val="000000" w:themeColor="text1"/>
          <w:sz w:val="20"/>
          <w:szCs w:val="20"/>
        </w:rPr>
        <w:t xml:space="preserve"> </w:t>
      </w:r>
      <w:r w:rsidRPr="004218F7">
        <w:rPr>
          <w:rFonts w:ascii="Times New Roman" w:hAnsi="Times New Roman"/>
          <w:color w:val="000000" w:themeColor="text1"/>
          <w:sz w:val="20"/>
          <w:szCs w:val="20"/>
        </w:rPr>
        <w:t>LSTM:</w:t>
      </w:r>
    </w:p>
    <w:p w14:paraId="32393E4A" w14:textId="63D22F76" w:rsidR="002F2750" w:rsidRPr="00B07ACA" w:rsidRDefault="00FE6E2B" w:rsidP="002F2750">
      <w:pPr>
        <w:pStyle w:val="NoSpacing"/>
        <w:jc w:val="center"/>
        <w:rPr>
          <w:color w:val="000000" w:themeColor="text1"/>
        </w:rPr>
      </w:pPr>
      <w:r w:rsidRPr="00B07ACA">
        <w:rPr>
          <w:noProof/>
          <w:color w:val="000000" w:themeColor="text1"/>
        </w:rPr>
        <w:drawing>
          <wp:inline distT="0" distB="0" distL="0" distR="0" wp14:anchorId="74D074AB" wp14:editId="70FEE9D0">
            <wp:extent cx="3710014" cy="14922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9911" cy="1520364"/>
                    </a:xfrm>
                    <a:prstGeom prst="rect">
                      <a:avLst/>
                    </a:prstGeom>
                    <a:noFill/>
                    <a:ln>
                      <a:noFill/>
                    </a:ln>
                  </pic:spPr>
                </pic:pic>
              </a:graphicData>
            </a:graphic>
          </wp:inline>
        </w:drawing>
      </w:r>
    </w:p>
    <w:p w14:paraId="4B6E476D" w14:textId="79F502CD" w:rsidR="00753D2A" w:rsidRPr="0068169F" w:rsidRDefault="00753D2A" w:rsidP="002F2750">
      <w:pPr>
        <w:pStyle w:val="NoSpacing"/>
        <w:jc w:val="center"/>
        <w:rPr>
          <w:rFonts w:ascii="Times New Roman" w:hAnsi="Times New Roman" w:cs="Times New Roman"/>
          <w:color w:val="000000" w:themeColor="text1"/>
          <w:sz w:val="18"/>
          <w:szCs w:val="18"/>
        </w:rPr>
      </w:pPr>
      <w:r w:rsidRPr="0068169F">
        <w:rPr>
          <w:rFonts w:ascii="Times New Roman" w:hAnsi="Times New Roman" w:cs="Times New Roman"/>
          <w:color w:val="000000" w:themeColor="text1"/>
          <w:sz w:val="18"/>
          <w:szCs w:val="18"/>
        </w:rPr>
        <w:t xml:space="preserve">Fig.3. Model </w:t>
      </w:r>
      <w:r w:rsidR="003A629F" w:rsidRPr="0068169F">
        <w:rPr>
          <w:rFonts w:ascii="Times New Roman" w:hAnsi="Times New Roman" w:cs="Times New Roman"/>
          <w:color w:val="000000" w:themeColor="text1"/>
          <w:sz w:val="18"/>
          <w:szCs w:val="18"/>
        </w:rPr>
        <w:t>topology</w:t>
      </w:r>
      <w:r w:rsidR="00067278" w:rsidRPr="0068169F">
        <w:rPr>
          <w:rFonts w:ascii="Times New Roman" w:hAnsi="Times New Roman" w:cs="Times New Roman"/>
          <w:color w:val="000000" w:themeColor="text1"/>
          <w:sz w:val="18"/>
          <w:szCs w:val="18"/>
        </w:rPr>
        <w:t xml:space="preserve"> </w:t>
      </w:r>
      <w:r w:rsidR="006E4839" w:rsidRPr="0068169F">
        <w:rPr>
          <w:rFonts w:ascii="Times New Roman" w:hAnsi="Times New Roman" w:cs="Times New Roman"/>
          <w:color w:val="000000" w:themeColor="text1"/>
          <w:sz w:val="18"/>
          <w:szCs w:val="18"/>
        </w:rPr>
        <w:t>for</w:t>
      </w:r>
      <w:r w:rsidR="00067278" w:rsidRPr="0068169F">
        <w:rPr>
          <w:rFonts w:ascii="Times New Roman" w:hAnsi="Times New Roman" w:cs="Times New Roman"/>
          <w:color w:val="000000" w:themeColor="text1"/>
          <w:sz w:val="18"/>
          <w:szCs w:val="18"/>
        </w:rPr>
        <w:t xml:space="preserve"> Bi</w:t>
      </w:r>
      <w:r w:rsidR="003A629F" w:rsidRPr="0068169F">
        <w:rPr>
          <w:rFonts w:ascii="Times New Roman" w:hAnsi="Times New Roman" w:cs="Times New Roman"/>
          <w:color w:val="000000" w:themeColor="text1"/>
          <w:sz w:val="18"/>
          <w:szCs w:val="18"/>
        </w:rPr>
        <w:t xml:space="preserve"> </w:t>
      </w:r>
      <w:r w:rsidR="00067278" w:rsidRPr="0068169F">
        <w:rPr>
          <w:rFonts w:ascii="Times New Roman" w:hAnsi="Times New Roman" w:cs="Times New Roman"/>
          <w:color w:val="000000" w:themeColor="text1"/>
          <w:sz w:val="18"/>
          <w:szCs w:val="18"/>
        </w:rPr>
        <w:t>LSTM</w:t>
      </w:r>
    </w:p>
    <w:p w14:paraId="45A8C470" w14:textId="55ED5B17" w:rsidR="00EE2DC2" w:rsidRDefault="00352F27" w:rsidP="006045BD">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The f</w:t>
      </w:r>
      <w:r w:rsidR="00A24E47" w:rsidRPr="00B07ACA">
        <w:rPr>
          <w:rFonts w:ascii="Times New Roman" w:hAnsi="Times New Roman" w:cs="Times New Roman"/>
          <w:color w:val="000000" w:themeColor="text1"/>
          <w:sz w:val="20"/>
          <w:szCs w:val="20"/>
        </w:rPr>
        <w:t>ig(3) shows model design for Bi LSTM Model.</w:t>
      </w:r>
      <w:r w:rsidR="00B41798" w:rsidRPr="00B07ACA">
        <w:rPr>
          <w:rFonts w:ascii="Times New Roman" w:hAnsi="Times New Roman" w:cs="Times New Roman"/>
          <w:color w:val="000000" w:themeColor="text1"/>
          <w:sz w:val="20"/>
          <w:szCs w:val="20"/>
        </w:rPr>
        <w:t xml:space="preserve"> The Bidirectional layer </w:t>
      </w:r>
      <w:r w:rsidR="00685FD8">
        <w:rPr>
          <w:rFonts w:ascii="Times New Roman" w:hAnsi="Times New Roman" w:cs="Times New Roman"/>
          <w:color w:val="000000" w:themeColor="text1"/>
          <w:sz w:val="20"/>
          <w:szCs w:val="20"/>
        </w:rPr>
        <w:t>in</w:t>
      </w:r>
      <w:r w:rsidR="00B41798" w:rsidRPr="00B07ACA">
        <w:rPr>
          <w:rFonts w:ascii="Times New Roman" w:hAnsi="Times New Roman" w:cs="Times New Roman"/>
          <w:color w:val="000000" w:themeColor="text1"/>
          <w:sz w:val="20"/>
          <w:szCs w:val="20"/>
        </w:rPr>
        <w:t xml:space="preserve"> </w:t>
      </w:r>
      <w:r w:rsidR="00414ED5">
        <w:rPr>
          <w:rFonts w:ascii="Times New Roman" w:hAnsi="Times New Roman" w:cs="Times New Roman"/>
          <w:color w:val="000000" w:themeColor="text1"/>
          <w:sz w:val="20"/>
          <w:szCs w:val="20"/>
        </w:rPr>
        <w:t>f</w:t>
      </w:r>
      <w:r w:rsidR="00B41798" w:rsidRPr="00B07ACA">
        <w:rPr>
          <w:rFonts w:ascii="Times New Roman" w:hAnsi="Times New Roman" w:cs="Times New Roman"/>
          <w:color w:val="000000" w:themeColor="text1"/>
          <w:sz w:val="20"/>
          <w:szCs w:val="20"/>
        </w:rPr>
        <w:t>ig(3) represents the Bi LSTM Layer.</w:t>
      </w:r>
      <w:r w:rsidR="006B33F9" w:rsidRPr="00B07ACA">
        <w:rPr>
          <w:rFonts w:ascii="Times New Roman" w:hAnsi="Times New Roman" w:cs="Times New Roman"/>
          <w:color w:val="000000" w:themeColor="text1"/>
          <w:sz w:val="20"/>
          <w:szCs w:val="20"/>
        </w:rPr>
        <w:t xml:space="preserve"> The initial layer is input layer of height 32, width 128 and </w:t>
      </w:r>
      <w:r w:rsidR="00D254E7" w:rsidRPr="00B07ACA">
        <w:rPr>
          <w:rFonts w:ascii="Times New Roman" w:hAnsi="Times New Roman" w:cs="Times New Roman"/>
          <w:color w:val="000000" w:themeColor="text1"/>
          <w:sz w:val="20"/>
          <w:szCs w:val="20"/>
        </w:rPr>
        <w:t xml:space="preserve">the </w:t>
      </w:r>
      <w:r w:rsidR="006B33F9" w:rsidRPr="00B07ACA">
        <w:rPr>
          <w:rFonts w:ascii="Times New Roman" w:hAnsi="Times New Roman" w:cs="Times New Roman"/>
          <w:color w:val="000000" w:themeColor="text1"/>
          <w:sz w:val="20"/>
          <w:szCs w:val="20"/>
        </w:rPr>
        <w:t>channel is 1</w:t>
      </w:r>
      <w:r w:rsidR="005B549C" w:rsidRPr="00B07ACA">
        <w:rPr>
          <w:rFonts w:ascii="Times New Roman" w:hAnsi="Times New Roman" w:cs="Times New Roman"/>
          <w:color w:val="000000" w:themeColor="text1"/>
          <w:sz w:val="20"/>
          <w:szCs w:val="20"/>
        </w:rPr>
        <w:t xml:space="preserve"> </w:t>
      </w:r>
      <w:r w:rsidR="008C31A8" w:rsidRPr="00B07ACA">
        <w:rPr>
          <w:rFonts w:ascii="Times New Roman" w:hAnsi="Times New Roman" w:cs="Times New Roman"/>
          <w:color w:val="000000" w:themeColor="text1"/>
          <w:sz w:val="20"/>
          <w:szCs w:val="20"/>
        </w:rPr>
        <w:t>because</w:t>
      </w:r>
      <w:r w:rsidR="005B549C" w:rsidRPr="00B07ACA">
        <w:rPr>
          <w:rFonts w:ascii="Times New Roman" w:hAnsi="Times New Roman" w:cs="Times New Roman"/>
          <w:color w:val="000000" w:themeColor="text1"/>
          <w:sz w:val="20"/>
          <w:szCs w:val="20"/>
        </w:rPr>
        <w:t xml:space="preserve"> it</w:t>
      </w:r>
      <w:r w:rsidR="00166E48">
        <w:rPr>
          <w:rFonts w:ascii="Times New Roman" w:hAnsi="Times New Roman" w:cs="Times New Roman"/>
          <w:color w:val="000000" w:themeColor="text1"/>
          <w:sz w:val="20"/>
          <w:szCs w:val="20"/>
        </w:rPr>
        <w:t>’</w:t>
      </w:r>
      <w:r w:rsidR="005B549C" w:rsidRPr="00B07ACA">
        <w:rPr>
          <w:rFonts w:ascii="Times New Roman" w:hAnsi="Times New Roman" w:cs="Times New Roman"/>
          <w:color w:val="000000" w:themeColor="text1"/>
          <w:sz w:val="20"/>
          <w:szCs w:val="20"/>
        </w:rPr>
        <w:t>s</w:t>
      </w:r>
      <w:r w:rsidR="008C31A8" w:rsidRPr="00B07ACA">
        <w:rPr>
          <w:rFonts w:ascii="Times New Roman" w:hAnsi="Times New Roman" w:cs="Times New Roman"/>
          <w:color w:val="000000" w:themeColor="text1"/>
          <w:sz w:val="20"/>
          <w:szCs w:val="20"/>
        </w:rPr>
        <w:t xml:space="preserve"> a</w:t>
      </w:r>
      <w:r w:rsidR="005B549C" w:rsidRPr="00B07ACA">
        <w:rPr>
          <w:rFonts w:ascii="Times New Roman" w:hAnsi="Times New Roman" w:cs="Times New Roman"/>
          <w:color w:val="000000" w:themeColor="text1"/>
          <w:sz w:val="20"/>
          <w:szCs w:val="20"/>
        </w:rPr>
        <w:t xml:space="preserve"> grayscale image.</w:t>
      </w:r>
      <w:r w:rsidR="005F622F">
        <w:rPr>
          <w:rFonts w:ascii="Times New Roman" w:hAnsi="Times New Roman" w:cs="Times New Roman"/>
          <w:color w:val="000000" w:themeColor="text1"/>
          <w:sz w:val="20"/>
          <w:szCs w:val="20"/>
        </w:rPr>
        <w:t xml:space="preserve"> </w:t>
      </w:r>
      <w:r w:rsidR="006A4C48">
        <w:rPr>
          <w:rFonts w:ascii="Times New Roman" w:hAnsi="Times New Roman" w:cs="Times New Roman"/>
          <w:color w:val="000000" w:themeColor="text1"/>
          <w:sz w:val="20"/>
          <w:szCs w:val="20"/>
        </w:rPr>
        <w:t>The proposed model with Bi-LSTM contains</w:t>
      </w:r>
      <w:r w:rsidR="00296E94">
        <w:rPr>
          <w:rFonts w:ascii="Times New Roman" w:hAnsi="Times New Roman" w:cs="Times New Roman"/>
          <w:color w:val="000000" w:themeColor="text1"/>
          <w:sz w:val="20"/>
          <w:szCs w:val="20"/>
        </w:rPr>
        <w:t xml:space="preserve"> five</w:t>
      </w:r>
      <w:r w:rsidR="006A4C48">
        <w:rPr>
          <w:rFonts w:ascii="Times New Roman" w:hAnsi="Times New Roman" w:cs="Times New Roman"/>
          <w:color w:val="000000" w:themeColor="text1"/>
          <w:sz w:val="20"/>
          <w:szCs w:val="20"/>
        </w:rPr>
        <w:t xml:space="preserve"> convolutional layers with filters 32,128,256,1024 and 64.</w:t>
      </w:r>
      <w:r w:rsidR="00DE18D2" w:rsidRPr="00B07ACA">
        <w:rPr>
          <w:rFonts w:ascii="Times New Roman" w:hAnsi="Times New Roman" w:cs="Times New Roman"/>
          <w:color w:val="000000" w:themeColor="text1"/>
          <w:sz w:val="20"/>
          <w:szCs w:val="20"/>
        </w:rPr>
        <w:t xml:space="preserve">For </w:t>
      </w:r>
      <w:r w:rsidR="00296E94">
        <w:rPr>
          <w:rFonts w:ascii="Times New Roman" w:hAnsi="Times New Roman" w:cs="Times New Roman"/>
          <w:color w:val="000000" w:themeColor="text1"/>
          <w:sz w:val="20"/>
          <w:szCs w:val="20"/>
        </w:rPr>
        <w:t>three</w:t>
      </w:r>
      <w:r w:rsidR="00235D0B">
        <w:rPr>
          <w:rFonts w:ascii="Times New Roman" w:hAnsi="Times New Roman" w:cs="Times New Roman"/>
          <w:color w:val="000000" w:themeColor="text1"/>
          <w:sz w:val="20"/>
          <w:szCs w:val="20"/>
        </w:rPr>
        <w:t xml:space="preserve"> </w:t>
      </w:r>
      <w:r w:rsidR="00DE18D2" w:rsidRPr="00B07ACA">
        <w:rPr>
          <w:rFonts w:ascii="Times New Roman" w:hAnsi="Times New Roman" w:cs="Times New Roman"/>
          <w:color w:val="000000" w:themeColor="text1"/>
          <w:sz w:val="20"/>
          <w:szCs w:val="20"/>
        </w:rPr>
        <w:t xml:space="preserve">Bi LSTM layers number of hidden cells are </w:t>
      </w:r>
      <w:r w:rsidR="00FE6E2B" w:rsidRPr="00B07ACA">
        <w:rPr>
          <w:rFonts w:ascii="Times New Roman" w:hAnsi="Times New Roman" w:cs="Times New Roman"/>
          <w:color w:val="000000" w:themeColor="text1"/>
          <w:sz w:val="20"/>
          <w:szCs w:val="20"/>
        </w:rPr>
        <w:t>512</w:t>
      </w:r>
      <w:r w:rsidR="00DE18D2" w:rsidRPr="00B07ACA">
        <w:rPr>
          <w:rFonts w:ascii="Times New Roman" w:hAnsi="Times New Roman" w:cs="Times New Roman"/>
          <w:color w:val="000000" w:themeColor="text1"/>
          <w:sz w:val="20"/>
          <w:szCs w:val="20"/>
        </w:rPr>
        <w:t>,</w:t>
      </w:r>
      <w:r w:rsidR="00FE6E2B" w:rsidRPr="00B07ACA">
        <w:rPr>
          <w:rFonts w:ascii="Times New Roman" w:hAnsi="Times New Roman" w:cs="Times New Roman"/>
          <w:color w:val="000000" w:themeColor="text1"/>
          <w:sz w:val="20"/>
          <w:szCs w:val="20"/>
        </w:rPr>
        <w:t>1024</w:t>
      </w:r>
      <w:r w:rsidR="00DE18D2" w:rsidRPr="00B07ACA">
        <w:rPr>
          <w:rFonts w:ascii="Times New Roman" w:hAnsi="Times New Roman" w:cs="Times New Roman"/>
          <w:color w:val="000000" w:themeColor="text1"/>
          <w:sz w:val="20"/>
          <w:szCs w:val="20"/>
        </w:rPr>
        <w:t>,64.</w:t>
      </w:r>
      <w:r w:rsidR="006603C1" w:rsidRPr="00B07ACA">
        <w:rPr>
          <w:rFonts w:ascii="Times New Roman" w:hAnsi="Times New Roman" w:cs="Times New Roman"/>
          <w:color w:val="000000" w:themeColor="text1"/>
          <w:sz w:val="20"/>
          <w:szCs w:val="20"/>
        </w:rPr>
        <w:t xml:space="preserve"> The </w:t>
      </w:r>
      <w:r w:rsidR="001B4D91" w:rsidRPr="00B07ACA">
        <w:rPr>
          <w:rFonts w:ascii="Times New Roman" w:hAnsi="Times New Roman" w:cs="Times New Roman"/>
          <w:color w:val="000000" w:themeColor="text1"/>
          <w:sz w:val="20"/>
          <w:szCs w:val="20"/>
        </w:rPr>
        <w:t>CT</w:t>
      </w:r>
      <w:r w:rsidR="008151A2">
        <w:rPr>
          <w:rFonts w:ascii="Times New Roman" w:hAnsi="Times New Roman" w:cs="Times New Roman"/>
          <w:color w:val="000000" w:themeColor="text1"/>
          <w:sz w:val="20"/>
          <w:szCs w:val="20"/>
        </w:rPr>
        <w:t>C</w:t>
      </w:r>
      <w:r w:rsidR="001B4D91" w:rsidRPr="00B07ACA">
        <w:rPr>
          <w:rFonts w:ascii="Times New Roman" w:hAnsi="Times New Roman" w:cs="Times New Roman"/>
          <w:color w:val="000000" w:themeColor="text1"/>
          <w:sz w:val="20"/>
          <w:szCs w:val="20"/>
        </w:rPr>
        <w:t xml:space="preserve"> </w:t>
      </w:r>
      <w:r w:rsidR="006603C1" w:rsidRPr="00B07ACA">
        <w:rPr>
          <w:rFonts w:ascii="Times New Roman" w:hAnsi="Times New Roman" w:cs="Times New Roman"/>
          <w:color w:val="000000" w:themeColor="text1"/>
          <w:sz w:val="20"/>
          <w:szCs w:val="20"/>
        </w:rPr>
        <w:t>layer computes the character wise error rate instead of word wise error rate</w:t>
      </w:r>
      <w:r w:rsidR="009F5E59" w:rsidRPr="00B07ACA">
        <w:rPr>
          <w:rFonts w:ascii="Times New Roman" w:hAnsi="Times New Roman" w:cs="Times New Roman"/>
          <w:color w:val="000000" w:themeColor="text1"/>
          <w:sz w:val="20"/>
          <w:szCs w:val="20"/>
        </w:rPr>
        <w:t xml:space="preserve"> and returns loss value for every step per epoch.</w:t>
      </w:r>
      <w:r w:rsidR="00DE18D2" w:rsidRPr="00B07ACA">
        <w:rPr>
          <w:rFonts w:ascii="Times New Roman" w:hAnsi="Times New Roman" w:cs="Times New Roman"/>
          <w:color w:val="000000" w:themeColor="text1"/>
          <w:sz w:val="20"/>
          <w:szCs w:val="20"/>
        </w:rPr>
        <w:t xml:space="preserve"> </w:t>
      </w:r>
    </w:p>
    <w:p w14:paraId="74504BC9" w14:textId="77777777" w:rsidR="003B417F" w:rsidRDefault="008151A2" w:rsidP="004218F7">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CTC LAYER:</w:t>
      </w:r>
      <w:r w:rsidR="003B417F">
        <w:rPr>
          <w:rFonts w:ascii="Times New Roman" w:hAnsi="Times New Roman" w:cs="Times New Roman"/>
          <w:color w:val="000000" w:themeColor="text1"/>
          <w:sz w:val="20"/>
          <w:szCs w:val="20"/>
        </w:rPr>
        <w:t xml:space="preserve"> </w:t>
      </w:r>
    </w:p>
    <w:p w14:paraId="0C8A17D4" w14:textId="245878F0" w:rsidR="004552F7" w:rsidRDefault="00BB3261" w:rsidP="00C773EE">
      <w:pPr>
        <w:pStyle w:val="NoSpacing"/>
        <w:jc w:val="both"/>
        <w:rPr>
          <w:rFonts w:ascii="Times New Roman" w:hAnsi="Times New Roman" w:cs="Times New Roman"/>
          <w:color w:val="000000" w:themeColor="text1"/>
          <w:sz w:val="20"/>
          <w:szCs w:val="20"/>
        </w:rPr>
      </w:pPr>
      <w:r w:rsidRPr="00BB3261">
        <w:rPr>
          <w:rFonts w:ascii="Times New Roman" w:hAnsi="Times New Roman" w:cs="Times New Roman"/>
          <w:color w:val="000000" w:themeColor="text1"/>
          <w:sz w:val="20"/>
          <w:szCs w:val="20"/>
        </w:rPr>
        <w:t>The proposed CTC layer merges repeated related characters.</w:t>
      </w:r>
      <w:r>
        <w:rPr>
          <w:rFonts w:ascii="Times New Roman" w:hAnsi="Times New Roman" w:cs="Times New Roman"/>
          <w:color w:val="000000" w:themeColor="text1"/>
          <w:sz w:val="20"/>
          <w:szCs w:val="20"/>
        </w:rPr>
        <w:t xml:space="preserve"> </w:t>
      </w:r>
      <w:r w:rsidR="00C429D6">
        <w:rPr>
          <w:rFonts w:ascii="Times New Roman" w:hAnsi="Times New Roman" w:cs="Times New Roman"/>
          <w:color w:val="000000" w:themeColor="text1"/>
          <w:sz w:val="20"/>
          <w:szCs w:val="20"/>
        </w:rPr>
        <w:t xml:space="preserve">The </w:t>
      </w:r>
      <w:r w:rsidR="00C773EE">
        <w:rPr>
          <w:rFonts w:ascii="Times New Roman" w:hAnsi="Times New Roman" w:cs="Times New Roman"/>
          <w:color w:val="000000" w:themeColor="text1"/>
          <w:sz w:val="20"/>
          <w:szCs w:val="20"/>
        </w:rPr>
        <w:t>first</w:t>
      </w:r>
      <w:r w:rsidR="00C429D6">
        <w:rPr>
          <w:rFonts w:ascii="Times New Roman" w:hAnsi="Times New Roman" w:cs="Times New Roman"/>
          <w:color w:val="000000" w:themeColor="text1"/>
          <w:sz w:val="20"/>
          <w:szCs w:val="20"/>
        </w:rPr>
        <w:t xml:space="preserve"> phase in this layer is predicting the tokens in a sequential order.</w:t>
      </w:r>
      <w:r w:rsidR="0010650B">
        <w:rPr>
          <w:rFonts w:ascii="Times New Roman" w:hAnsi="Times New Roman" w:cs="Times New Roman"/>
          <w:color w:val="000000" w:themeColor="text1"/>
          <w:sz w:val="20"/>
          <w:szCs w:val="20"/>
        </w:rPr>
        <w:t xml:space="preserve"> </w:t>
      </w:r>
      <w:r w:rsidR="00C773EE" w:rsidRPr="00C773EE">
        <w:rPr>
          <w:rFonts w:ascii="Times New Roman" w:hAnsi="Times New Roman" w:cs="Times New Roman"/>
          <w:color w:val="000000" w:themeColor="text1"/>
          <w:sz w:val="20"/>
          <w:szCs w:val="20"/>
        </w:rPr>
        <w:t>Second</w:t>
      </w:r>
      <w:r w:rsidR="00C773EE">
        <w:rPr>
          <w:rFonts w:ascii="Times New Roman" w:hAnsi="Times New Roman" w:cs="Times New Roman"/>
          <w:color w:val="000000" w:themeColor="text1"/>
          <w:sz w:val="20"/>
          <w:szCs w:val="20"/>
        </w:rPr>
        <w:t xml:space="preserve"> phase is to </w:t>
      </w:r>
      <w:r w:rsidR="00C773EE" w:rsidRPr="00C773EE">
        <w:rPr>
          <w:rFonts w:ascii="Times New Roman" w:hAnsi="Times New Roman" w:cs="Times New Roman"/>
          <w:color w:val="000000" w:themeColor="text1"/>
          <w:sz w:val="20"/>
          <w:szCs w:val="20"/>
        </w:rPr>
        <w:t>merge repetitive characters and drop noisy tokens. CTC Layer provides final output after phases 1 and 2. This Layer offers a Loss function to compare anticipated and actual values.</w:t>
      </w:r>
      <w:r w:rsidR="004552F7">
        <w:rPr>
          <w:rFonts w:ascii="Times New Roman" w:hAnsi="Times New Roman" w:cs="Times New Roman"/>
          <w:noProof/>
          <w:color w:val="000000" w:themeColor="text1"/>
          <w:sz w:val="20"/>
          <w:szCs w:val="20"/>
        </w:rPr>
        <w:drawing>
          <wp:inline distT="0" distB="0" distL="0" distR="0" wp14:anchorId="62AD0BDD" wp14:editId="4ACA2003">
            <wp:extent cx="4164965" cy="1881956"/>
            <wp:effectExtent l="0" t="0" r="698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17094" cy="1905511"/>
                    </a:xfrm>
                    <a:prstGeom prst="rect">
                      <a:avLst/>
                    </a:prstGeom>
                  </pic:spPr>
                </pic:pic>
              </a:graphicData>
            </a:graphic>
          </wp:inline>
        </w:drawing>
      </w:r>
    </w:p>
    <w:p w14:paraId="607B6B7C" w14:textId="77BBD815" w:rsidR="00B026E0" w:rsidRPr="0068169F" w:rsidRDefault="006D5BCD" w:rsidP="00B026E0">
      <w:pPr>
        <w:pStyle w:val="NoSpacing"/>
        <w:ind w:left="720"/>
        <w:jc w:val="center"/>
        <w:rPr>
          <w:rFonts w:ascii="Times New Roman" w:hAnsi="Times New Roman" w:cs="Times New Roman"/>
          <w:color w:val="000000" w:themeColor="text1"/>
          <w:sz w:val="18"/>
          <w:szCs w:val="18"/>
        </w:rPr>
      </w:pPr>
      <w:r w:rsidRPr="0068169F">
        <w:rPr>
          <w:rFonts w:ascii="Times New Roman" w:hAnsi="Times New Roman" w:cs="Times New Roman"/>
          <w:color w:val="000000" w:themeColor="text1"/>
          <w:sz w:val="18"/>
          <w:szCs w:val="18"/>
        </w:rPr>
        <w:t xml:space="preserve">Fig. </w:t>
      </w:r>
      <w:r w:rsidR="0035140D" w:rsidRPr="0068169F">
        <w:rPr>
          <w:rFonts w:ascii="Times New Roman" w:hAnsi="Times New Roman" w:cs="Times New Roman"/>
          <w:color w:val="000000" w:themeColor="text1"/>
          <w:sz w:val="18"/>
          <w:szCs w:val="18"/>
        </w:rPr>
        <w:t>4</w:t>
      </w:r>
      <w:r w:rsidRPr="0068169F">
        <w:rPr>
          <w:rFonts w:ascii="Times New Roman" w:hAnsi="Times New Roman" w:cs="Times New Roman"/>
          <w:color w:val="000000" w:themeColor="text1"/>
          <w:sz w:val="18"/>
          <w:szCs w:val="18"/>
        </w:rPr>
        <w:t>. Functionality of CTC Layer</w:t>
      </w:r>
    </w:p>
    <w:p w14:paraId="12E6D11F" w14:textId="78E5E2C8" w:rsidR="007D7041" w:rsidRDefault="003D12D2" w:rsidP="004218F7">
      <w:pPr>
        <w:pStyle w:val="NoSpacing"/>
        <w:jc w:val="both"/>
        <w:rPr>
          <w:rFonts w:ascii="Times New Roman" w:hAnsi="Times New Roman" w:cs="Times New Roman"/>
          <w:color w:val="000000" w:themeColor="text1"/>
          <w:sz w:val="20"/>
          <w:szCs w:val="20"/>
        </w:rPr>
      </w:pPr>
      <w:r w:rsidRPr="003D12D2">
        <w:rPr>
          <w:rFonts w:ascii="Times New Roman" w:hAnsi="Times New Roman" w:cs="Times New Roman"/>
          <w:color w:val="000000" w:themeColor="text1"/>
          <w:sz w:val="20"/>
          <w:szCs w:val="20"/>
        </w:rPr>
        <w:t>Fig(4) shows CTC Layer's operation</w:t>
      </w:r>
      <w:r w:rsidR="003A5EDA">
        <w:rPr>
          <w:rFonts w:ascii="Times New Roman" w:hAnsi="Times New Roman" w:cs="Times New Roman"/>
          <w:color w:val="000000" w:themeColor="text1"/>
          <w:sz w:val="20"/>
          <w:szCs w:val="20"/>
        </w:rPr>
        <w:t>.</w:t>
      </w:r>
      <w:r w:rsidR="008D5CC4">
        <w:rPr>
          <w:rFonts w:ascii="Times New Roman" w:hAnsi="Times New Roman" w:cs="Times New Roman"/>
          <w:color w:val="000000" w:themeColor="text1"/>
          <w:sz w:val="20"/>
          <w:szCs w:val="20"/>
        </w:rPr>
        <w:t xml:space="preserve"> It doesn’t use any traditional </w:t>
      </w:r>
      <w:r w:rsidR="004444EE">
        <w:rPr>
          <w:rFonts w:ascii="Times New Roman" w:hAnsi="Times New Roman" w:cs="Times New Roman"/>
          <w:color w:val="000000" w:themeColor="text1"/>
          <w:sz w:val="20"/>
          <w:szCs w:val="20"/>
        </w:rPr>
        <w:t>a</w:t>
      </w:r>
      <w:r w:rsidR="008D5CC4">
        <w:rPr>
          <w:rFonts w:ascii="Times New Roman" w:hAnsi="Times New Roman" w:cs="Times New Roman"/>
          <w:color w:val="000000" w:themeColor="text1"/>
          <w:sz w:val="20"/>
          <w:szCs w:val="20"/>
        </w:rPr>
        <w:t>lign</w:t>
      </w:r>
      <w:r w:rsidR="000A3124">
        <w:rPr>
          <w:rFonts w:ascii="Times New Roman" w:hAnsi="Times New Roman" w:cs="Times New Roman"/>
          <w:color w:val="000000" w:themeColor="text1"/>
          <w:sz w:val="20"/>
          <w:szCs w:val="20"/>
        </w:rPr>
        <w:t>ing</w:t>
      </w:r>
      <w:r w:rsidR="0016708F">
        <w:rPr>
          <w:rFonts w:ascii="Times New Roman" w:hAnsi="Times New Roman" w:cs="Times New Roman"/>
          <w:color w:val="000000" w:themeColor="text1"/>
          <w:sz w:val="20"/>
          <w:szCs w:val="20"/>
        </w:rPr>
        <w:t xml:space="preserve"> method</w:t>
      </w:r>
      <w:r w:rsidR="001B3D2E">
        <w:rPr>
          <w:rFonts w:ascii="Times New Roman" w:hAnsi="Times New Roman" w:cs="Times New Roman"/>
          <w:color w:val="000000" w:themeColor="text1"/>
          <w:sz w:val="20"/>
          <w:szCs w:val="20"/>
        </w:rPr>
        <w:t>s</w:t>
      </w:r>
      <w:r w:rsidR="00D83892">
        <w:rPr>
          <w:rFonts w:ascii="Times New Roman" w:hAnsi="Times New Roman" w:cs="Times New Roman"/>
          <w:color w:val="000000" w:themeColor="text1"/>
          <w:sz w:val="20"/>
          <w:szCs w:val="20"/>
        </w:rPr>
        <w:t>,</w:t>
      </w:r>
      <w:r w:rsidR="0003379E">
        <w:rPr>
          <w:rFonts w:ascii="Times New Roman" w:hAnsi="Times New Roman" w:cs="Times New Roman"/>
          <w:color w:val="000000" w:themeColor="text1"/>
          <w:sz w:val="20"/>
          <w:szCs w:val="20"/>
        </w:rPr>
        <w:t xml:space="preserve"> </w:t>
      </w:r>
      <w:r w:rsidR="008B4449">
        <w:rPr>
          <w:rFonts w:ascii="Times New Roman" w:hAnsi="Times New Roman" w:cs="Times New Roman"/>
          <w:color w:val="000000" w:themeColor="text1"/>
          <w:sz w:val="20"/>
          <w:szCs w:val="20"/>
        </w:rPr>
        <w:t>i</w:t>
      </w:r>
      <w:r w:rsidR="000833BD">
        <w:rPr>
          <w:rFonts w:ascii="Times New Roman" w:hAnsi="Times New Roman" w:cs="Times New Roman"/>
          <w:color w:val="000000" w:themeColor="text1"/>
          <w:sz w:val="20"/>
          <w:szCs w:val="20"/>
        </w:rPr>
        <w:t>nstead</w:t>
      </w:r>
      <w:r w:rsidR="008B4449">
        <w:rPr>
          <w:rFonts w:ascii="Times New Roman" w:hAnsi="Times New Roman" w:cs="Times New Roman"/>
          <w:color w:val="000000" w:themeColor="text1"/>
          <w:sz w:val="20"/>
          <w:szCs w:val="20"/>
        </w:rPr>
        <w:t xml:space="preserve"> </w:t>
      </w:r>
      <w:r w:rsidR="000833BD">
        <w:rPr>
          <w:rFonts w:ascii="Times New Roman" w:hAnsi="Times New Roman" w:cs="Times New Roman"/>
          <w:color w:val="000000" w:themeColor="text1"/>
          <w:sz w:val="20"/>
          <w:szCs w:val="20"/>
        </w:rPr>
        <w:t xml:space="preserve">it </w:t>
      </w:r>
      <w:r w:rsidR="008B4449">
        <w:rPr>
          <w:rFonts w:ascii="Times New Roman" w:hAnsi="Times New Roman" w:cs="Times New Roman"/>
          <w:color w:val="000000" w:themeColor="text1"/>
          <w:sz w:val="20"/>
          <w:szCs w:val="20"/>
        </w:rPr>
        <w:t xml:space="preserve">will </w:t>
      </w:r>
      <w:r w:rsidR="000833BD">
        <w:rPr>
          <w:rFonts w:ascii="Times New Roman" w:hAnsi="Times New Roman" w:cs="Times New Roman"/>
          <w:color w:val="000000" w:themeColor="text1"/>
          <w:sz w:val="20"/>
          <w:szCs w:val="20"/>
        </w:rPr>
        <w:t>eliminate the process of Alignment.</w:t>
      </w:r>
      <w:r w:rsidR="002F2B12">
        <w:rPr>
          <w:rFonts w:ascii="Times New Roman" w:hAnsi="Times New Roman" w:cs="Times New Roman"/>
          <w:color w:val="000000" w:themeColor="text1"/>
          <w:sz w:val="20"/>
          <w:szCs w:val="20"/>
        </w:rPr>
        <w:t xml:space="preserve"> </w:t>
      </w:r>
      <w:r w:rsidR="00BD5DBD" w:rsidRPr="00BD5DBD">
        <w:rPr>
          <w:rFonts w:ascii="Times New Roman" w:hAnsi="Times New Roman" w:cs="Times New Roman"/>
          <w:color w:val="000000" w:themeColor="text1"/>
          <w:sz w:val="20"/>
          <w:szCs w:val="20"/>
        </w:rPr>
        <w:t>Bi-LSTM or Bi-GRU may output '</w:t>
      </w:r>
      <w:proofErr w:type="spellStart"/>
      <w:r w:rsidR="00BD5DBD" w:rsidRPr="00BD5DBD">
        <w:rPr>
          <w:rFonts w:ascii="Times New Roman" w:hAnsi="Times New Roman" w:cs="Times New Roman"/>
          <w:color w:val="000000" w:themeColor="text1"/>
          <w:sz w:val="20"/>
          <w:szCs w:val="20"/>
        </w:rPr>
        <w:t>Amlopin</w:t>
      </w:r>
      <w:proofErr w:type="spellEnd"/>
      <w:r w:rsidR="00BD5DBD" w:rsidRPr="00BD5DBD">
        <w:rPr>
          <w:rFonts w:ascii="Times New Roman" w:hAnsi="Times New Roman" w:cs="Times New Roman"/>
          <w:color w:val="000000" w:themeColor="text1"/>
          <w:sz w:val="20"/>
          <w:szCs w:val="20"/>
        </w:rPr>
        <w:t>' as a series of characters. The custom CTC Layer filters characters in each word.</w:t>
      </w:r>
      <w:r w:rsidR="003550ED">
        <w:rPr>
          <w:rFonts w:ascii="Times New Roman" w:hAnsi="Times New Roman" w:cs="Times New Roman"/>
          <w:color w:val="000000" w:themeColor="text1"/>
          <w:sz w:val="20"/>
          <w:szCs w:val="20"/>
        </w:rPr>
        <w:t xml:space="preserve"> I</w:t>
      </w:r>
      <w:r w:rsidR="003550ED" w:rsidRPr="00BD5DBD">
        <w:rPr>
          <w:rFonts w:ascii="Times New Roman" w:hAnsi="Times New Roman" w:cs="Times New Roman"/>
          <w:color w:val="000000" w:themeColor="text1"/>
          <w:sz w:val="20"/>
          <w:szCs w:val="20"/>
        </w:rPr>
        <w:t>n the proposed network design</w:t>
      </w:r>
      <w:r w:rsidR="003550ED">
        <w:rPr>
          <w:rFonts w:ascii="Times New Roman" w:hAnsi="Times New Roman" w:cs="Times New Roman"/>
          <w:color w:val="000000" w:themeColor="text1"/>
          <w:sz w:val="20"/>
          <w:szCs w:val="20"/>
        </w:rPr>
        <w:t>,</w:t>
      </w:r>
      <w:r w:rsidR="00A118AD">
        <w:rPr>
          <w:rFonts w:ascii="Times New Roman" w:hAnsi="Times New Roman" w:cs="Times New Roman"/>
          <w:color w:val="000000" w:themeColor="text1"/>
          <w:sz w:val="20"/>
          <w:szCs w:val="20"/>
        </w:rPr>
        <w:t xml:space="preserve"> </w:t>
      </w:r>
      <w:r w:rsidR="00BD5DBD" w:rsidRPr="00BD5DBD">
        <w:rPr>
          <w:rFonts w:ascii="Times New Roman" w:hAnsi="Times New Roman" w:cs="Times New Roman"/>
          <w:color w:val="000000" w:themeColor="text1"/>
          <w:sz w:val="20"/>
          <w:szCs w:val="20"/>
        </w:rPr>
        <w:t>CTC Layer input and output shapes are (None,32,81)</w:t>
      </w:r>
      <w:r w:rsidR="00F13DD7">
        <w:rPr>
          <w:rFonts w:ascii="Times New Roman" w:hAnsi="Times New Roman" w:cs="Times New Roman"/>
          <w:color w:val="000000" w:themeColor="text1"/>
          <w:sz w:val="20"/>
          <w:szCs w:val="20"/>
        </w:rPr>
        <w:t xml:space="preserve"> itself</w:t>
      </w:r>
      <w:r w:rsidR="003550ED">
        <w:rPr>
          <w:rFonts w:ascii="Times New Roman" w:hAnsi="Times New Roman" w:cs="Times New Roman"/>
          <w:color w:val="000000" w:themeColor="text1"/>
          <w:sz w:val="20"/>
          <w:szCs w:val="20"/>
        </w:rPr>
        <w:t>.</w:t>
      </w:r>
      <w:r w:rsidR="00B84955">
        <w:rPr>
          <w:rFonts w:ascii="Times New Roman" w:hAnsi="Times New Roman" w:cs="Times New Roman"/>
          <w:color w:val="000000" w:themeColor="text1"/>
          <w:sz w:val="20"/>
          <w:szCs w:val="20"/>
        </w:rPr>
        <w:t xml:space="preserve"> </w:t>
      </w:r>
      <w:r w:rsidR="00BD5DBD" w:rsidRPr="00BD5DBD">
        <w:rPr>
          <w:rFonts w:ascii="Times New Roman" w:hAnsi="Times New Roman" w:cs="Times New Roman"/>
          <w:color w:val="000000" w:themeColor="text1"/>
          <w:sz w:val="20"/>
          <w:szCs w:val="20"/>
        </w:rPr>
        <w:t>Every training step calculates CTC loss. CTC batch cost's arguments are y pred, y true, label length, and input length. It returns each element's loss.</w:t>
      </w:r>
      <w:r w:rsidR="00EA1A11">
        <w:rPr>
          <w:rFonts w:ascii="Times New Roman" w:hAnsi="Times New Roman" w:cs="Times New Roman"/>
          <w:color w:val="000000" w:themeColor="text1"/>
          <w:sz w:val="20"/>
          <w:szCs w:val="20"/>
        </w:rPr>
        <w:t xml:space="preserve"> </w:t>
      </w:r>
      <w:r w:rsidR="00EA1A11" w:rsidRPr="00EA1A11">
        <w:rPr>
          <w:rFonts w:ascii="Times New Roman" w:hAnsi="Times New Roman" w:cs="Times New Roman"/>
          <w:color w:val="000000" w:themeColor="text1"/>
          <w:sz w:val="20"/>
          <w:szCs w:val="20"/>
        </w:rPr>
        <w:t>Image input determines this argument's value.</w:t>
      </w:r>
    </w:p>
    <w:p w14:paraId="170B371C" w14:textId="7762586A" w:rsidR="004218F7" w:rsidRPr="007D7041" w:rsidRDefault="004218F7" w:rsidP="004218F7">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CNN + Bi-Directional</w:t>
      </w:r>
      <w:r w:rsidR="00206987">
        <w:rPr>
          <w:rFonts w:ascii="Times New Roman" w:hAnsi="Times New Roman" w:cs="Times New Roman"/>
          <w:color w:val="000000" w:themeColor="text1"/>
          <w:sz w:val="20"/>
          <w:szCs w:val="20"/>
        </w:rPr>
        <w:t>-</w:t>
      </w:r>
      <w:r>
        <w:rPr>
          <w:rFonts w:ascii="Times New Roman" w:hAnsi="Times New Roman" w:cs="Times New Roman"/>
          <w:color w:val="000000" w:themeColor="text1"/>
          <w:sz w:val="20"/>
          <w:szCs w:val="20"/>
        </w:rPr>
        <w:t>GRU:</w:t>
      </w:r>
      <w:r w:rsidR="00953AEC">
        <w:rPr>
          <w:rFonts w:ascii="Times New Roman" w:hAnsi="Times New Roman" w:cs="Times New Roman"/>
          <w:color w:val="000000" w:themeColor="text1"/>
          <w:sz w:val="20"/>
          <w:szCs w:val="20"/>
        </w:rPr>
        <w:t xml:space="preserve"> </w:t>
      </w:r>
    </w:p>
    <w:p w14:paraId="294B0B67" w14:textId="71FFDB7A" w:rsidR="00E72F27" w:rsidRPr="00B07ACA" w:rsidRDefault="00A51992" w:rsidP="002F2750">
      <w:pPr>
        <w:pStyle w:val="NoSpacing"/>
        <w:jc w:val="center"/>
        <w:rPr>
          <w:color w:val="000000" w:themeColor="text1"/>
        </w:rPr>
      </w:pPr>
      <w:r w:rsidRPr="00B07ACA">
        <w:rPr>
          <w:noProof/>
          <w:color w:val="000000" w:themeColor="text1"/>
          <w:sz w:val="20"/>
          <w:szCs w:val="20"/>
        </w:rPr>
        <w:drawing>
          <wp:inline distT="0" distB="0" distL="0" distR="0" wp14:anchorId="79699239" wp14:editId="58F55F10">
            <wp:extent cx="4064968" cy="161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4547" cy="1654933"/>
                    </a:xfrm>
                    <a:prstGeom prst="rect">
                      <a:avLst/>
                    </a:prstGeom>
                    <a:noFill/>
                    <a:ln>
                      <a:noFill/>
                    </a:ln>
                  </pic:spPr>
                </pic:pic>
              </a:graphicData>
            </a:graphic>
          </wp:inline>
        </w:drawing>
      </w:r>
    </w:p>
    <w:p w14:paraId="3031E904" w14:textId="1DF7FB90" w:rsidR="00E53B4B" w:rsidRPr="0068169F" w:rsidRDefault="008E0193" w:rsidP="002F2750">
      <w:pPr>
        <w:pStyle w:val="NoSpacing"/>
        <w:jc w:val="center"/>
        <w:rPr>
          <w:rFonts w:ascii="Times New Roman" w:hAnsi="Times New Roman" w:cs="Times New Roman"/>
          <w:color w:val="000000" w:themeColor="text1"/>
          <w:sz w:val="18"/>
          <w:szCs w:val="18"/>
        </w:rPr>
      </w:pPr>
      <w:r w:rsidRPr="0068169F">
        <w:rPr>
          <w:rFonts w:ascii="Times New Roman" w:hAnsi="Times New Roman" w:cs="Times New Roman"/>
          <w:color w:val="000000" w:themeColor="text1"/>
          <w:sz w:val="18"/>
          <w:szCs w:val="18"/>
        </w:rPr>
        <w:t xml:space="preserve">Fig. </w:t>
      </w:r>
      <w:r w:rsidR="0035140D" w:rsidRPr="0068169F">
        <w:rPr>
          <w:rFonts w:ascii="Times New Roman" w:hAnsi="Times New Roman" w:cs="Times New Roman"/>
          <w:color w:val="000000" w:themeColor="text1"/>
          <w:sz w:val="18"/>
          <w:szCs w:val="18"/>
        </w:rPr>
        <w:t>5</w:t>
      </w:r>
      <w:r w:rsidRPr="0068169F">
        <w:rPr>
          <w:rFonts w:ascii="Times New Roman" w:hAnsi="Times New Roman" w:cs="Times New Roman"/>
          <w:color w:val="000000" w:themeColor="text1"/>
          <w:sz w:val="18"/>
          <w:szCs w:val="18"/>
        </w:rPr>
        <w:t xml:space="preserve">. Model </w:t>
      </w:r>
      <w:r w:rsidR="00705C57" w:rsidRPr="0068169F">
        <w:rPr>
          <w:rFonts w:ascii="Times New Roman" w:hAnsi="Times New Roman" w:cs="Times New Roman"/>
          <w:color w:val="000000" w:themeColor="text1"/>
          <w:sz w:val="18"/>
          <w:szCs w:val="18"/>
        </w:rPr>
        <w:t>Architecture</w:t>
      </w:r>
      <w:r w:rsidR="006E4839" w:rsidRPr="0068169F">
        <w:rPr>
          <w:rFonts w:ascii="Times New Roman" w:hAnsi="Times New Roman" w:cs="Times New Roman"/>
          <w:color w:val="000000" w:themeColor="text1"/>
          <w:sz w:val="18"/>
          <w:szCs w:val="18"/>
        </w:rPr>
        <w:t xml:space="preserve"> for </w:t>
      </w:r>
      <w:r w:rsidRPr="0068169F">
        <w:rPr>
          <w:rFonts w:ascii="Times New Roman" w:hAnsi="Times New Roman" w:cs="Times New Roman"/>
          <w:color w:val="000000" w:themeColor="text1"/>
          <w:sz w:val="18"/>
          <w:szCs w:val="18"/>
        </w:rPr>
        <w:t>Bi-Directional GRU</w:t>
      </w:r>
    </w:p>
    <w:p w14:paraId="1F05DF35" w14:textId="523F47A2" w:rsidR="000651A5" w:rsidRPr="00B07ACA" w:rsidRDefault="00AF16DF" w:rsidP="00CE37F5">
      <w:pPr>
        <w:pStyle w:val="NoSpacing"/>
        <w:jc w:val="both"/>
        <w:rPr>
          <w:rFonts w:ascii="Times New Roman" w:hAnsi="Times New Roman" w:cs="Times New Roman"/>
          <w:color w:val="000000" w:themeColor="text1"/>
          <w:sz w:val="20"/>
          <w:szCs w:val="20"/>
        </w:rPr>
      </w:pPr>
      <w:r w:rsidRPr="00AF16DF">
        <w:rPr>
          <w:rFonts w:ascii="Times New Roman" w:hAnsi="Times New Roman" w:cs="Times New Roman"/>
          <w:color w:val="000000" w:themeColor="text1"/>
          <w:sz w:val="20"/>
          <w:szCs w:val="20"/>
        </w:rPr>
        <w:t>Fig</w:t>
      </w:r>
      <w:r>
        <w:rPr>
          <w:rFonts w:ascii="Times New Roman" w:hAnsi="Times New Roman" w:cs="Times New Roman"/>
          <w:color w:val="000000" w:themeColor="text1"/>
          <w:sz w:val="20"/>
          <w:szCs w:val="20"/>
        </w:rPr>
        <w:t>(5)</w:t>
      </w:r>
      <w:r w:rsidRPr="00AF16DF">
        <w:rPr>
          <w:rFonts w:ascii="Times New Roman" w:hAnsi="Times New Roman" w:cs="Times New Roman"/>
          <w:color w:val="000000" w:themeColor="text1"/>
          <w:sz w:val="20"/>
          <w:szCs w:val="20"/>
        </w:rPr>
        <w:t xml:space="preserve"> demonstrates Bi-Directional GRU model building</w:t>
      </w:r>
      <w:r w:rsidR="005B08BA" w:rsidRPr="00B07ACA">
        <w:rPr>
          <w:rFonts w:ascii="Times New Roman" w:hAnsi="Times New Roman" w:cs="Times New Roman"/>
          <w:color w:val="000000" w:themeColor="text1"/>
          <w:sz w:val="20"/>
          <w:szCs w:val="20"/>
        </w:rPr>
        <w:t>.</w:t>
      </w:r>
      <w:r w:rsidR="00B876EA">
        <w:rPr>
          <w:rFonts w:ascii="Times New Roman" w:hAnsi="Times New Roman" w:cs="Times New Roman"/>
          <w:color w:val="000000" w:themeColor="text1"/>
          <w:sz w:val="20"/>
          <w:szCs w:val="20"/>
        </w:rPr>
        <w:t xml:space="preserve"> </w:t>
      </w:r>
      <w:r w:rsidR="00C12CA4" w:rsidRPr="00C12CA4">
        <w:rPr>
          <w:rFonts w:ascii="Times New Roman" w:hAnsi="Times New Roman" w:cs="Times New Roman"/>
          <w:color w:val="000000" w:themeColor="text1"/>
          <w:sz w:val="20"/>
          <w:szCs w:val="20"/>
        </w:rPr>
        <w:t>Input layer shape is (128,32,1) with width, height, and channel. Dropout layers between convolutional and pooling layers prevent overfitting.</w:t>
      </w:r>
      <w:r w:rsidR="00ED543C">
        <w:rPr>
          <w:rFonts w:ascii="Times New Roman" w:hAnsi="Times New Roman" w:cs="Times New Roman"/>
          <w:color w:val="000000" w:themeColor="text1"/>
          <w:sz w:val="20"/>
          <w:szCs w:val="20"/>
        </w:rPr>
        <w:t xml:space="preserve"> The </w:t>
      </w:r>
      <w:r w:rsidR="00C12CA4" w:rsidRPr="00C12CA4">
        <w:rPr>
          <w:rFonts w:ascii="Times New Roman" w:hAnsi="Times New Roman" w:cs="Times New Roman"/>
          <w:color w:val="000000" w:themeColor="text1"/>
          <w:sz w:val="20"/>
          <w:szCs w:val="20"/>
        </w:rPr>
        <w:t xml:space="preserve">Dropout </w:t>
      </w:r>
      <w:r w:rsidR="00ED543C">
        <w:rPr>
          <w:rFonts w:ascii="Times New Roman" w:hAnsi="Times New Roman" w:cs="Times New Roman"/>
          <w:color w:val="000000" w:themeColor="text1"/>
          <w:sz w:val="20"/>
          <w:szCs w:val="20"/>
        </w:rPr>
        <w:t xml:space="preserve">value used </w:t>
      </w:r>
      <w:r w:rsidR="00C12CA4" w:rsidRPr="00C12CA4">
        <w:rPr>
          <w:rFonts w:ascii="Times New Roman" w:hAnsi="Times New Roman" w:cs="Times New Roman"/>
          <w:color w:val="000000" w:themeColor="text1"/>
          <w:sz w:val="20"/>
          <w:szCs w:val="20"/>
        </w:rPr>
        <w:t>is 0.25.</w:t>
      </w:r>
      <w:r w:rsidR="006F6DC0" w:rsidRPr="006F6DC0">
        <w:t xml:space="preserve"> </w:t>
      </w:r>
      <w:r w:rsidR="006F6DC0" w:rsidRPr="006F6DC0">
        <w:rPr>
          <w:rFonts w:ascii="Times New Roman" w:hAnsi="Times New Roman" w:cs="Times New Roman"/>
          <w:color w:val="000000" w:themeColor="text1"/>
          <w:sz w:val="20"/>
          <w:szCs w:val="20"/>
        </w:rPr>
        <w:t>5 convolution layers with filter sizes 32,128,256,512,1024. The next 3 Bi-Directional GRU layers have 128,128,512 hidden cells. The CTC LAYER works similarly to the prior Bi-LSTM model fig (4).</w:t>
      </w:r>
    </w:p>
    <w:p w14:paraId="13F34679" w14:textId="694D557A" w:rsidR="00540BEE" w:rsidRDefault="00483B9C" w:rsidP="009C7954">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After compari</w:t>
      </w:r>
      <w:r w:rsidR="007122F5">
        <w:rPr>
          <w:rFonts w:ascii="Times New Roman" w:hAnsi="Times New Roman" w:cs="Times New Roman"/>
          <w:color w:val="000000" w:themeColor="text1"/>
          <w:sz w:val="20"/>
          <w:szCs w:val="20"/>
        </w:rPr>
        <w:t>ng the</w:t>
      </w:r>
      <w:r w:rsidR="00540BEE" w:rsidRPr="00B07ACA">
        <w:rPr>
          <w:rFonts w:ascii="Times New Roman" w:hAnsi="Times New Roman" w:cs="Times New Roman"/>
          <w:color w:val="000000" w:themeColor="text1"/>
          <w:sz w:val="20"/>
          <w:szCs w:val="20"/>
        </w:rPr>
        <w:t xml:space="preserve"> both models, </w:t>
      </w:r>
      <w:r w:rsidR="00D66FFD" w:rsidRPr="00D66FFD">
        <w:rPr>
          <w:rFonts w:ascii="Times New Roman" w:hAnsi="Times New Roman" w:cs="Times New Roman"/>
          <w:color w:val="000000" w:themeColor="text1"/>
          <w:sz w:val="20"/>
          <w:szCs w:val="20"/>
        </w:rPr>
        <w:t>Bi-LSTM has more training parameters than Bi-GRU. The model's hidden units determine th</w:t>
      </w:r>
      <w:r w:rsidR="0089131C">
        <w:rPr>
          <w:rFonts w:ascii="Times New Roman" w:hAnsi="Times New Roman" w:cs="Times New Roman"/>
          <w:color w:val="000000" w:themeColor="text1"/>
          <w:sz w:val="20"/>
          <w:szCs w:val="20"/>
        </w:rPr>
        <w:t>e</w:t>
      </w:r>
      <w:r w:rsidR="00D66FFD" w:rsidRPr="00D66FFD">
        <w:rPr>
          <w:rFonts w:ascii="Times New Roman" w:hAnsi="Times New Roman" w:cs="Times New Roman"/>
          <w:color w:val="000000" w:themeColor="text1"/>
          <w:sz w:val="20"/>
          <w:szCs w:val="20"/>
        </w:rPr>
        <w:t xml:space="preserve"> t</w:t>
      </w:r>
      <w:r w:rsidR="0017494E">
        <w:rPr>
          <w:rFonts w:ascii="Times New Roman" w:hAnsi="Times New Roman" w:cs="Times New Roman"/>
          <w:color w:val="000000" w:themeColor="text1"/>
          <w:sz w:val="20"/>
          <w:szCs w:val="20"/>
        </w:rPr>
        <w:t xml:space="preserve">otal number of trainable </w:t>
      </w:r>
      <w:r w:rsidR="00D66FFD" w:rsidRPr="00D66FFD">
        <w:rPr>
          <w:rFonts w:ascii="Times New Roman" w:hAnsi="Times New Roman" w:cs="Times New Roman"/>
          <w:color w:val="000000" w:themeColor="text1"/>
          <w:sz w:val="20"/>
          <w:szCs w:val="20"/>
        </w:rPr>
        <w:t>parameters. The total trainable parameters are 6,907,025. Consider character error rate for an effective model.</w:t>
      </w:r>
    </w:p>
    <w:p w14:paraId="1479DB17" w14:textId="0D214798" w:rsidR="006B42D5" w:rsidRPr="00B07ACA" w:rsidRDefault="006B42D5" w:rsidP="006B42D5">
      <w:pPr>
        <w:jc w:val="both"/>
        <w:rPr>
          <w:rFonts w:ascii="Times New Roman" w:hAnsi="Times New Roman"/>
          <w:b/>
          <w:bCs/>
          <w:color w:val="000000" w:themeColor="text1"/>
          <w:sz w:val="20"/>
          <w:szCs w:val="20"/>
        </w:rPr>
      </w:pPr>
      <w:r w:rsidRPr="00B07ACA">
        <w:rPr>
          <w:rFonts w:ascii="Times New Roman" w:hAnsi="Times New Roman"/>
          <w:b/>
          <w:bCs/>
          <w:color w:val="000000" w:themeColor="text1"/>
          <w:sz w:val="20"/>
          <w:szCs w:val="20"/>
        </w:rPr>
        <w:t>3.4 Selection of Algorithm</w:t>
      </w:r>
    </w:p>
    <w:p w14:paraId="371438E7" w14:textId="055E5577" w:rsidR="00346654" w:rsidRPr="00B07ACA" w:rsidRDefault="007F136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w:t>
      </w:r>
      <w:r w:rsidR="00D213D4" w:rsidRPr="00B07ACA">
        <w:rPr>
          <w:rFonts w:ascii="Times New Roman" w:hAnsi="Times New Roman"/>
          <w:color w:val="000000" w:themeColor="text1"/>
          <w:sz w:val="20"/>
          <w:szCs w:val="20"/>
        </w:rPr>
        <w:t xml:space="preserve"> implement</w:t>
      </w:r>
      <w:r w:rsidRPr="00B07ACA">
        <w:rPr>
          <w:rFonts w:ascii="Times New Roman" w:hAnsi="Times New Roman"/>
          <w:color w:val="000000" w:themeColor="text1"/>
          <w:sz w:val="20"/>
          <w:szCs w:val="20"/>
        </w:rPr>
        <w:t xml:space="preserve">ion of </w:t>
      </w:r>
      <w:r w:rsidR="00EB42B9">
        <w:rPr>
          <w:rFonts w:ascii="Times New Roman" w:hAnsi="Times New Roman"/>
          <w:color w:val="000000" w:themeColor="text1"/>
          <w:sz w:val="20"/>
          <w:szCs w:val="20"/>
        </w:rPr>
        <w:t xml:space="preserve">proposed </w:t>
      </w:r>
      <w:r w:rsidR="00D213D4" w:rsidRPr="00B07ACA">
        <w:rPr>
          <w:rFonts w:ascii="Times New Roman" w:hAnsi="Times New Roman"/>
          <w:color w:val="000000" w:themeColor="text1"/>
          <w:sz w:val="20"/>
          <w:szCs w:val="20"/>
        </w:rPr>
        <w:t xml:space="preserve">model </w:t>
      </w:r>
      <w:r w:rsidRPr="00B07ACA">
        <w:rPr>
          <w:rFonts w:ascii="Times New Roman" w:hAnsi="Times New Roman"/>
          <w:color w:val="000000" w:themeColor="text1"/>
          <w:sz w:val="20"/>
          <w:szCs w:val="20"/>
        </w:rPr>
        <w:t xml:space="preserve">is done </w:t>
      </w:r>
      <w:r w:rsidR="00D213D4" w:rsidRPr="00B07ACA">
        <w:rPr>
          <w:rFonts w:ascii="Times New Roman" w:hAnsi="Times New Roman"/>
          <w:color w:val="000000" w:themeColor="text1"/>
          <w:sz w:val="20"/>
          <w:szCs w:val="20"/>
        </w:rPr>
        <w:t>with two different algorithms</w:t>
      </w:r>
      <w:r w:rsidR="00D44ACF" w:rsidRPr="00B07ACA">
        <w:rPr>
          <w:rFonts w:ascii="Times New Roman" w:hAnsi="Times New Roman"/>
          <w:color w:val="000000" w:themeColor="text1"/>
          <w:sz w:val="20"/>
          <w:szCs w:val="20"/>
        </w:rPr>
        <w:t xml:space="preserve">, </w:t>
      </w:r>
      <w:r w:rsidR="00D213D4" w:rsidRPr="00B07ACA">
        <w:rPr>
          <w:rFonts w:ascii="Times New Roman" w:hAnsi="Times New Roman"/>
          <w:color w:val="000000" w:themeColor="text1"/>
          <w:sz w:val="20"/>
          <w:szCs w:val="20"/>
        </w:rPr>
        <w:t>th</w:t>
      </w:r>
      <w:r w:rsidR="00617FB0" w:rsidRPr="00B07ACA">
        <w:rPr>
          <w:rFonts w:ascii="Times New Roman" w:hAnsi="Times New Roman"/>
          <w:color w:val="000000" w:themeColor="text1"/>
          <w:sz w:val="20"/>
          <w:szCs w:val="20"/>
        </w:rPr>
        <w:t>ey</w:t>
      </w:r>
      <w:r w:rsidR="00D213D4" w:rsidRPr="00B07ACA">
        <w:rPr>
          <w:rFonts w:ascii="Times New Roman" w:hAnsi="Times New Roman"/>
          <w:color w:val="000000" w:themeColor="text1"/>
          <w:sz w:val="20"/>
          <w:szCs w:val="20"/>
        </w:rPr>
        <w:t xml:space="preserve"> are Bi- LSTM and Bi-GRU. The CNN is common in both models. But the type of RNN used is different. </w:t>
      </w:r>
      <w:r w:rsidR="008C4CE3">
        <w:rPr>
          <w:rFonts w:ascii="Times New Roman" w:hAnsi="Times New Roman"/>
          <w:color w:val="000000" w:themeColor="text1"/>
          <w:sz w:val="20"/>
          <w:szCs w:val="20"/>
        </w:rPr>
        <w:t>T</w:t>
      </w:r>
      <w:r w:rsidR="00301275" w:rsidRPr="00B07ACA">
        <w:rPr>
          <w:rFonts w:ascii="Times New Roman" w:hAnsi="Times New Roman"/>
          <w:color w:val="000000" w:themeColor="text1"/>
          <w:sz w:val="20"/>
          <w:szCs w:val="20"/>
        </w:rPr>
        <w:t>he model</w:t>
      </w:r>
      <w:r w:rsidR="00D213D4" w:rsidRPr="00B07ACA">
        <w:rPr>
          <w:rFonts w:ascii="Times New Roman" w:hAnsi="Times New Roman"/>
          <w:color w:val="000000" w:themeColor="text1"/>
          <w:sz w:val="20"/>
          <w:szCs w:val="20"/>
        </w:rPr>
        <w:t xml:space="preserve"> use</w:t>
      </w:r>
      <w:r w:rsidR="00301275" w:rsidRPr="00B07ACA">
        <w:rPr>
          <w:rFonts w:ascii="Times New Roman" w:hAnsi="Times New Roman"/>
          <w:color w:val="000000" w:themeColor="text1"/>
          <w:sz w:val="20"/>
          <w:szCs w:val="20"/>
        </w:rPr>
        <w:t xml:space="preserve">s algorithms of </w:t>
      </w:r>
      <w:r w:rsidR="00D213D4" w:rsidRPr="00B07ACA">
        <w:rPr>
          <w:rFonts w:ascii="Times New Roman" w:hAnsi="Times New Roman"/>
          <w:color w:val="000000" w:themeColor="text1"/>
          <w:sz w:val="20"/>
          <w:szCs w:val="20"/>
        </w:rPr>
        <w:t>CNN + Bi-Directional LSTM</w:t>
      </w:r>
      <w:r w:rsidR="004E6AD3" w:rsidRPr="00B07ACA">
        <w:rPr>
          <w:rFonts w:ascii="Times New Roman" w:hAnsi="Times New Roman"/>
          <w:color w:val="000000" w:themeColor="text1"/>
          <w:sz w:val="20"/>
          <w:szCs w:val="20"/>
        </w:rPr>
        <w:t>[1]</w:t>
      </w:r>
      <w:r w:rsidR="00D213D4" w:rsidRPr="00B07ACA">
        <w:rPr>
          <w:rFonts w:ascii="Times New Roman" w:hAnsi="Times New Roman"/>
          <w:color w:val="000000" w:themeColor="text1"/>
          <w:sz w:val="20"/>
          <w:szCs w:val="20"/>
        </w:rPr>
        <w:t xml:space="preserve"> in first model and CNN + Bi-Directional GRU</w:t>
      </w:r>
      <w:r w:rsidR="00BF1DFF">
        <w:rPr>
          <w:rFonts w:ascii="Times New Roman" w:hAnsi="Times New Roman"/>
          <w:color w:val="000000" w:themeColor="text1"/>
          <w:sz w:val="20"/>
          <w:szCs w:val="20"/>
        </w:rPr>
        <w:t>[17]</w:t>
      </w:r>
      <w:r w:rsidR="00D213D4" w:rsidRPr="00B07ACA">
        <w:rPr>
          <w:rFonts w:ascii="Times New Roman" w:hAnsi="Times New Roman"/>
          <w:color w:val="000000" w:themeColor="text1"/>
          <w:sz w:val="20"/>
          <w:szCs w:val="20"/>
        </w:rPr>
        <w:t xml:space="preserve"> in second model. Here, </w:t>
      </w:r>
      <w:r w:rsidR="005F1116">
        <w:rPr>
          <w:rFonts w:ascii="Times New Roman" w:hAnsi="Times New Roman"/>
          <w:color w:val="000000" w:themeColor="text1"/>
          <w:sz w:val="20"/>
          <w:szCs w:val="20"/>
        </w:rPr>
        <w:t>the comparison is done in order to determine</w:t>
      </w:r>
      <w:r w:rsidR="00D213D4" w:rsidRPr="00B07ACA">
        <w:rPr>
          <w:rFonts w:ascii="Times New Roman" w:hAnsi="Times New Roman"/>
          <w:color w:val="000000" w:themeColor="text1"/>
          <w:sz w:val="20"/>
          <w:szCs w:val="20"/>
        </w:rPr>
        <w:t xml:space="preserve"> which </w:t>
      </w:r>
      <w:r w:rsidR="00CC7BCA">
        <w:rPr>
          <w:rFonts w:ascii="Times New Roman" w:hAnsi="Times New Roman"/>
          <w:color w:val="000000" w:themeColor="text1"/>
          <w:sz w:val="20"/>
          <w:szCs w:val="20"/>
        </w:rPr>
        <w:t xml:space="preserve">model </w:t>
      </w:r>
      <w:r w:rsidR="00D213D4" w:rsidRPr="00B07ACA">
        <w:rPr>
          <w:rFonts w:ascii="Times New Roman" w:hAnsi="Times New Roman"/>
          <w:color w:val="000000" w:themeColor="text1"/>
          <w:sz w:val="20"/>
          <w:szCs w:val="20"/>
        </w:rPr>
        <w:t>is performing well.</w:t>
      </w:r>
      <w:r w:rsidR="00CC60E7" w:rsidRPr="00B07ACA">
        <w:rPr>
          <w:rFonts w:ascii="Times New Roman" w:hAnsi="Times New Roman"/>
          <w:color w:val="000000" w:themeColor="text1"/>
          <w:sz w:val="20"/>
          <w:szCs w:val="20"/>
        </w:rPr>
        <w:t xml:space="preserve"> From </w:t>
      </w:r>
      <w:r w:rsidR="00572F24">
        <w:rPr>
          <w:rFonts w:ascii="Times New Roman" w:hAnsi="Times New Roman"/>
          <w:color w:val="000000" w:themeColor="text1"/>
          <w:sz w:val="20"/>
          <w:szCs w:val="20"/>
        </w:rPr>
        <w:t>f</w:t>
      </w:r>
      <w:r w:rsidR="00CC60E7" w:rsidRPr="00B07ACA">
        <w:rPr>
          <w:rFonts w:ascii="Times New Roman" w:hAnsi="Times New Roman"/>
          <w:color w:val="000000" w:themeColor="text1"/>
          <w:sz w:val="20"/>
          <w:szCs w:val="20"/>
        </w:rPr>
        <w:t>ig</w:t>
      </w:r>
      <w:r w:rsidR="00572F24">
        <w:rPr>
          <w:rFonts w:ascii="Times New Roman" w:hAnsi="Times New Roman"/>
          <w:color w:val="000000" w:themeColor="text1"/>
          <w:sz w:val="20"/>
          <w:szCs w:val="20"/>
        </w:rPr>
        <w:t>(</w:t>
      </w:r>
      <w:r w:rsidR="00CC60E7" w:rsidRPr="00B07ACA">
        <w:rPr>
          <w:rFonts w:ascii="Times New Roman" w:hAnsi="Times New Roman"/>
          <w:color w:val="000000" w:themeColor="text1"/>
          <w:sz w:val="20"/>
          <w:szCs w:val="20"/>
        </w:rPr>
        <w:t>2</w:t>
      </w:r>
      <w:r w:rsidR="00572F24">
        <w:rPr>
          <w:rFonts w:ascii="Times New Roman" w:hAnsi="Times New Roman"/>
          <w:color w:val="000000" w:themeColor="text1"/>
          <w:sz w:val="20"/>
          <w:szCs w:val="20"/>
        </w:rPr>
        <w:t>)</w:t>
      </w:r>
      <w:r w:rsidR="00CC60E7" w:rsidRPr="00B07ACA">
        <w:rPr>
          <w:rFonts w:ascii="Times New Roman" w:hAnsi="Times New Roman"/>
          <w:color w:val="000000" w:themeColor="text1"/>
          <w:sz w:val="20"/>
          <w:szCs w:val="20"/>
        </w:rPr>
        <w:t xml:space="preserve"> in medicine name recognition phase the algorithm</w:t>
      </w:r>
      <w:r w:rsidR="004B1886">
        <w:rPr>
          <w:rFonts w:ascii="Times New Roman" w:hAnsi="Times New Roman"/>
          <w:color w:val="000000" w:themeColor="text1"/>
          <w:sz w:val="20"/>
          <w:szCs w:val="20"/>
        </w:rPr>
        <w:t>s</w:t>
      </w:r>
      <w:r w:rsidR="00CC60E7" w:rsidRPr="00B07ACA">
        <w:rPr>
          <w:rFonts w:ascii="Times New Roman" w:hAnsi="Times New Roman"/>
          <w:color w:val="000000" w:themeColor="text1"/>
          <w:sz w:val="20"/>
          <w:szCs w:val="20"/>
        </w:rPr>
        <w:t xml:space="preserve"> used </w:t>
      </w:r>
      <w:r w:rsidR="0057425F">
        <w:rPr>
          <w:rFonts w:ascii="Times New Roman" w:hAnsi="Times New Roman"/>
          <w:color w:val="000000" w:themeColor="text1"/>
          <w:sz w:val="20"/>
          <w:szCs w:val="20"/>
        </w:rPr>
        <w:t>is</w:t>
      </w:r>
      <w:r w:rsidR="00CC60E7" w:rsidRPr="00B07ACA">
        <w:rPr>
          <w:rFonts w:ascii="Times New Roman" w:hAnsi="Times New Roman"/>
          <w:color w:val="000000" w:themeColor="text1"/>
          <w:sz w:val="20"/>
          <w:szCs w:val="20"/>
        </w:rPr>
        <w:t xml:space="preserve"> different</w:t>
      </w:r>
      <w:r w:rsidR="00F637BA" w:rsidRPr="00B07ACA">
        <w:rPr>
          <w:rFonts w:ascii="Times New Roman" w:hAnsi="Times New Roman"/>
          <w:color w:val="000000" w:themeColor="text1"/>
          <w:sz w:val="20"/>
          <w:szCs w:val="20"/>
        </w:rPr>
        <w:t>,but other steps remain same.</w:t>
      </w:r>
      <w:r w:rsidR="00B30DD3" w:rsidRPr="00B07ACA">
        <w:rPr>
          <w:rFonts w:ascii="Times New Roman" w:hAnsi="Times New Roman"/>
          <w:color w:val="000000" w:themeColor="text1"/>
          <w:sz w:val="20"/>
          <w:szCs w:val="20"/>
        </w:rPr>
        <w:t>Both LSTM and GRU are Recurrent neural networks but the difference is the size of data they can handle</w:t>
      </w:r>
      <w:r w:rsidR="00D07477">
        <w:rPr>
          <w:rFonts w:ascii="Times New Roman" w:hAnsi="Times New Roman"/>
          <w:color w:val="000000" w:themeColor="text1"/>
          <w:sz w:val="20"/>
          <w:szCs w:val="20"/>
        </w:rPr>
        <w:t xml:space="preserve"> and gates present</w:t>
      </w:r>
      <w:r w:rsidR="00B30DD3" w:rsidRPr="00B07ACA">
        <w:rPr>
          <w:rFonts w:ascii="Times New Roman" w:hAnsi="Times New Roman"/>
          <w:color w:val="000000" w:themeColor="text1"/>
          <w:sz w:val="20"/>
          <w:szCs w:val="20"/>
        </w:rPr>
        <w:t xml:space="preserve">. </w:t>
      </w:r>
      <w:r w:rsidR="007063A9" w:rsidRPr="007063A9">
        <w:rPr>
          <w:rFonts w:ascii="Times New Roman" w:hAnsi="Times New Roman"/>
          <w:color w:val="000000" w:themeColor="text1"/>
          <w:sz w:val="20"/>
          <w:szCs w:val="20"/>
        </w:rPr>
        <w:t>Using IAM dataset, the training dataset size is 86,800 images. Bi-Directional LSTM is excellent at handling huge data, followed by GRU.</w:t>
      </w:r>
      <w:r w:rsidR="00A3490E" w:rsidRPr="00B07ACA">
        <w:rPr>
          <w:rFonts w:ascii="Times New Roman" w:hAnsi="Times New Roman"/>
          <w:color w:val="000000" w:themeColor="text1"/>
          <w:sz w:val="20"/>
          <w:szCs w:val="20"/>
        </w:rPr>
        <w:t xml:space="preserve"> </w:t>
      </w:r>
      <w:r w:rsidR="00675696" w:rsidRPr="00675696">
        <w:rPr>
          <w:rFonts w:ascii="Times New Roman" w:hAnsi="Times New Roman"/>
          <w:color w:val="000000" w:themeColor="text1"/>
          <w:sz w:val="20"/>
          <w:szCs w:val="20"/>
        </w:rPr>
        <w:t>GRU is preferred for small datasets. Input,Output,Forget are LSTM gates. GRU only has update and reset gates. GRU is simpler than LSTM</w:t>
      </w:r>
      <w:r w:rsidR="00A3490E" w:rsidRPr="00B07ACA">
        <w:rPr>
          <w:rFonts w:ascii="Times New Roman" w:hAnsi="Times New Roman"/>
          <w:color w:val="000000" w:themeColor="text1"/>
          <w:sz w:val="20"/>
          <w:szCs w:val="20"/>
        </w:rPr>
        <w:t>. So, its better to use GRU for small sized data and LSTM for large sized data.</w:t>
      </w:r>
      <w:r w:rsidR="00B43325" w:rsidRPr="00B07ACA">
        <w:rPr>
          <w:rFonts w:ascii="Times New Roman" w:hAnsi="Times New Roman"/>
          <w:color w:val="000000" w:themeColor="text1"/>
          <w:sz w:val="20"/>
          <w:szCs w:val="20"/>
        </w:rPr>
        <w:t xml:space="preserve"> </w:t>
      </w:r>
      <w:r w:rsidR="00D6084E">
        <w:rPr>
          <w:rFonts w:ascii="Times New Roman" w:hAnsi="Times New Roman"/>
          <w:color w:val="000000" w:themeColor="text1"/>
          <w:sz w:val="20"/>
          <w:szCs w:val="20"/>
        </w:rPr>
        <w:t>The</w:t>
      </w:r>
      <w:r w:rsidR="00B43325" w:rsidRPr="00B07ACA">
        <w:rPr>
          <w:rFonts w:ascii="Times New Roman" w:hAnsi="Times New Roman"/>
          <w:color w:val="000000" w:themeColor="text1"/>
          <w:sz w:val="20"/>
          <w:szCs w:val="20"/>
        </w:rPr>
        <w:t xml:space="preserve"> selec</w:t>
      </w:r>
      <w:r w:rsidR="00D6084E">
        <w:rPr>
          <w:rFonts w:ascii="Times New Roman" w:hAnsi="Times New Roman"/>
          <w:color w:val="000000" w:themeColor="text1"/>
          <w:sz w:val="20"/>
          <w:szCs w:val="20"/>
        </w:rPr>
        <w:t>tion of</w:t>
      </w:r>
      <w:r w:rsidR="00B43325" w:rsidRPr="00B07ACA">
        <w:rPr>
          <w:rFonts w:ascii="Times New Roman" w:hAnsi="Times New Roman"/>
          <w:color w:val="000000" w:themeColor="text1"/>
          <w:sz w:val="20"/>
          <w:szCs w:val="20"/>
        </w:rPr>
        <w:t xml:space="preserve"> </w:t>
      </w:r>
      <w:r w:rsidR="00FA54AB">
        <w:rPr>
          <w:rFonts w:ascii="Times New Roman" w:hAnsi="Times New Roman"/>
          <w:color w:val="000000" w:themeColor="text1"/>
          <w:sz w:val="20"/>
          <w:szCs w:val="20"/>
        </w:rPr>
        <w:t>this two</w:t>
      </w:r>
      <w:r w:rsidR="00B43325" w:rsidRPr="00B07ACA">
        <w:rPr>
          <w:rFonts w:ascii="Times New Roman" w:hAnsi="Times New Roman"/>
          <w:color w:val="000000" w:themeColor="text1"/>
          <w:sz w:val="20"/>
          <w:szCs w:val="20"/>
        </w:rPr>
        <w:t xml:space="preserve"> algorithms </w:t>
      </w:r>
      <w:r w:rsidR="0036013E">
        <w:rPr>
          <w:rFonts w:ascii="Times New Roman" w:hAnsi="Times New Roman"/>
          <w:color w:val="000000" w:themeColor="text1"/>
          <w:sz w:val="20"/>
          <w:szCs w:val="20"/>
        </w:rPr>
        <w:t xml:space="preserve">is done </w:t>
      </w:r>
      <w:r w:rsidR="00D731C0">
        <w:rPr>
          <w:rFonts w:ascii="Times New Roman" w:hAnsi="Times New Roman"/>
          <w:color w:val="000000" w:themeColor="text1"/>
          <w:sz w:val="20"/>
          <w:szCs w:val="20"/>
        </w:rPr>
        <w:t>in order</w:t>
      </w:r>
      <w:r w:rsidR="00B43325" w:rsidRPr="00B07ACA">
        <w:rPr>
          <w:rFonts w:ascii="Times New Roman" w:hAnsi="Times New Roman"/>
          <w:color w:val="000000" w:themeColor="text1"/>
          <w:sz w:val="20"/>
          <w:szCs w:val="20"/>
        </w:rPr>
        <w:t xml:space="preserve"> </w:t>
      </w:r>
      <w:r w:rsidR="00AA7D95">
        <w:rPr>
          <w:rFonts w:ascii="Times New Roman" w:hAnsi="Times New Roman"/>
          <w:color w:val="000000" w:themeColor="text1"/>
          <w:sz w:val="20"/>
          <w:szCs w:val="20"/>
        </w:rPr>
        <w:t xml:space="preserve">to </w:t>
      </w:r>
      <w:r w:rsidR="00B43325" w:rsidRPr="00B07ACA">
        <w:rPr>
          <w:rFonts w:ascii="Times New Roman" w:hAnsi="Times New Roman"/>
          <w:color w:val="000000" w:themeColor="text1"/>
          <w:sz w:val="20"/>
          <w:szCs w:val="20"/>
        </w:rPr>
        <w:t>test which algorithm</w:t>
      </w:r>
      <w:r w:rsidR="001735EC" w:rsidRPr="00B07ACA">
        <w:rPr>
          <w:rFonts w:ascii="Times New Roman" w:hAnsi="Times New Roman"/>
          <w:color w:val="000000" w:themeColor="text1"/>
          <w:sz w:val="20"/>
          <w:szCs w:val="20"/>
        </w:rPr>
        <w:t xml:space="preserve"> </w:t>
      </w:r>
      <w:r w:rsidR="002A69A7" w:rsidRPr="00B07ACA">
        <w:rPr>
          <w:rFonts w:ascii="Times New Roman" w:hAnsi="Times New Roman"/>
          <w:color w:val="000000" w:themeColor="text1"/>
          <w:sz w:val="20"/>
          <w:szCs w:val="20"/>
        </w:rPr>
        <w:t>will perform well.</w:t>
      </w:r>
    </w:p>
    <w:p w14:paraId="2F12FDB5" w14:textId="13261585" w:rsidR="00081593" w:rsidRPr="00B07ACA" w:rsidRDefault="006B42D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The Mathematical Notation of </w:t>
      </w:r>
      <w:r w:rsidR="00081593" w:rsidRPr="00B07ACA">
        <w:rPr>
          <w:rFonts w:ascii="Times New Roman" w:hAnsi="Times New Roman"/>
          <w:color w:val="000000" w:themeColor="text1"/>
          <w:sz w:val="20"/>
          <w:szCs w:val="20"/>
        </w:rPr>
        <w:t xml:space="preserve">Bi-Directional LSTM </w:t>
      </w:r>
      <w:r w:rsidR="00E56304" w:rsidRPr="00B07ACA">
        <w:rPr>
          <w:rFonts w:ascii="Times New Roman" w:hAnsi="Times New Roman"/>
          <w:color w:val="000000" w:themeColor="text1"/>
          <w:sz w:val="20"/>
          <w:szCs w:val="20"/>
        </w:rPr>
        <w:t>as follows</w:t>
      </w:r>
      <w:r w:rsidR="00A10399" w:rsidRPr="00B07ACA">
        <w:rPr>
          <w:rFonts w:ascii="Times New Roman" w:hAnsi="Times New Roman"/>
          <w:color w:val="000000" w:themeColor="text1"/>
          <w:sz w:val="20"/>
          <w:szCs w:val="20"/>
        </w:rPr>
        <w:t>:</w:t>
      </w:r>
    </w:p>
    <w:p w14:paraId="0A34F646" w14:textId="5560D810" w:rsidR="006B42D5" w:rsidRPr="00B07ACA" w:rsidRDefault="00A02F51" w:rsidP="00A02F51">
      <w:pPr>
        <w:tabs>
          <w:tab w:val="left" w:pos="1872"/>
        </w:tabs>
        <w:jc w:val="center"/>
        <w:rPr>
          <w:color w:val="000000" w:themeColor="text1"/>
          <w:sz w:val="20"/>
          <w:szCs w:val="20"/>
        </w:rPr>
      </w:pPr>
      <w:r w:rsidRPr="00B07ACA">
        <w:rPr>
          <w:rFonts w:ascii="Times New Roman" w:hAnsi="Times New Roman"/>
          <w:color w:val="000000" w:themeColor="text1"/>
          <w:sz w:val="20"/>
          <w:szCs w:val="20"/>
        </w:rPr>
        <w:t xml:space="preserve">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r>
          <w:rPr>
            <w:rFonts w:ascii="Cambria Math" w:hAnsi="Cambria Math"/>
            <w:color w:val="000000" w:themeColor="text1"/>
            <w:sz w:val="20"/>
            <w:szCs w:val="20"/>
          </w:rPr>
          <m:t>=g(</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r>
          <w:rPr>
            <w:rFonts w:ascii="Cambria Math" w:hAnsi="Cambria Math"/>
            <w:color w:val="000000" w:themeColor="text1"/>
            <w:sz w:val="20"/>
            <w:szCs w:val="20"/>
          </w:rPr>
          <m:t>[</m:t>
        </m:r>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r>
          <w:rPr>
            <w:rFonts w:ascii="Cambria Math" w:hAnsi="Cambria Math"/>
            <w:color w:val="000000" w:themeColor="text1"/>
            <w:sz w:val="20"/>
            <w:szCs w:val="20"/>
          </w:rPr>
          <m:t>)</m:t>
        </m:r>
      </m:oMath>
      <w:r w:rsidR="00EC2AF6" w:rsidRPr="00B07ACA">
        <w:rPr>
          <w:color w:val="000000" w:themeColor="text1"/>
          <w:sz w:val="20"/>
          <w:szCs w:val="20"/>
        </w:rPr>
        <w:t xml:space="preserve"> </w:t>
      </w:r>
      <w:r w:rsidRPr="0020275C">
        <w:rPr>
          <w:rFonts w:ascii="Times New Roman" w:hAnsi="Times New Roman"/>
          <w:color w:val="000000" w:themeColor="text1"/>
          <w:sz w:val="20"/>
          <w:szCs w:val="20"/>
        </w:rPr>
        <w:t>(1)</w:t>
      </w:r>
    </w:p>
    <w:p w14:paraId="1B74B1BA" w14:textId="724641DF" w:rsidR="000048E5" w:rsidRPr="00B07ACA" w:rsidRDefault="00B7659E"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From </w:t>
      </w:r>
      <w:r w:rsidR="005F5269">
        <w:rPr>
          <w:rFonts w:ascii="Times New Roman" w:hAnsi="Times New Roman"/>
          <w:color w:val="000000" w:themeColor="text1"/>
          <w:sz w:val="20"/>
          <w:szCs w:val="20"/>
        </w:rPr>
        <w:t>e</w:t>
      </w:r>
      <w:r w:rsidR="006A2AB0">
        <w:rPr>
          <w:rFonts w:ascii="Times New Roman" w:hAnsi="Times New Roman"/>
          <w:color w:val="000000" w:themeColor="text1"/>
          <w:sz w:val="20"/>
          <w:szCs w:val="20"/>
        </w:rPr>
        <w:t xml:space="preserve">q.(1) </w:t>
      </w:r>
      <w:r w:rsidRPr="00B07ACA">
        <w:rPr>
          <w:rFonts w:ascii="Times New Roman" w:hAnsi="Times New Roman"/>
          <w:color w:val="000000" w:themeColor="text1"/>
          <w:sz w:val="20"/>
          <w:szCs w:val="20"/>
        </w:rPr>
        <w:t>,</w:t>
      </w:r>
      <w:r w:rsidR="00F71423">
        <w:rPr>
          <w:rFonts w:ascii="Times New Roman" w:hAnsi="Times New Roman"/>
          <w:color w:val="000000" w:themeColor="text1"/>
          <w:sz w:val="20"/>
          <w:szCs w:val="20"/>
        </w:rPr>
        <w:t xml:space="preserve"> </w:t>
      </w:r>
      <w:r w:rsidRPr="00B07ACA">
        <w:rPr>
          <w:rFonts w:ascii="Times New Roman" w:hAnsi="Times New Roman"/>
          <w:color w:val="000000" w:themeColor="text1"/>
          <w:sz w:val="20"/>
          <w:szCs w:val="20"/>
        </w:rPr>
        <w:t xml:space="preserve"> </w:t>
      </w:r>
      <m:oMath>
        <m:acc>
          <m:accPr>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oMath>
      <w:r w:rsidR="00A3605E" w:rsidRPr="00B07ACA">
        <w:rPr>
          <w:rFonts w:ascii="Times New Roman" w:hAnsi="Times New Roman"/>
          <w:color w:val="000000" w:themeColor="text1"/>
          <w:sz w:val="20"/>
          <w:szCs w:val="20"/>
        </w:rPr>
        <w:t xml:space="preserve"> </w:t>
      </w:r>
      <w:r w:rsidR="00F71423">
        <w:rPr>
          <w:rFonts w:ascii="Times New Roman" w:hAnsi="Times New Roman"/>
          <w:color w:val="000000" w:themeColor="text1"/>
          <w:sz w:val="20"/>
          <w:szCs w:val="20"/>
        </w:rPr>
        <w:t xml:space="preserve">is </w:t>
      </w:r>
      <w:r w:rsidR="00CF585E">
        <w:rPr>
          <w:rFonts w:ascii="Times New Roman" w:hAnsi="Times New Roman"/>
          <w:color w:val="000000" w:themeColor="text1"/>
          <w:sz w:val="20"/>
          <w:szCs w:val="20"/>
        </w:rPr>
        <w:t xml:space="preserve">used for representation of </w:t>
      </w:r>
      <w:r w:rsidR="00A3605E" w:rsidRPr="00B07ACA">
        <w:rPr>
          <w:rFonts w:ascii="Times New Roman" w:hAnsi="Times New Roman"/>
          <w:color w:val="000000" w:themeColor="text1"/>
          <w:sz w:val="20"/>
          <w:szCs w:val="20"/>
        </w:rPr>
        <w:t>output</w:t>
      </w:r>
      <w:r w:rsidR="00D81380">
        <w:rPr>
          <w:rFonts w:ascii="Times New Roman" w:hAnsi="Times New Roman"/>
          <w:color w:val="000000" w:themeColor="text1"/>
          <w:sz w:val="20"/>
          <w:szCs w:val="20"/>
        </w:rPr>
        <w:t xml:space="preserve">,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p</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oMath>
      <w:r w:rsidR="00A3605E" w:rsidRPr="00B07ACA">
        <w:rPr>
          <w:rFonts w:ascii="Times New Roman" w:hAnsi="Times New Roman"/>
          <w:color w:val="000000" w:themeColor="text1"/>
          <w:sz w:val="20"/>
          <w:szCs w:val="20"/>
        </w:rPr>
        <w:t xml:space="preserve"> </w:t>
      </w:r>
      <w:r w:rsidR="00D81380">
        <w:rPr>
          <w:rFonts w:ascii="Times New Roman" w:hAnsi="Times New Roman"/>
          <w:color w:val="000000" w:themeColor="text1"/>
          <w:sz w:val="20"/>
          <w:szCs w:val="20"/>
        </w:rPr>
        <w:t xml:space="preserve">will </w:t>
      </w:r>
      <w:r w:rsidR="00A3605E" w:rsidRPr="00B07ACA">
        <w:rPr>
          <w:rFonts w:ascii="Times New Roman" w:hAnsi="Times New Roman"/>
          <w:color w:val="000000" w:themeColor="text1"/>
          <w:sz w:val="20"/>
          <w:szCs w:val="20"/>
        </w:rPr>
        <w:t xml:space="preserve">represent output at </w:t>
      </w:r>
      <m:oMath>
        <m:sSup>
          <m:sSupPr>
            <m:ctrlPr>
              <w:rPr>
                <w:rFonts w:ascii="Cambria Math" w:hAnsi="Cambria Math"/>
                <w:iCs/>
                <w:color w:val="000000" w:themeColor="text1"/>
                <w:sz w:val="20"/>
                <w:szCs w:val="20"/>
              </w:rPr>
            </m:ctrlPr>
          </m:sSupPr>
          <m:e>
            <m:r>
              <m:rPr>
                <m:sty m:val="p"/>
              </m:rPr>
              <w:rPr>
                <w:rFonts w:ascii="Cambria Math" w:hAnsi="Cambria Math"/>
                <w:color w:val="000000" w:themeColor="text1"/>
                <w:sz w:val="20"/>
                <w:szCs w:val="20"/>
              </w:rPr>
              <m:t>t</m:t>
            </m:r>
          </m:e>
          <m:sup>
            <m:r>
              <m:rPr>
                <m:sty m:val="p"/>
              </m:rPr>
              <w:rPr>
                <w:rFonts w:ascii="Cambria Math" w:hAnsi="Cambria Math"/>
                <w:color w:val="000000" w:themeColor="text1"/>
                <w:sz w:val="20"/>
                <w:szCs w:val="20"/>
              </w:rPr>
              <m:t>th</m:t>
            </m:r>
          </m:sup>
        </m:sSup>
      </m:oMath>
      <w:r w:rsidR="00D81380">
        <w:rPr>
          <w:rFonts w:ascii="Times New Roman" w:hAnsi="Times New Roman"/>
          <w:color w:val="000000" w:themeColor="text1"/>
          <w:sz w:val="20"/>
          <w:szCs w:val="20"/>
        </w:rPr>
        <w:t xml:space="preserve"> unit of time</w:t>
      </w:r>
      <w:r w:rsidR="00A3605E" w:rsidRPr="00B07ACA">
        <w:rPr>
          <w:rFonts w:ascii="Times New Roman" w:hAnsi="Times New Roman"/>
          <w:color w:val="000000" w:themeColor="text1"/>
          <w:sz w:val="20"/>
          <w:szCs w:val="20"/>
        </w:rPr>
        <w:t>.</w:t>
      </w:r>
      <w:r w:rsidR="007A50DE" w:rsidRPr="00B07ACA">
        <w:rPr>
          <w:rFonts w:ascii="Times New Roman" w:hAnsi="Times New Roman"/>
          <w:color w:val="000000" w:themeColor="text1"/>
          <w:sz w:val="20"/>
          <w:szCs w:val="20"/>
        </w:rPr>
        <w:t xml:space="preserve"> The </w:t>
      </w:r>
      <m:oMath>
        <m:r>
          <w:rPr>
            <w:rFonts w:ascii="Cambria Math" w:hAnsi="Cambria Math"/>
            <w:color w:val="000000" w:themeColor="text1"/>
            <w:sz w:val="20"/>
            <w:szCs w:val="20"/>
          </w:rPr>
          <m:t>g</m:t>
        </m:r>
      </m:oMath>
      <w:r w:rsidR="007A50DE" w:rsidRPr="00B07ACA">
        <w:rPr>
          <w:rFonts w:ascii="Times New Roman" w:hAnsi="Times New Roman"/>
          <w:color w:val="000000" w:themeColor="text1"/>
          <w:sz w:val="20"/>
          <w:szCs w:val="20"/>
        </w:rPr>
        <w:t xml:space="preserve"> represents the hidden layer function.</w:t>
      </w:r>
      <w:r w:rsidR="001025AF" w:rsidRPr="00B07ACA">
        <w:rPr>
          <w:rFonts w:ascii="Times New Roman" w:hAnsi="Times New Roman"/>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the hidden layer weights matrix. And similarly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hidden layer </w:t>
      </w:r>
      <w:r w:rsidR="0045359B" w:rsidRPr="00B07ACA">
        <w:rPr>
          <w:rFonts w:ascii="Times New Roman" w:hAnsi="Times New Roman"/>
          <w:color w:val="000000" w:themeColor="text1"/>
          <w:sz w:val="20"/>
          <w:szCs w:val="20"/>
        </w:rPr>
        <w:t>vector for bias values.</w:t>
      </w:r>
      <w:r w:rsidR="00C34F1C" w:rsidRPr="00B07ACA">
        <w:rPr>
          <w:rFonts w:ascii="Times New Roman" w:hAnsi="Times New Roman"/>
          <w:i/>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i/>
          <w:color w:val="000000" w:themeColor="text1"/>
          <w:sz w:val="20"/>
          <w:szCs w:val="20"/>
        </w:rPr>
        <w:t xml:space="preserve"> </w:t>
      </w:r>
      <w:r w:rsidR="00C34F1C" w:rsidRPr="00B07ACA">
        <w:rPr>
          <w:rFonts w:ascii="Times New Roman" w:hAnsi="Times New Roman"/>
          <w:iCs/>
          <w:color w:val="000000" w:themeColor="text1"/>
          <w:sz w:val="20"/>
          <w:szCs w:val="20"/>
        </w:rPr>
        <w:t xml:space="preserve">gives the forward hidden sequence and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color w:val="000000" w:themeColor="text1"/>
          <w:sz w:val="20"/>
          <w:szCs w:val="20"/>
        </w:rPr>
        <w:t xml:space="preserve"> gives the backward sequence</w:t>
      </w:r>
      <w:r w:rsidR="00242E01">
        <w:rPr>
          <w:rFonts w:ascii="Times New Roman" w:hAnsi="Times New Roman"/>
          <w:color w:val="000000" w:themeColor="text1"/>
          <w:sz w:val="20"/>
          <w:szCs w:val="20"/>
        </w:rPr>
        <w:t>.</w:t>
      </w:r>
      <w:r w:rsidR="00490EC9" w:rsidRPr="00B07ACA">
        <w:rPr>
          <w:rFonts w:ascii="Times New Roman" w:hAnsi="Times New Roman"/>
          <w:color w:val="000000" w:themeColor="text1"/>
          <w:sz w:val="20"/>
          <w:szCs w:val="20"/>
        </w:rPr>
        <w:t xml:space="preserve">As </w:t>
      </w:r>
      <w:r w:rsidR="00BF66CF">
        <w:rPr>
          <w:rFonts w:ascii="Times New Roman" w:hAnsi="Times New Roman"/>
          <w:color w:val="000000" w:themeColor="text1"/>
          <w:sz w:val="20"/>
          <w:szCs w:val="20"/>
        </w:rPr>
        <w:t>the</w:t>
      </w:r>
      <w:r w:rsidR="00490EC9" w:rsidRPr="00B07ACA">
        <w:rPr>
          <w:rFonts w:ascii="Times New Roman" w:hAnsi="Times New Roman"/>
          <w:color w:val="000000" w:themeColor="text1"/>
          <w:sz w:val="20"/>
          <w:szCs w:val="20"/>
        </w:rPr>
        <w:t xml:space="preserve"> </w:t>
      </w:r>
      <w:r w:rsidR="00560AB5" w:rsidRPr="00B07ACA">
        <w:rPr>
          <w:rFonts w:ascii="Times New Roman" w:hAnsi="Times New Roman"/>
          <w:color w:val="000000" w:themeColor="text1"/>
          <w:sz w:val="20"/>
          <w:szCs w:val="20"/>
        </w:rPr>
        <w:t>employ</w:t>
      </w:r>
      <w:r w:rsidR="00BF66CF">
        <w:rPr>
          <w:rFonts w:ascii="Times New Roman" w:hAnsi="Times New Roman"/>
          <w:color w:val="000000" w:themeColor="text1"/>
          <w:sz w:val="20"/>
          <w:szCs w:val="20"/>
        </w:rPr>
        <w:t>ment of</w:t>
      </w:r>
      <w:r w:rsidR="00490EC9" w:rsidRPr="00B07ACA">
        <w:rPr>
          <w:rFonts w:ascii="Times New Roman" w:hAnsi="Times New Roman"/>
          <w:color w:val="000000" w:themeColor="text1"/>
          <w:sz w:val="20"/>
          <w:szCs w:val="20"/>
        </w:rPr>
        <w:t xml:space="preserve"> Bi</w:t>
      </w:r>
      <w:r w:rsidR="007349F5" w:rsidRPr="00B07ACA">
        <w:rPr>
          <w:rFonts w:ascii="Times New Roman" w:hAnsi="Times New Roman"/>
          <w:color w:val="000000" w:themeColor="text1"/>
          <w:sz w:val="20"/>
          <w:szCs w:val="20"/>
        </w:rPr>
        <w:t>-</w:t>
      </w:r>
      <w:r w:rsidR="00490EC9" w:rsidRPr="00B07ACA">
        <w:rPr>
          <w:rFonts w:ascii="Times New Roman" w:hAnsi="Times New Roman"/>
          <w:color w:val="000000" w:themeColor="text1"/>
          <w:sz w:val="20"/>
          <w:szCs w:val="20"/>
        </w:rPr>
        <w:t>directional layers</w:t>
      </w:r>
      <w:r w:rsidR="00BF66CF">
        <w:rPr>
          <w:rFonts w:ascii="Times New Roman" w:hAnsi="Times New Roman"/>
          <w:color w:val="000000" w:themeColor="text1"/>
          <w:sz w:val="20"/>
          <w:szCs w:val="20"/>
        </w:rPr>
        <w:t xml:space="preserve"> is being done</w:t>
      </w:r>
      <w:r w:rsidR="007349F5" w:rsidRPr="00B07ACA">
        <w:rPr>
          <w:rFonts w:ascii="Times New Roman" w:hAnsi="Times New Roman"/>
          <w:color w:val="000000" w:themeColor="text1"/>
          <w:sz w:val="20"/>
          <w:szCs w:val="20"/>
        </w:rPr>
        <w:t>,</w:t>
      </w:r>
      <w:r w:rsidR="004E15A2">
        <w:rPr>
          <w:rFonts w:ascii="Times New Roman" w:hAnsi="Times New Roman"/>
          <w:color w:val="000000" w:themeColor="text1"/>
          <w:sz w:val="20"/>
          <w:szCs w:val="20"/>
        </w:rPr>
        <w:t>the</w:t>
      </w:r>
      <w:r w:rsidR="00490EC9" w:rsidRPr="00B07ACA">
        <w:rPr>
          <w:rFonts w:ascii="Times New Roman" w:hAnsi="Times New Roman"/>
          <w:color w:val="000000" w:themeColor="text1"/>
          <w:sz w:val="20"/>
          <w:szCs w:val="20"/>
        </w:rPr>
        <w:t xml:space="preserve"> two directional sequences</w:t>
      </w:r>
      <w:r w:rsidR="004E15A2">
        <w:rPr>
          <w:rFonts w:ascii="Times New Roman" w:hAnsi="Times New Roman"/>
          <w:color w:val="000000" w:themeColor="text1"/>
          <w:sz w:val="20"/>
          <w:szCs w:val="20"/>
        </w:rPr>
        <w:t xml:space="preserve"> can be obtained</w:t>
      </w:r>
      <w:r w:rsidR="00490EC9" w:rsidRPr="00B07ACA">
        <w:rPr>
          <w:rFonts w:ascii="Times New Roman" w:hAnsi="Times New Roman"/>
          <w:color w:val="000000" w:themeColor="text1"/>
          <w:sz w:val="20"/>
          <w:szCs w:val="20"/>
        </w:rPr>
        <w:t>.</w:t>
      </w:r>
      <w:r w:rsidR="006E17C8" w:rsidRPr="00B07ACA">
        <w:rPr>
          <w:rFonts w:ascii="Times New Roman" w:hAnsi="Times New Roman"/>
          <w:color w:val="000000" w:themeColor="text1"/>
          <w:sz w:val="20"/>
          <w:szCs w:val="20"/>
        </w:rPr>
        <w:t xml:space="preserve"> </w:t>
      </w:r>
      <w:r w:rsidR="00CD2B2E" w:rsidRPr="00B07ACA">
        <w:rPr>
          <w:rFonts w:ascii="Times New Roman" w:hAnsi="Times New Roman"/>
          <w:color w:val="000000" w:themeColor="text1"/>
          <w:sz w:val="20"/>
          <w:szCs w:val="20"/>
        </w:rPr>
        <w:t>Here, the iterations are done on forward and backward sequences and then the output</w:t>
      </w:r>
      <w:r w:rsidR="003A4019">
        <w:rPr>
          <w:rFonts w:ascii="Times New Roman" w:hAnsi="Times New Roman"/>
          <w:color w:val="000000" w:themeColor="text1"/>
          <w:sz w:val="20"/>
          <w:szCs w:val="20"/>
        </w:rPr>
        <w:t xml:space="preserve"> will get updated when concatenation is done for each word in forward and backward sequence.</w:t>
      </w:r>
    </w:p>
    <w:p w14:paraId="0CA94611" w14:textId="0BFD78D6" w:rsidR="00224CC6" w:rsidRPr="00B07ACA" w:rsidRDefault="00A24F9D"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 Mathematical Notation of Bi-Directional GRU as follows:</w:t>
      </w:r>
    </w:p>
    <w:p w14:paraId="4F9C47A2" w14:textId="1EB32043" w:rsidR="000048E5" w:rsidRPr="00B07ACA" w:rsidRDefault="00545AB3" w:rsidP="00545AB3">
      <w:pPr>
        <w:tabs>
          <w:tab w:val="left" w:pos="1872"/>
          <w:tab w:val="center" w:pos="3316"/>
          <w:tab w:val="left" w:pos="5095"/>
        </w:tabs>
        <w:rPr>
          <w:rFonts w:ascii="Times New Roman" w:hAnsi="Times New Roman"/>
          <w:iCs/>
          <w:color w:val="000000" w:themeColor="text1"/>
          <w:sz w:val="20"/>
          <w:szCs w:val="20"/>
        </w:rPr>
      </w:pPr>
      <m:oMath>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293E9A" w:rsidRPr="00B07ACA">
        <w:rPr>
          <w:rFonts w:ascii="Times New Roman" w:hAnsi="Times New Roman"/>
          <w:iCs/>
          <w:color w:val="000000" w:themeColor="text1"/>
          <w:sz w:val="20"/>
          <w:szCs w:val="20"/>
        </w:rPr>
        <w:t xml:space="preserve"> </w:t>
      </w:r>
      <w:r w:rsidR="00CB43BB" w:rsidRPr="0020275C">
        <w:rPr>
          <w:rFonts w:ascii="Times New Roman" w:hAnsi="Times New Roman"/>
          <w:iCs/>
          <w:color w:val="000000" w:themeColor="text1"/>
          <w:sz w:val="20"/>
          <w:szCs w:val="20"/>
        </w:rPr>
        <w:t>(2)</w:t>
      </w:r>
    </w:p>
    <w:p w14:paraId="3DDBC9FE" w14:textId="53C8B9EE" w:rsidR="00286A9E" w:rsidRPr="00B07ACA" w:rsidRDefault="005F5269" w:rsidP="009268E6">
      <w:pPr>
        <w:tabs>
          <w:tab w:val="left" w:pos="1872"/>
          <w:tab w:val="center" w:pos="3316"/>
          <w:tab w:val="left" w:pos="5095"/>
        </w:tabs>
        <w:jc w:val="both"/>
        <w:rPr>
          <w:rFonts w:ascii="Times New Roman" w:hAnsi="Times New Roman"/>
          <w:color w:val="000000" w:themeColor="text1"/>
          <w:sz w:val="20"/>
          <w:szCs w:val="20"/>
        </w:rPr>
      </w:pPr>
      <w:r>
        <w:rPr>
          <w:rFonts w:ascii="Times New Roman" w:hAnsi="Times New Roman"/>
          <w:iCs/>
          <w:color w:val="000000" w:themeColor="text1"/>
          <w:sz w:val="20"/>
          <w:szCs w:val="20"/>
        </w:rPr>
        <w:t xml:space="preserve">Eq.(2) </w:t>
      </w:r>
      <w:r w:rsidR="00286A9E" w:rsidRPr="00B07ACA">
        <w:rPr>
          <w:rFonts w:ascii="Times New Roman" w:hAnsi="Times New Roman"/>
          <w:iCs/>
          <w:color w:val="000000" w:themeColor="text1"/>
          <w:sz w:val="20"/>
          <w:szCs w:val="20"/>
        </w:rPr>
        <w:t>Similar to Bi-Directional LSTM,the Bi-Directional GRU also allows data sequence in two directions forward and backward.</w:t>
      </w:r>
      <w:r w:rsidR="00B7659E" w:rsidRPr="00B07ACA">
        <w:rPr>
          <w:rFonts w:ascii="Times New Roman" w:hAnsi="Times New Roman"/>
          <w:iCs/>
          <w:color w:val="000000" w:themeColor="text1"/>
          <w:sz w:val="20"/>
          <w:szCs w:val="20"/>
        </w:rPr>
        <w:t xml:space="preserve">From </w:t>
      </w:r>
      <w:r w:rsidR="006B59A5">
        <w:rPr>
          <w:rFonts w:ascii="Times New Roman" w:hAnsi="Times New Roman"/>
          <w:iCs/>
          <w:color w:val="000000" w:themeColor="text1"/>
          <w:sz w:val="20"/>
          <w:szCs w:val="20"/>
        </w:rPr>
        <w:t>e</w:t>
      </w:r>
      <w:r w:rsidR="00B7659E" w:rsidRPr="00B07ACA">
        <w:rPr>
          <w:rFonts w:ascii="Times New Roman" w:hAnsi="Times New Roman"/>
          <w:iCs/>
          <w:color w:val="000000" w:themeColor="text1"/>
          <w:sz w:val="20"/>
          <w:szCs w:val="20"/>
        </w:rPr>
        <w:t>q</w:t>
      </w:r>
      <w:r w:rsidR="009B088C">
        <w:rPr>
          <w:rFonts w:ascii="Times New Roman" w:hAnsi="Times New Roman"/>
          <w:iCs/>
          <w:color w:val="000000" w:themeColor="text1"/>
          <w:sz w:val="20"/>
          <w:szCs w:val="20"/>
        </w:rPr>
        <w:t>.(</w:t>
      </w:r>
      <w:r w:rsidR="00B7659E" w:rsidRPr="00B07ACA">
        <w:rPr>
          <w:rFonts w:ascii="Times New Roman" w:hAnsi="Times New Roman"/>
          <w:iCs/>
          <w:color w:val="000000" w:themeColor="text1"/>
          <w:sz w:val="20"/>
          <w:szCs w:val="20"/>
        </w:rPr>
        <w:t>2</w:t>
      </w:r>
      <w:r w:rsidR="009B088C">
        <w:rPr>
          <w:rFonts w:ascii="Times New Roman" w:hAnsi="Times New Roman"/>
          <w:iCs/>
          <w:color w:val="000000" w:themeColor="text1"/>
          <w:sz w:val="20"/>
          <w:szCs w:val="20"/>
        </w:rPr>
        <w:t>)</w:t>
      </w:r>
      <w:r w:rsidR="00B7659E" w:rsidRPr="00B07ACA">
        <w:rPr>
          <w:rFonts w:ascii="Times New Roman" w:hAnsi="Times New Roman"/>
          <w:iCs/>
          <w:color w:val="000000" w:themeColor="text1"/>
          <w:sz w:val="20"/>
          <w:szCs w:val="20"/>
        </w:rPr>
        <w:t>,</w:t>
      </w:r>
      <w:r w:rsidR="00084F87" w:rsidRPr="00B07ACA">
        <w:rPr>
          <w:rFonts w:ascii="Times New Roman" w:hAnsi="Times New Roman"/>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084F87" w:rsidRPr="00B07ACA">
        <w:rPr>
          <w:rFonts w:ascii="Times New Roman" w:hAnsi="Times New Roman"/>
          <w:iCs/>
          <w:color w:val="000000" w:themeColor="text1"/>
          <w:sz w:val="20"/>
          <w:szCs w:val="20"/>
        </w:rPr>
        <w:t xml:space="preserve"> is a GRU function that denotes the data sequence flow in </w:t>
      </w:r>
      <w:r w:rsidR="00D17E01" w:rsidRPr="00B07ACA">
        <w:rPr>
          <w:rFonts w:ascii="Times New Roman" w:hAnsi="Times New Roman"/>
          <w:iCs/>
          <w:color w:val="000000" w:themeColor="text1"/>
          <w:sz w:val="20"/>
          <w:szCs w:val="20"/>
        </w:rPr>
        <w:t>F</w:t>
      </w:r>
      <w:r w:rsidR="00084F87" w:rsidRPr="00B07ACA">
        <w:rPr>
          <w:rFonts w:ascii="Times New Roman" w:hAnsi="Times New Roman"/>
          <w:iCs/>
          <w:color w:val="000000" w:themeColor="text1"/>
          <w:sz w:val="20"/>
          <w:szCs w:val="20"/>
        </w:rPr>
        <w:t xml:space="preserve">orward direction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084F87" w:rsidRPr="00B07ACA">
        <w:rPr>
          <w:rFonts w:ascii="Times New Roman" w:hAnsi="Times New Roman"/>
          <w:iCs/>
          <w:color w:val="000000" w:themeColor="text1"/>
          <w:sz w:val="20"/>
          <w:szCs w:val="20"/>
        </w:rPr>
        <w:t xml:space="preserve"> is a GRU function that denotes the data sequence flow in Backward </w:t>
      </w:r>
      <w:r w:rsidR="00D17E01" w:rsidRPr="00B07ACA">
        <w:rPr>
          <w:rFonts w:ascii="Times New Roman" w:hAnsi="Times New Roman"/>
          <w:iCs/>
          <w:color w:val="000000" w:themeColor="text1"/>
          <w:sz w:val="20"/>
          <w:szCs w:val="20"/>
        </w:rPr>
        <w:t>d</w:t>
      </w:r>
      <w:r w:rsidR="00084F87" w:rsidRPr="00B07ACA">
        <w:rPr>
          <w:rFonts w:ascii="Times New Roman" w:hAnsi="Times New Roman"/>
          <w:iCs/>
          <w:color w:val="000000" w:themeColor="text1"/>
          <w:sz w:val="20"/>
          <w:szCs w:val="20"/>
        </w:rPr>
        <w:t>irection.</w:t>
      </w:r>
      <w:r w:rsidR="00D17E01" w:rsidRPr="00B07ACA">
        <w:rPr>
          <w:rFonts w:ascii="Times New Roman" w:hAnsi="Times New Roman"/>
          <w:iCs/>
          <w:color w:val="000000" w:themeColor="text1"/>
          <w:sz w:val="20"/>
          <w:szCs w:val="20"/>
        </w:rPr>
        <w:t xml:space="preserve"> </w:t>
      </w:r>
      <m:oMath>
        <m:r>
          <w:rPr>
            <w:rFonts w:ascii="Cambria Math" w:hAnsi="Cambria Math"/>
            <w:color w:val="000000" w:themeColor="text1"/>
            <w:sz w:val="20"/>
            <w:szCs w:val="20"/>
          </w:rPr>
          <m:t>⊕</m:t>
        </m:r>
      </m:oMath>
      <w:r w:rsidR="00D66927" w:rsidRPr="00B07ACA">
        <w:rPr>
          <w:rFonts w:ascii="Times New Roman" w:hAnsi="Times New Roman"/>
          <w:iCs/>
          <w:color w:val="000000" w:themeColor="text1"/>
          <w:sz w:val="20"/>
          <w:szCs w:val="20"/>
        </w:rPr>
        <w:t xml:space="preserve"> is </w:t>
      </w:r>
      <w:r w:rsidR="00804E86" w:rsidRPr="00B07ACA">
        <w:rPr>
          <w:rFonts w:ascii="Times New Roman" w:hAnsi="Times New Roman"/>
          <w:iCs/>
          <w:color w:val="000000" w:themeColor="text1"/>
          <w:sz w:val="20"/>
          <w:szCs w:val="20"/>
        </w:rPr>
        <w:t xml:space="preserve">vector </w:t>
      </w:r>
      <w:r w:rsidR="00D66927" w:rsidRPr="00B07ACA">
        <w:rPr>
          <w:rFonts w:ascii="Times New Roman" w:hAnsi="Times New Roman"/>
          <w:iCs/>
          <w:color w:val="000000" w:themeColor="text1"/>
          <w:sz w:val="20"/>
          <w:szCs w:val="20"/>
        </w:rPr>
        <w:t xml:space="preserve">concatenation operator for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D66927" w:rsidRPr="00B07ACA">
        <w:rPr>
          <w:rFonts w:ascii="Times New Roman" w:hAnsi="Times New Roman"/>
          <w:iCs/>
          <w:color w:val="000000" w:themeColor="text1"/>
          <w:sz w:val="20"/>
          <w:szCs w:val="20"/>
        </w:rPr>
        <w:t xml:space="preserv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D66927" w:rsidRPr="00B07ACA">
        <w:rPr>
          <w:rFonts w:ascii="Times New Roman" w:hAnsi="Times New Roman"/>
          <w:iCs/>
          <w:color w:val="000000" w:themeColor="text1"/>
          <w:sz w:val="20"/>
          <w:szCs w:val="20"/>
        </w:rPr>
        <w:t xml:space="preserve"> Data sequence flows.</w:t>
      </w:r>
      <w:r w:rsidR="009314FC"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oMath>
      <w:r w:rsidR="009314FC" w:rsidRPr="00B07ACA">
        <w:rPr>
          <w:rFonts w:ascii="Times New Roman" w:hAnsi="Times New Roman"/>
          <w:color w:val="000000" w:themeColor="text1"/>
          <w:sz w:val="20"/>
          <w:szCs w:val="20"/>
        </w:rPr>
        <w:t xml:space="preserve">denotes </w:t>
      </w:r>
      <w:r w:rsidR="00F71C9E" w:rsidRPr="00B07ACA">
        <w:rPr>
          <w:rFonts w:ascii="Times New Roman" w:hAnsi="Times New Roman"/>
          <w:color w:val="000000" w:themeColor="text1"/>
          <w:sz w:val="20"/>
          <w:szCs w:val="20"/>
        </w:rPr>
        <w:t>f</w:t>
      </w:r>
      <w:r w:rsidR="009314FC" w:rsidRPr="00B07ACA">
        <w:rPr>
          <w:rFonts w:ascii="Times New Roman" w:hAnsi="Times New Roman"/>
          <w:color w:val="000000" w:themeColor="text1"/>
          <w:sz w:val="20"/>
          <w:szCs w:val="20"/>
        </w:rPr>
        <w:t xml:space="preserve">orward GRU’s state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9314FC" w:rsidRPr="00B07ACA">
        <w:rPr>
          <w:rFonts w:ascii="Times New Roman" w:hAnsi="Times New Roman"/>
          <w:iCs/>
          <w:color w:val="000000" w:themeColor="text1"/>
          <w:sz w:val="20"/>
          <w:szCs w:val="20"/>
        </w:rPr>
        <w:t xml:space="preserve"> denotes </w:t>
      </w:r>
      <w:r w:rsidR="00F71C9E" w:rsidRPr="00B07ACA">
        <w:rPr>
          <w:rFonts w:ascii="Times New Roman" w:hAnsi="Times New Roman"/>
          <w:iCs/>
          <w:color w:val="000000" w:themeColor="text1"/>
          <w:sz w:val="20"/>
          <w:szCs w:val="20"/>
        </w:rPr>
        <w:t>b</w:t>
      </w:r>
      <w:r w:rsidR="009314FC" w:rsidRPr="00B07ACA">
        <w:rPr>
          <w:rFonts w:ascii="Times New Roman" w:hAnsi="Times New Roman"/>
          <w:iCs/>
          <w:color w:val="000000" w:themeColor="text1"/>
          <w:sz w:val="20"/>
          <w:szCs w:val="20"/>
        </w:rPr>
        <w:t>ackward GRU’s state.</w:t>
      </w:r>
      <w:r w:rsidR="00804E8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oMath>
      <w:r w:rsidR="00804E86" w:rsidRPr="00B07ACA">
        <w:rPr>
          <w:rFonts w:ascii="Times New Roman" w:hAnsi="Times New Roman"/>
          <w:color w:val="000000" w:themeColor="text1"/>
          <w:sz w:val="20"/>
          <w:szCs w:val="20"/>
        </w:rPr>
        <w:t xml:space="preserve"> denotes input vector.</w:t>
      </w:r>
      <w:r w:rsidR="009268E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9268E6" w:rsidRPr="00B07ACA">
        <w:rPr>
          <w:rFonts w:ascii="Times New Roman" w:hAnsi="Times New Roman"/>
          <w:i/>
          <w:iCs/>
          <w:color w:val="000000" w:themeColor="text1"/>
          <w:sz w:val="20"/>
          <w:szCs w:val="20"/>
        </w:rPr>
        <w:t xml:space="preserve"> </w:t>
      </w:r>
      <w:r w:rsidR="009268E6" w:rsidRPr="00B07ACA">
        <w:rPr>
          <w:rFonts w:ascii="Times New Roman" w:hAnsi="Times New Roman"/>
          <w:color w:val="000000" w:themeColor="text1"/>
          <w:sz w:val="20"/>
          <w:szCs w:val="20"/>
        </w:rPr>
        <w:t xml:space="preserve">denotes output </w:t>
      </w:r>
      <w:r w:rsidR="00FB78D2" w:rsidRPr="00B07ACA">
        <w:rPr>
          <w:rFonts w:ascii="Times New Roman" w:hAnsi="Times New Roman"/>
          <w:color w:val="000000" w:themeColor="text1"/>
          <w:sz w:val="20"/>
          <w:szCs w:val="20"/>
        </w:rPr>
        <w:t xml:space="preserve">of cell </w:t>
      </w:r>
      <w:r w:rsidR="009268E6" w:rsidRPr="00B07ACA">
        <w:rPr>
          <w:rFonts w:ascii="Times New Roman" w:hAnsi="Times New Roman"/>
          <w:color w:val="000000" w:themeColor="text1"/>
          <w:sz w:val="20"/>
          <w:szCs w:val="20"/>
        </w:rPr>
        <w:t>at time t.</w:t>
      </w:r>
      <w:r w:rsidR="00FB78D2" w:rsidRPr="00B07ACA">
        <w:rPr>
          <w:rFonts w:ascii="Times New Roman" w:hAnsi="Times New Roman"/>
          <w:color w:val="000000" w:themeColor="text1"/>
          <w:sz w:val="20"/>
          <w:szCs w:val="20"/>
        </w:rPr>
        <w:t xml:space="preserve"> By performing concatenation between forward and backward GRU states gives the output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FB78D2" w:rsidRPr="00B07ACA">
        <w:rPr>
          <w:rFonts w:ascii="Times New Roman" w:hAnsi="Times New Roman"/>
          <w:iCs/>
          <w:color w:val="000000" w:themeColor="text1"/>
          <w:sz w:val="20"/>
          <w:szCs w:val="20"/>
        </w:rPr>
        <w:t>.</w:t>
      </w:r>
      <w:r w:rsidR="00837C74">
        <w:rPr>
          <w:rFonts w:ascii="Times New Roman" w:hAnsi="Times New Roman"/>
          <w:iCs/>
          <w:color w:val="000000" w:themeColor="text1"/>
          <w:sz w:val="20"/>
          <w:szCs w:val="20"/>
        </w:rPr>
        <w:t xml:space="preserve">From the </w:t>
      </w:r>
      <w:r w:rsidR="00747B3F">
        <w:rPr>
          <w:rFonts w:ascii="Times New Roman" w:hAnsi="Times New Roman"/>
          <w:iCs/>
          <w:color w:val="000000" w:themeColor="text1"/>
          <w:sz w:val="20"/>
          <w:szCs w:val="20"/>
        </w:rPr>
        <w:t>e</w:t>
      </w:r>
      <w:r w:rsidR="00870CE1">
        <w:rPr>
          <w:rFonts w:ascii="Times New Roman" w:hAnsi="Times New Roman"/>
          <w:iCs/>
          <w:color w:val="000000" w:themeColor="text1"/>
          <w:sz w:val="20"/>
          <w:szCs w:val="20"/>
        </w:rPr>
        <w:t>q.(</w:t>
      </w:r>
      <w:r w:rsidR="00837C74">
        <w:rPr>
          <w:rFonts w:ascii="Times New Roman" w:hAnsi="Times New Roman"/>
          <w:iCs/>
          <w:color w:val="000000" w:themeColor="text1"/>
          <w:sz w:val="20"/>
          <w:szCs w:val="20"/>
        </w:rPr>
        <w:t>2</w:t>
      </w:r>
      <w:r w:rsidR="00870CE1">
        <w:rPr>
          <w:rFonts w:ascii="Times New Roman" w:hAnsi="Times New Roman"/>
          <w:iCs/>
          <w:color w:val="000000" w:themeColor="text1"/>
          <w:sz w:val="20"/>
          <w:szCs w:val="20"/>
        </w:rPr>
        <w:t>)</w:t>
      </w:r>
      <w:r w:rsidR="00837C74">
        <w:rPr>
          <w:rFonts w:ascii="Times New Roman" w:hAnsi="Times New Roman"/>
          <w:iCs/>
          <w:color w:val="000000" w:themeColor="text1"/>
          <w:sz w:val="20"/>
          <w:szCs w:val="20"/>
        </w:rPr>
        <w:t xml:space="preserve">, the concatenation of both forward and backward sequences makes the </w:t>
      </w:r>
      <w:r w:rsidR="00AE7CBE">
        <w:rPr>
          <w:rFonts w:ascii="Times New Roman" w:hAnsi="Times New Roman"/>
          <w:iCs/>
          <w:color w:val="000000" w:themeColor="text1"/>
          <w:sz w:val="20"/>
          <w:szCs w:val="20"/>
        </w:rPr>
        <w:t>model</w:t>
      </w:r>
      <w:r w:rsidR="00837C74">
        <w:rPr>
          <w:rFonts w:ascii="Times New Roman" w:hAnsi="Times New Roman"/>
          <w:iCs/>
          <w:color w:val="000000" w:themeColor="text1"/>
          <w:sz w:val="20"/>
          <w:szCs w:val="20"/>
        </w:rPr>
        <w:t xml:space="preserve"> to access previous states as well</w:t>
      </w:r>
      <w:r w:rsidR="00516CB5">
        <w:rPr>
          <w:rFonts w:ascii="Times New Roman" w:hAnsi="Times New Roman"/>
          <w:iCs/>
          <w:color w:val="000000" w:themeColor="text1"/>
          <w:sz w:val="20"/>
          <w:szCs w:val="20"/>
        </w:rPr>
        <w:t>.</w:t>
      </w:r>
    </w:p>
    <w:p w14:paraId="3EA6A62D" w14:textId="30EC344A" w:rsidR="00160829" w:rsidRPr="00B07ACA" w:rsidRDefault="00160829" w:rsidP="00D2274E">
      <w:pPr>
        <w:pStyle w:val="CM13"/>
        <w:tabs>
          <w:tab w:val="left" w:pos="567"/>
        </w:tabs>
        <w:suppressAutoHyphens/>
        <w:spacing w:before="520" w:after="280"/>
        <w:jc w:val="both"/>
        <w:rPr>
          <w:color w:val="000000" w:themeColor="text1"/>
        </w:rPr>
      </w:pPr>
      <w:r w:rsidRPr="00B07ACA">
        <w:rPr>
          <w:b/>
          <w:bCs/>
          <w:color w:val="000000" w:themeColor="text1"/>
        </w:rPr>
        <w:t xml:space="preserve">4 </w:t>
      </w:r>
      <w:r w:rsidR="00845E7A" w:rsidRPr="00B07ACA">
        <w:rPr>
          <w:b/>
          <w:bCs/>
          <w:color w:val="000000" w:themeColor="text1"/>
        </w:rPr>
        <w:t xml:space="preserve">   </w:t>
      </w:r>
      <w:r w:rsidR="00A51AC3" w:rsidRPr="00B07ACA">
        <w:rPr>
          <w:b/>
          <w:bCs/>
          <w:color w:val="000000" w:themeColor="text1"/>
        </w:rPr>
        <w:t>Result and Observations</w:t>
      </w:r>
      <w:r w:rsidRPr="00B07ACA">
        <w:rPr>
          <w:b/>
          <w:bCs/>
          <w:color w:val="000000" w:themeColor="text1"/>
        </w:rPr>
        <w:t xml:space="preserve"> </w:t>
      </w:r>
    </w:p>
    <w:p w14:paraId="1A41D122" w14:textId="5ABB3E12" w:rsidR="00160829" w:rsidRPr="00B07ACA" w:rsidRDefault="00160829" w:rsidP="00160829">
      <w:pPr>
        <w:pStyle w:val="CM12"/>
        <w:tabs>
          <w:tab w:val="left" w:pos="567"/>
        </w:tabs>
        <w:suppressAutoHyphens/>
        <w:spacing w:before="440" w:after="220" w:line="240" w:lineRule="atLeast"/>
        <w:jc w:val="both"/>
        <w:rPr>
          <w:b/>
          <w:bCs/>
          <w:color w:val="000000" w:themeColor="text1"/>
          <w:sz w:val="20"/>
          <w:szCs w:val="20"/>
        </w:rPr>
      </w:pPr>
      <w:r w:rsidRPr="00B07ACA">
        <w:rPr>
          <w:b/>
          <w:bCs/>
          <w:color w:val="000000" w:themeColor="text1"/>
          <w:sz w:val="20"/>
          <w:szCs w:val="20"/>
        </w:rPr>
        <w:t>4.1</w:t>
      </w:r>
      <w:r w:rsidR="00845E7A" w:rsidRPr="00B07ACA">
        <w:rPr>
          <w:b/>
          <w:bCs/>
          <w:color w:val="000000" w:themeColor="text1"/>
          <w:sz w:val="20"/>
          <w:szCs w:val="20"/>
        </w:rPr>
        <w:t xml:space="preserve"> </w:t>
      </w:r>
      <w:r w:rsidRPr="00B07ACA">
        <w:rPr>
          <w:b/>
          <w:bCs/>
          <w:color w:val="000000" w:themeColor="text1"/>
          <w:sz w:val="20"/>
          <w:szCs w:val="20"/>
        </w:rPr>
        <w:t xml:space="preserve"> </w:t>
      </w:r>
      <w:r w:rsidR="00D2274E" w:rsidRPr="00B07ACA">
        <w:rPr>
          <w:b/>
          <w:bCs/>
          <w:color w:val="000000" w:themeColor="text1"/>
          <w:sz w:val="20"/>
          <w:szCs w:val="20"/>
        </w:rPr>
        <w:t>Test case Results</w:t>
      </w:r>
      <w:r w:rsidRPr="00B07ACA">
        <w:rPr>
          <w:b/>
          <w:bCs/>
          <w:color w:val="000000" w:themeColor="text1"/>
          <w:sz w:val="20"/>
          <w:szCs w:val="20"/>
        </w:rPr>
        <w:t xml:space="preserve"> </w:t>
      </w:r>
    </w:p>
    <w:p w14:paraId="23BCCBD0" w14:textId="190345A9" w:rsidR="00922AAA" w:rsidRPr="00B12F93" w:rsidRDefault="00AA1AD9" w:rsidP="00B12F93">
      <w:pPr>
        <w:pStyle w:val="Default"/>
        <w:rPr>
          <w:color w:val="000000" w:themeColor="text1"/>
          <w:sz w:val="20"/>
          <w:szCs w:val="20"/>
        </w:rPr>
      </w:pPr>
      <w:r w:rsidRPr="00AA1AD9">
        <w:rPr>
          <w:color w:val="000000" w:themeColor="text1"/>
          <w:sz w:val="20"/>
          <w:szCs w:val="20"/>
        </w:rPr>
        <w:t>Testcase results are below. Model predicts based on custom image inputs. Predictions:</w:t>
      </w:r>
    </w:p>
    <w:p w14:paraId="300B65D5" w14:textId="2EDC78D7" w:rsidR="002F6A7D" w:rsidRPr="002F6A7D" w:rsidRDefault="002F6A7D" w:rsidP="001F4CF9">
      <w:pPr>
        <w:pStyle w:val="Default"/>
        <w:spacing w:after="120"/>
        <w:jc w:val="center"/>
      </w:pPr>
      <w:r>
        <w:rPr>
          <w:noProof/>
        </w:rPr>
        <w:drawing>
          <wp:inline distT="0" distB="0" distL="0" distR="0" wp14:anchorId="5B149291" wp14:editId="6925213D">
            <wp:extent cx="4114800" cy="701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20963" cy="719127"/>
                    </a:xfrm>
                    <a:prstGeom prst="rect">
                      <a:avLst/>
                    </a:prstGeom>
                  </pic:spPr>
                </pic:pic>
              </a:graphicData>
            </a:graphic>
          </wp:inline>
        </w:drawing>
      </w:r>
    </w:p>
    <w:p w14:paraId="4187800C" w14:textId="7E9DD568" w:rsidR="00604727" w:rsidRPr="0068169F" w:rsidRDefault="00604727" w:rsidP="00604727">
      <w:pPr>
        <w:pStyle w:val="Default"/>
        <w:jc w:val="center"/>
        <w:rPr>
          <w:color w:val="000000" w:themeColor="text1"/>
          <w:sz w:val="18"/>
          <w:szCs w:val="18"/>
        </w:rPr>
      </w:pPr>
      <w:r w:rsidRPr="0068169F">
        <w:rPr>
          <w:color w:val="000000" w:themeColor="text1"/>
          <w:sz w:val="18"/>
          <w:szCs w:val="18"/>
        </w:rPr>
        <w:t>Fig.</w:t>
      </w:r>
      <w:r w:rsidR="00427B67" w:rsidRPr="0068169F">
        <w:rPr>
          <w:color w:val="000000" w:themeColor="text1"/>
          <w:sz w:val="18"/>
          <w:szCs w:val="18"/>
        </w:rPr>
        <w:t xml:space="preserve"> </w:t>
      </w:r>
      <w:r w:rsidR="009A07DD" w:rsidRPr="0068169F">
        <w:rPr>
          <w:color w:val="000000" w:themeColor="text1"/>
          <w:sz w:val="18"/>
          <w:szCs w:val="18"/>
        </w:rPr>
        <w:t>6</w:t>
      </w:r>
      <w:r w:rsidR="00427B67" w:rsidRPr="0068169F">
        <w:rPr>
          <w:color w:val="000000" w:themeColor="text1"/>
          <w:sz w:val="18"/>
          <w:szCs w:val="18"/>
        </w:rPr>
        <w:t xml:space="preserve">. Output Test </w:t>
      </w:r>
      <w:r w:rsidR="00DB4C14" w:rsidRPr="0068169F">
        <w:rPr>
          <w:color w:val="000000" w:themeColor="text1"/>
          <w:sz w:val="18"/>
          <w:szCs w:val="18"/>
        </w:rPr>
        <w:t>C</w:t>
      </w:r>
      <w:r w:rsidR="00427B67" w:rsidRPr="0068169F">
        <w:rPr>
          <w:color w:val="000000" w:themeColor="text1"/>
          <w:sz w:val="18"/>
          <w:szCs w:val="18"/>
        </w:rPr>
        <w:t>ase</w:t>
      </w:r>
      <w:r w:rsidR="00275A67" w:rsidRPr="0068169F">
        <w:rPr>
          <w:color w:val="000000" w:themeColor="text1"/>
          <w:sz w:val="18"/>
          <w:szCs w:val="18"/>
        </w:rPr>
        <w:t xml:space="preserve"> </w:t>
      </w:r>
      <w:r w:rsidR="00B80042" w:rsidRPr="0068169F">
        <w:rPr>
          <w:color w:val="000000" w:themeColor="text1"/>
          <w:sz w:val="18"/>
          <w:szCs w:val="18"/>
        </w:rPr>
        <w:t xml:space="preserve">predicted by </w:t>
      </w:r>
      <w:r w:rsidR="009C3352" w:rsidRPr="0068169F">
        <w:rPr>
          <w:color w:val="000000" w:themeColor="text1"/>
          <w:sz w:val="18"/>
          <w:szCs w:val="18"/>
        </w:rPr>
        <w:t xml:space="preserve">the </w:t>
      </w:r>
      <w:r w:rsidR="00B80042" w:rsidRPr="0068169F">
        <w:rPr>
          <w:color w:val="000000" w:themeColor="text1"/>
          <w:sz w:val="18"/>
          <w:szCs w:val="18"/>
        </w:rPr>
        <w:t>model</w:t>
      </w:r>
    </w:p>
    <w:p w14:paraId="75DDC9E5" w14:textId="77777777" w:rsidR="00516215" w:rsidRPr="00B07ACA" w:rsidRDefault="00516215" w:rsidP="00CF5E8D">
      <w:pPr>
        <w:pStyle w:val="Default"/>
        <w:rPr>
          <w:color w:val="000000" w:themeColor="text1"/>
          <w:sz w:val="20"/>
          <w:szCs w:val="20"/>
        </w:rPr>
      </w:pPr>
    </w:p>
    <w:p w14:paraId="70C3893E" w14:textId="67472AE8" w:rsidR="00CF5E8D" w:rsidRPr="00B07ACA" w:rsidRDefault="00CC20CE" w:rsidP="00877A0C">
      <w:pPr>
        <w:pStyle w:val="Default"/>
        <w:jc w:val="both"/>
        <w:rPr>
          <w:color w:val="000000" w:themeColor="text1"/>
          <w:sz w:val="20"/>
          <w:szCs w:val="20"/>
        </w:rPr>
      </w:pPr>
      <w:r w:rsidRPr="00CC20CE">
        <w:rPr>
          <w:color w:val="000000" w:themeColor="text1"/>
          <w:sz w:val="20"/>
          <w:szCs w:val="20"/>
        </w:rPr>
        <w:t>Fig(6) displays IAM Testing test case results. Fig(6) shows the model's predictions after 25 Epochs of training. All three testing dataset images were successfully predicted by the model. First, the image was preprocessed and passed to the model for prediction.</w:t>
      </w:r>
    </w:p>
    <w:p w14:paraId="3D097D49" w14:textId="12DC3E76" w:rsidR="00160829" w:rsidRPr="00B07ACA" w:rsidRDefault="00160829" w:rsidP="00160829">
      <w:pPr>
        <w:pStyle w:val="CM12"/>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4.2 </w:t>
      </w:r>
      <w:r w:rsidR="005C7414" w:rsidRPr="00B07ACA">
        <w:rPr>
          <w:b/>
          <w:bCs/>
          <w:color w:val="000000" w:themeColor="text1"/>
          <w:sz w:val="20"/>
          <w:szCs w:val="20"/>
        </w:rPr>
        <w:t>Observations and Analysis</w:t>
      </w:r>
      <w:r w:rsidRPr="00B07ACA">
        <w:rPr>
          <w:b/>
          <w:bCs/>
          <w:color w:val="000000" w:themeColor="text1"/>
          <w:sz w:val="20"/>
          <w:szCs w:val="20"/>
        </w:rPr>
        <w:t xml:space="preserve"> </w:t>
      </w:r>
    </w:p>
    <w:p w14:paraId="7BAC0F4B" w14:textId="492FDE6E" w:rsidR="006960EF" w:rsidRPr="00B07ACA" w:rsidRDefault="00547BB3" w:rsidP="007347FE">
      <w:pPr>
        <w:pStyle w:val="CM18"/>
        <w:suppressAutoHyphens/>
        <w:spacing w:after="100" w:line="236" w:lineRule="atLeast"/>
        <w:jc w:val="both"/>
        <w:rPr>
          <w:color w:val="000000" w:themeColor="text1"/>
          <w:sz w:val="20"/>
          <w:szCs w:val="20"/>
        </w:rPr>
      </w:pPr>
      <w:r w:rsidRPr="00547BB3">
        <w:rPr>
          <w:color w:val="000000" w:themeColor="text1"/>
          <w:sz w:val="20"/>
          <w:szCs w:val="20"/>
        </w:rPr>
        <w:t>Accuracy observations for Bi-Directional LSTM and Bi-Directional GRU at different epochs are shown below</w:t>
      </w:r>
      <w:r w:rsidR="007A1BEE" w:rsidRPr="00B07ACA">
        <w:rPr>
          <w:color w:val="000000" w:themeColor="text1"/>
          <w:sz w:val="20"/>
          <w:szCs w:val="20"/>
        </w:rPr>
        <w:t>.</w:t>
      </w:r>
    </w:p>
    <w:p w14:paraId="34376CB4" w14:textId="1B3640E0" w:rsidR="002D4FE9" w:rsidRPr="0068169F" w:rsidRDefault="006960EF" w:rsidP="001134A0">
      <w:pPr>
        <w:pStyle w:val="Default"/>
        <w:jc w:val="center"/>
        <w:rPr>
          <w:color w:val="000000" w:themeColor="text1"/>
          <w:sz w:val="18"/>
          <w:szCs w:val="18"/>
        </w:rPr>
      </w:pPr>
      <w:r w:rsidRPr="0068169F">
        <w:rPr>
          <w:color w:val="000000" w:themeColor="text1"/>
          <w:sz w:val="18"/>
          <w:szCs w:val="18"/>
        </w:rPr>
        <w:t xml:space="preserve">Table. </w:t>
      </w:r>
      <w:r w:rsidR="00FB5AF0" w:rsidRPr="0068169F">
        <w:rPr>
          <w:color w:val="000000" w:themeColor="text1"/>
          <w:sz w:val="18"/>
          <w:szCs w:val="18"/>
        </w:rPr>
        <w:t>1</w:t>
      </w:r>
      <w:r w:rsidRPr="0068169F">
        <w:rPr>
          <w:color w:val="000000" w:themeColor="text1"/>
          <w:sz w:val="18"/>
          <w:szCs w:val="18"/>
        </w:rPr>
        <w:t>.</w:t>
      </w:r>
      <w:r w:rsidR="00A52FB6" w:rsidRPr="0068169F">
        <w:rPr>
          <w:color w:val="000000" w:themeColor="text1"/>
          <w:sz w:val="18"/>
          <w:szCs w:val="18"/>
        </w:rPr>
        <w:t xml:space="preserve"> Comparison of Bi-LSTM and Bi-GRU </w:t>
      </w:r>
      <w:r w:rsidR="00273640" w:rsidRPr="0068169F">
        <w:rPr>
          <w:color w:val="000000" w:themeColor="text1"/>
          <w:sz w:val="18"/>
          <w:szCs w:val="18"/>
          <w:shd w:val="clear" w:color="auto" w:fill="FFFFFF"/>
        </w:rPr>
        <w:t>A</w:t>
      </w:r>
      <w:r w:rsidR="00A52FB6" w:rsidRPr="0068169F">
        <w:rPr>
          <w:color w:val="000000" w:themeColor="text1"/>
          <w:sz w:val="18"/>
          <w:szCs w:val="18"/>
          <w:shd w:val="clear" w:color="auto" w:fill="FFFFFF"/>
        </w:rPr>
        <w:t>ccuracies</w:t>
      </w:r>
      <w:r w:rsidR="00A52FB6" w:rsidRPr="0068169F">
        <w:rPr>
          <w:color w:val="000000" w:themeColor="text1"/>
          <w:sz w:val="18"/>
          <w:szCs w:val="18"/>
        </w:rPr>
        <w:t xml:space="preserve"> </w:t>
      </w:r>
    </w:p>
    <w:tbl>
      <w:tblPr>
        <w:tblStyle w:val="PlainTable1"/>
        <w:tblW w:w="0" w:type="auto"/>
        <w:tblLook w:val="04A0" w:firstRow="1" w:lastRow="0" w:firstColumn="1" w:lastColumn="0" w:noHBand="0" w:noVBand="1"/>
      </w:tblPr>
      <w:tblGrid>
        <w:gridCol w:w="2213"/>
        <w:gridCol w:w="2208"/>
        <w:gridCol w:w="2202"/>
      </w:tblGrid>
      <w:tr w:rsidR="00B07ACA" w:rsidRPr="00B07ACA"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B07ACA" w:rsidRDefault="00377958" w:rsidP="00412CA1">
            <w:pPr>
              <w:pStyle w:val="Default"/>
              <w:spacing w:before="120"/>
              <w:jc w:val="center"/>
              <w:rPr>
                <w:color w:val="000000" w:themeColor="text1"/>
                <w:sz w:val="22"/>
                <w:szCs w:val="22"/>
              </w:rPr>
            </w:pPr>
            <w:r w:rsidRPr="00B07ACA">
              <w:rPr>
                <w:color w:val="000000" w:themeColor="text1"/>
                <w:sz w:val="22"/>
                <w:szCs w:val="22"/>
              </w:rPr>
              <w:t>Epochs</w:t>
            </w:r>
          </w:p>
        </w:tc>
        <w:tc>
          <w:tcPr>
            <w:tcW w:w="4566" w:type="dxa"/>
            <w:gridSpan w:val="2"/>
          </w:tcPr>
          <w:p w14:paraId="6E506CDE" w14:textId="7B96F2E0" w:rsidR="00377958" w:rsidRPr="00B07ACA"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Accuracy (%)</w:t>
            </w:r>
          </w:p>
        </w:tc>
      </w:tr>
      <w:tr w:rsidR="00B07ACA" w:rsidRPr="00B07ACA"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B07ACA" w:rsidRDefault="00377958" w:rsidP="00134155">
            <w:pPr>
              <w:pStyle w:val="Default"/>
              <w:jc w:val="center"/>
              <w:rPr>
                <w:color w:val="000000" w:themeColor="text1"/>
                <w:sz w:val="22"/>
                <w:szCs w:val="22"/>
              </w:rPr>
            </w:pPr>
          </w:p>
        </w:tc>
        <w:tc>
          <w:tcPr>
            <w:tcW w:w="2283" w:type="dxa"/>
          </w:tcPr>
          <w:p w14:paraId="4360CA43" w14:textId="0B627ADD"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BI-LSTM</w:t>
            </w:r>
          </w:p>
        </w:tc>
        <w:tc>
          <w:tcPr>
            <w:tcW w:w="2283" w:type="dxa"/>
          </w:tcPr>
          <w:p w14:paraId="733C4E1E" w14:textId="1EF13084"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BI-GRU</w:t>
            </w:r>
          </w:p>
        </w:tc>
      </w:tr>
      <w:tr w:rsidR="00B07ACA" w:rsidRPr="00B07ACA"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B07ACA" w:rsidRDefault="00377958" w:rsidP="00134155">
            <w:pPr>
              <w:pStyle w:val="Default"/>
              <w:jc w:val="center"/>
              <w:rPr>
                <w:color w:val="000000" w:themeColor="text1"/>
                <w:sz w:val="22"/>
                <w:szCs w:val="22"/>
              </w:rPr>
            </w:pPr>
            <w:r w:rsidRPr="00B07ACA">
              <w:rPr>
                <w:color w:val="000000" w:themeColor="text1"/>
                <w:sz w:val="22"/>
                <w:szCs w:val="22"/>
              </w:rPr>
              <w:t>20</w:t>
            </w:r>
          </w:p>
        </w:tc>
        <w:tc>
          <w:tcPr>
            <w:tcW w:w="2283" w:type="dxa"/>
          </w:tcPr>
          <w:p w14:paraId="0AB1C012" w14:textId="216A5834"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75</w:t>
            </w:r>
          </w:p>
        </w:tc>
        <w:tc>
          <w:tcPr>
            <w:tcW w:w="2283" w:type="dxa"/>
          </w:tcPr>
          <w:p w14:paraId="6022293C" w14:textId="3BF1114A"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69</w:t>
            </w:r>
          </w:p>
        </w:tc>
      </w:tr>
      <w:tr w:rsidR="00B07ACA" w:rsidRPr="00B07ACA"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B07ACA" w:rsidRDefault="00377958" w:rsidP="00134155">
            <w:pPr>
              <w:pStyle w:val="Default"/>
              <w:jc w:val="center"/>
              <w:rPr>
                <w:color w:val="000000" w:themeColor="text1"/>
                <w:sz w:val="22"/>
                <w:szCs w:val="22"/>
              </w:rPr>
            </w:pPr>
            <w:r w:rsidRPr="00B07ACA">
              <w:rPr>
                <w:color w:val="000000" w:themeColor="text1"/>
                <w:sz w:val="22"/>
                <w:szCs w:val="22"/>
              </w:rPr>
              <w:t>25</w:t>
            </w:r>
          </w:p>
        </w:tc>
        <w:tc>
          <w:tcPr>
            <w:tcW w:w="2283" w:type="dxa"/>
          </w:tcPr>
          <w:p w14:paraId="77A89265" w14:textId="672D1DFC"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78</w:t>
            </w:r>
          </w:p>
        </w:tc>
        <w:tc>
          <w:tcPr>
            <w:tcW w:w="2283" w:type="dxa"/>
          </w:tcPr>
          <w:p w14:paraId="190520E8" w14:textId="35E15B53"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74</w:t>
            </w:r>
          </w:p>
        </w:tc>
      </w:tr>
      <w:tr w:rsidR="00B07ACA" w:rsidRPr="00B07ACA"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B07ACA" w:rsidRDefault="00377958" w:rsidP="00134155">
            <w:pPr>
              <w:pStyle w:val="Default"/>
              <w:jc w:val="center"/>
              <w:rPr>
                <w:color w:val="000000" w:themeColor="text1"/>
                <w:sz w:val="22"/>
                <w:szCs w:val="22"/>
              </w:rPr>
            </w:pPr>
            <w:r w:rsidRPr="00B07ACA">
              <w:rPr>
                <w:color w:val="000000" w:themeColor="text1"/>
                <w:sz w:val="22"/>
                <w:szCs w:val="22"/>
              </w:rPr>
              <w:t>30</w:t>
            </w:r>
          </w:p>
        </w:tc>
        <w:tc>
          <w:tcPr>
            <w:tcW w:w="2283" w:type="dxa"/>
          </w:tcPr>
          <w:p w14:paraId="79AD4DAB" w14:textId="78D179E3"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81</w:t>
            </w:r>
          </w:p>
        </w:tc>
        <w:tc>
          <w:tcPr>
            <w:tcW w:w="2283" w:type="dxa"/>
          </w:tcPr>
          <w:p w14:paraId="08898D90" w14:textId="45EACA5F"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77</w:t>
            </w:r>
          </w:p>
        </w:tc>
      </w:tr>
    </w:tbl>
    <w:p w14:paraId="0A40E3BB" w14:textId="77777777" w:rsidR="0075496F" w:rsidRPr="00B07ACA" w:rsidRDefault="0075496F" w:rsidP="0075496F">
      <w:pPr>
        <w:pStyle w:val="Default"/>
        <w:rPr>
          <w:color w:val="000000" w:themeColor="text1"/>
        </w:rPr>
      </w:pPr>
    </w:p>
    <w:p w14:paraId="29F78074" w14:textId="42936A1A" w:rsidR="000266EF" w:rsidRPr="00B07ACA" w:rsidRDefault="00E56C30" w:rsidP="000266EF">
      <w:pPr>
        <w:pStyle w:val="Default"/>
        <w:jc w:val="both"/>
        <w:rPr>
          <w:color w:val="000000" w:themeColor="text1"/>
          <w:sz w:val="20"/>
          <w:szCs w:val="20"/>
        </w:rPr>
      </w:pPr>
      <w:r>
        <w:rPr>
          <w:color w:val="000000" w:themeColor="text1"/>
          <w:sz w:val="20"/>
          <w:szCs w:val="20"/>
        </w:rPr>
        <w:t xml:space="preserve">From table(1), </w:t>
      </w:r>
      <w:r w:rsidRPr="00E56C30">
        <w:rPr>
          <w:color w:val="000000" w:themeColor="text1"/>
          <w:sz w:val="20"/>
          <w:szCs w:val="20"/>
        </w:rPr>
        <w:t>Two models (one with Bi-LSTM and another with Bi-GRU) are trained and tested to compare accuracy.</w:t>
      </w:r>
      <w:r w:rsidR="00E70F8D" w:rsidRPr="00B07ACA">
        <w:rPr>
          <w:color w:val="000000" w:themeColor="text1"/>
          <w:sz w:val="20"/>
          <w:szCs w:val="20"/>
        </w:rPr>
        <w:t xml:space="preserve"> </w:t>
      </w:r>
      <w:r w:rsidR="00736AEC" w:rsidRPr="00736AEC">
        <w:rPr>
          <w:color w:val="000000" w:themeColor="text1"/>
          <w:sz w:val="20"/>
          <w:szCs w:val="20"/>
        </w:rPr>
        <w:t>At 30th Epoch, Bi-Directional LSTM had 81% Accuracy and Bi-Directional GRU 77%. Bi-Directional LSTM Algorithm training took 5 hours and Bi-Directional GRU training took 3 hours.</w:t>
      </w:r>
      <w:r w:rsidR="00E70F8D" w:rsidRPr="00B07ACA">
        <w:rPr>
          <w:color w:val="000000" w:themeColor="text1"/>
          <w:sz w:val="20"/>
          <w:szCs w:val="20"/>
        </w:rPr>
        <w:t xml:space="preserve"> </w:t>
      </w:r>
      <w:r w:rsidR="00A104E5" w:rsidRPr="00A104E5">
        <w:rPr>
          <w:color w:val="000000" w:themeColor="text1"/>
          <w:sz w:val="20"/>
          <w:szCs w:val="20"/>
        </w:rPr>
        <w:t>Bi-Directional GRU, a less sophisticated model, trained 30 epochs in less time than Bi-Directional LSTM, but had lower accuracy. Bi-Directional LSTMs outperform Bi-Directional GRUs on larger datasets.</w:t>
      </w:r>
    </w:p>
    <w:p w14:paraId="0DEF59A1" w14:textId="4F365825" w:rsidR="00DE3ED8" w:rsidRPr="00B07ACA" w:rsidRDefault="00DE3ED8" w:rsidP="00DE3ED8">
      <w:pPr>
        <w:pStyle w:val="Default"/>
        <w:rPr>
          <w:color w:val="000000" w:themeColor="text1"/>
          <w:sz w:val="20"/>
          <w:szCs w:val="20"/>
        </w:rPr>
      </w:pPr>
    </w:p>
    <w:p w14:paraId="4AF9CECA" w14:textId="59A473EA" w:rsidR="0034485D" w:rsidRDefault="004C7533" w:rsidP="00D162A7">
      <w:pPr>
        <w:pStyle w:val="Default"/>
        <w:jc w:val="both"/>
        <w:rPr>
          <w:color w:val="000000" w:themeColor="text1"/>
          <w:sz w:val="20"/>
          <w:szCs w:val="20"/>
        </w:rPr>
      </w:pPr>
      <w:r w:rsidRPr="004C7533">
        <w:rPr>
          <w:color w:val="000000" w:themeColor="text1"/>
          <w:sz w:val="20"/>
          <w:szCs w:val="20"/>
        </w:rPr>
        <w:t>Bi-Directional GRU has 88% training data while Bi-Directional LSTM has 90%. To avoid overfitting, control validation loss. By adding enough dropout value, overfitting can be controlled, and data quantity can affect validation loss.</w:t>
      </w:r>
    </w:p>
    <w:p w14:paraId="14FFC269" w14:textId="77777777" w:rsidR="004C7533" w:rsidRDefault="004C7533" w:rsidP="00B624F1">
      <w:pPr>
        <w:pStyle w:val="Default"/>
        <w:rPr>
          <w:color w:val="000000" w:themeColor="text1"/>
          <w:sz w:val="20"/>
          <w:szCs w:val="20"/>
        </w:rPr>
      </w:pPr>
    </w:p>
    <w:p w14:paraId="466641D8" w14:textId="72B79968" w:rsidR="00B624F1" w:rsidRPr="00B07ACA" w:rsidRDefault="00B624F1" w:rsidP="00857907">
      <w:pPr>
        <w:pStyle w:val="Default"/>
        <w:jc w:val="center"/>
        <w:rPr>
          <w:color w:val="000000" w:themeColor="text1"/>
          <w:sz w:val="20"/>
          <w:szCs w:val="20"/>
        </w:rPr>
      </w:pPr>
      <w:r>
        <w:rPr>
          <w:noProof/>
          <w:color w:val="000000" w:themeColor="text1"/>
          <w:sz w:val="20"/>
          <w:szCs w:val="20"/>
        </w:rPr>
        <w:drawing>
          <wp:inline distT="0" distB="0" distL="0" distR="0" wp14:anchorId="08851076" wp14:editId="01735C06">
            <wp:extent cx="2984500" cy="1942465"/>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4966" cy="1942768"/>
                    </a:xfrm>
                    <a:prstGeom prst="rect">
                      <a:avLst/>
                    </a:prstGeom>
                  </pic:spPr>
                </pic:pic>
              </a:graphicData>
            </a:graphic>
          </wp:inline>
        </w:drawing>
      </w:r>
    </w:p>
    <w:p w14:paraId="26FD6F8A" w14:textId="77777777" w:rsidR="00A16E4E" w:rsidRPr="00B07ACA" w:rsidRDefault="00A16E4E" w:rsidP="00857907">
      <w:pPr>
        <w:pStyle w:val="Default"/>
        <w:jc w:val="center"/>
        <w:rPr>
          <w:color w:val="000000" w:themeColor="text1"/>
          <w:sz w:val="20"/>
          <w:szCs w:val="20"/>
        </w:rPr>
      </w:pPr>
    </w:p>
    <w:p w14:paraId="35FDFE5D" w14:textId="4CB7A980" w:rsidR="00857907" w:rsidRPr="0041747F" w:rsidRDefault="00857907" w:rsidP="00857907">
      <w:pPr>
        <w:pStyle w:val="Default"/>
        <w:jc w:val="center"/>
        <w:rPr>
          <w:color w:val="000000" w:themeColor="text1"/>
          <w:sz w:val="18"/>
          <w:szCs w:val="18"/>
        </w:rPr>
      </w:pPr>
      <w:r w:rsidRPr="0041747F">
        <w:rPr>
          <w:color w:val="000000" w:themeColor="text1"/>
          <w:sz w:val="18"/>
          <w:szCs w:val="18"/>
        </w:rPr>
        <w:t xml:space="preserve">Fig. </w:t>
      </w:r>
      <w:r w:rsidR="00871B18" w:rsidRPr="0041747F">
        <w:rPr>
          <w:color w:val="000000" w:themeColor="text1"/>
          <w:sz w:val="18"/>
          <w:szCs w:val="18"/>
        </w:rPr>
        <w:t>7</w:t>
      </w:r>
      <w:r w:rsidRPr="0041747F">
        <w:rPr>
          <w:color w:val="000000" w:themeColor="text1"/>
          <w:sz w:val="18"/>
          <w:szCs w:val="18"/>
        </w:rPr>
        <w:t>. Loss vs Epochs with Bi-Directional LSTM</w:t>
      </w:r>
    </w:p>
    <w:p w14:paraId="58B6172C" w14:textId="5CA3DF41" w:rsidR="00381C9C" w:rsidRPr="0041747F" w:rsidRDefault="00381C9C" w:rsidP="00857907">
      <w:pPr>
        <w:pStyle w:val="Default"/>
        <w:jc w:val="center"/>
        <w:rPr>
          <w:color w:val="000000" w:themeColor="text1"/>
          <w:sz w:val="18"/>
          <w:szCs w:val="18"/>
        </w:rPr>
      </w:pPr>
    </w:p>
    <w:p w14:paraId="14F49EFC" w14:textId="15B4A70B" w:rsidR="00381C9C" w:rsidRDefault="00D162A7" w:rsidP="00535D1D">
      <w:pPr>
        <w:pStyle w:val="Default"/>
        <w:jc w:val="both"/>
        <w:rPr>
          <w:color w:val="000000" w:themeColor="text1"/>
          <w:sz w:val="20"/>
          <w:szCs w:val="20"/>
        </w:rPr>
      </w:pPr>
      <w:r w:rsidRPr="00D162A7">
        <w:rPr>
          <w:color w:val="000000" w:themeColor="text1"/>
          <w:sz w:val="20"/>
          <w:szCs w:val="20"/>
        </w:rPr>
        <w:t>Fig</w:t>
      </w:r>
      <w:r w:rsidR="004E29AB">
        <w:rPr>
          <w:color w:val="000000" w:themeColor="text1"/>
          <w:sz w:val="20"/>
          <w:szCs w:val="20"/>
        </w:rPr>
        <w:t>(</w:t>
      </w:r>
      <w:r w:rsidRPr="00D162A7">
        <w:rPr>
          <w:color w:val="000000" w:themeColor="text1"/>
          <w:sz w:val="20"/>
          <w:szCs w:val="20"/>
        </w:rPr>
        <w:t>7</w:t>
      </w:r>
      <w:r w:rsidR="004E29AB">
        <w:rPr>
          <w:color w:val="000000" w:themeColor="text1"/>
          <w:sz w:val="20"/>
          <w:szCs w:val="20"/>
        </w:rPr>
        <w:t>)</w:t>
      </w:r>
      <w:r w:rsidRPr="00D162A7">
        <w:rPr>
          <w:color w:val="000000" w:themeColor="text1"/>
          <w:sz w:val="20"/>
          <w:szCs w:val="20"/>
        </w:rPr>
        <w:t xml:space="preserve"> plots Epochs versus Loss. Loss values are achieved after 40 epochs of training and saving the best weights with checkpoints. Training and validation loss are minimal at 30th epoch.</w:t>
      </w:r>
      <w:r w:rsidR="00CC2410" w:rsidRPr="00B07ACA">
        <w:rPr>
          <w:color w:val="000000" w:themeColor="text1"/>
          <w:sz w:val="20"/>
          <w:szCs w:val="20"/>
        </w:rPr>
        <w:t xml:space="preserve"> The training loss is 0.6 and validation loss is 1.24.</w:t>
      </w:r>
      <w:r w:rsidR="009C75FE">
        <w:rPr>
          <w:color w:val="000000" w:themeColor="text1"/>
          <w:sz w:val="20"/>
          <w:szCs w:val="20"/>
        </w:rPr>
        <w:t xml:space="preserve"> </w:t>
      </w:r>
      <w:r w:rsidR="0052445F" w:rsidRPr="0052445F">
        <w:rPr>
          <w:color w:val="000000" w:themeColor="text1"/>
          <w:sz w:val="20"/>
          <w:szCs w:val="20"/>
        </w:rPr>
        <w:t>Training loss and validation loss are close together on the graph, indicating no overfitting. If validation loss increases while training loss doesn't, that's model overfitting. Adding a dropout layer helps to avoid overfitting.</w:t>
      </w:r>
      <w:r w:rsidR="009C75FE">
        <w:rPr>
          <w:color w:val="000000" w:themeColor="text1"/>
          <w:sz w:val="20"/>
          <w:szCs w:val="20"/>
        </w:rPr>
        <w:t>The number of neurons to be dropped from each hidden layer is dropout percentage.</w:t>
      </w:r>
      <w:r w:rsidR="00211A45">
        <w:rPr>
          <w:color w:val="000000" w:themeColor="text1"/>
          <w:sz w:val="20"/>
          <w:szCs w:val="20"/>
        </w:rPr>
        <w:t xml:space="preserve">In proposed architecture </w:t>
      </w:r>
      <w:r w:rsidR="00922982">
        <w:rPr>
          <w:color w:val="000000" w:themeColor="text1"/>
          <w:sz w:val="20"/>
          <w:szCs w:val="20"/>
        </w:rPr>
        <w:t xml:space="preserve">all the dropout layers are having </w:t>
      </w:r>
      <w:r w:rsidR="008512D6">
        <w:rPr>
          <w:color w:val="000000" w:themeColor="text1"/>
          <w:sz w:val="20"/>
          <w:szCs w:val="20"/>
        </w:rPr>
        <w:t>25% of Dropout.</w:t>
      </w:r>
    </w:p>
    <w:p w14:paraId="6F852524" w14:textId="6638F140" w:rsidR="00857907" w:rsidRDefault="0007799A" w:rsidP="00B648E4">
      <w:pPr>
        <w:pStyle w:val="Default"/>
        <w:spacing w:before="120"/>
        <w:jc w:val="center"/>
      </w:pPr>
      <w:r>
        <w:rPr>
          <w:noProof/>
          <w:color w:val="000000" w:themeColor="text1"/>
          <w:sz w:val="20"/>
          <w:szCs w:val="20"/>
        </w:rPr>
        <w:drawing>
          <wp:inline distT="0" distB="0" distL="0" distR="0" wp14:anchorId="63C07142" wp14:editId="286450E0">
            <wp:extent cx="3117850" cy="2093595"/>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5565" cy="2098776"/>
                    </a:xfrm>
                    <a:prstGeom prst="rect">
                      <a:avLst/>
                    </a:prstGeom>
                  </pic:spPr>
                </pic:pic>
              </a:graphicData>
            </a:graphic>
          </wp:inline>
        </w:drawing>
      </w:r>
    </w:p>
    <w:p w14:paraId="6614E231" w14:textId="77777777" w:rsidR="000D1388" w:rsidRPr="0041747F" w:rsidRDefault="000D1388" w:rsidP="000D1388">
      <w:pPr>
        <w:pStyle w:val="Default"/>
        <w:jc w:val="center"/>
        <w:rPr>
          <w:color w:val="000000" w:themeColor="text1"/>
          <w:sz w:val="18"/>
          <w:szCs w:val="18"/>
        </w:rPr>
      </w:pPr>
      <w:r w:rsidRPr="0041747F">
        <w:rPr>
          <w:color w:val="000000" w:themeColor="text1"/>
          <w:sz w:val="18"/>
          <w:szCs w:val="18"/>
        </w:rPr>
        <w:t>Fig. 8. Loss vs Epochs with Bi-Directional GRU</w:t>
      </w:r>
    </w:p>
    <w:p w14:paraId="4A366E42" w14:textId="77777777" w:rsidR="000D1388" w:rsidRPr="00B07ACA" w:rsidRDefault="000D1388" w:rsidP="000D1388">
      <w:pPr>
        <w:pStyle w:val="Default"/>
        <w:jc w:val="center"/>
        <w:rPr>
          <w:color w:val="000000" w:themeColor="text1"/>
          <w:sz w:val="20"/>
          <w:szCs w:val="20"/>
        </w:rPr>
      </w:pPr>
    </w:p>
    <w:p w14:paraId="318C152B" w14:textId="77777777" w:rsidR="000D1388" w:rsidRPr="000D1388" w:rsidRDefault="000D1388" w:rsidP="00D140BE">
      <w:pPr>
        <w:pStyle w:val="Default"/>
        <w:spacing w:before="20"/>
        <w:jc w:val="center"/>
      </w:pPr>
    </w:p>
    <w:p w14:paraId="38CFDBE9" w14:textId="05B2531E" w:rsidR="00123772" w:rsidRDefault="00892E9F" w:rsidP="00770AD4">
      <w:pPr>
        <w:pStyle w:val="Default"/>
        <w:jc w:val="both"/>
        <w:rPr>
          <w:color w:val="000000" w:themeColor="text1"/>
          <w:sz w:val="20"/>
          <w:szCs w:val="20"/>
        </w:rPr>
      </w:pPr>
      <w:r w:rsidRPr="00892E9F">
        <w:rPr>
          <w:color w:val="000000" w:themeColor="text1"/>
          <w:sz w:val="20"/>
          <w:szCs w:val="20"/>
        </w:rPr>
        <w:t>Fig(8) shows Bi-Directional GRU loss versus epochs graph. Model was trained for 35 epochs and best weights are restored. At  30th epoch model has minimal training and validation loss. Bi-Directional GRU has 1.5 and 1.3 training and validation losses respectively.</w:t>
      </w:r>
      <w:r w:rsidR="00192294" w:rsidRPr="00192294">
        <w:t xml:space="preserve"> </w:t>
      </w:r>
      <w:r w:rsidR="00192294" w:rsidRPr="00192294">
        <w:rPr>
          <w:color w:val="000000" w:themeColor="text1"/>
          <w:sz w:val="20"/>
          <w:szCs w:val="20"/>
        </w:rPr>
        <w:t>Bi-Directional LSTM model has 81% accuracy, 0.96 precision, 0.83 recall, and 0.89 F-score. Bi-Directional GRU has 77% accuracy, 0.95 precision, 0.80 recall, and 0.86 F-score.</w:t>
      </w:r>
    </w:p>
    <w:p w14:paraId="0434D319" w14:textId="77777777" w:rsidR="00123772" w:rsidRDefault="00123772" w:rsidP="00770AD4">
      <w:pPr>
        <w:pStyle w:val="Default"/>
        <w:jc w:val="both"/>
        <w:rPr>
          <w:color w:val="000000" w:themeColor="text1"/>
          <w:sz w:val="20"/>
          <w:szCs w:val="20"/>
        </w:rPr>
      </w:pPr>
    </w:p>
    <w:p w14:paraId="317D3DF2" w14:textId="3CCD55DC" w:rsidR="00770AD4" w:rsidRPr="00B07ACA" w:rsidRDefault="00123772" w:rsidP="00770AD4">
      <w:pPr>
        <w:pStyle w:val="Default"/>
        <w:jc w:val="both"/>
        <w:rPr>
          <w:color w:val="000000" w:themeColor="text1"/>
          <w:sz w:val="20"/>
          <w:szCs w:val="20"/>
        </w:rPr>
      </w:pPr>
      <w:r>
        <w:rPr>
          <w:color w:val="000000" w:themeColor="text1"/>
          <w:sz w:val="20"/>
          <w:szCs w:val="20"/>
        </w:rPr>
        <w:t xml:space="preserve">                 </w:t>
      </w:r>
      <w:r w:rsidR="003519A0" w:rsidRPr="003519A0">
        <w:rPr>
          <w:color w:val="000000" w:themeColor="text1"/>
          <w:sz w:val="20"/>
          <w:szCs w:val="20"/>
        </w:rPr>
        <w:t xml:space="preserve">This Metric shows that Bi-Directional LSTM performs well with </w:t>
      </w:r>
      <w:r w:rsidR="004B1B39">
        <w:rPr>
          <w:color w:val="000000" w:themeColor="text1"/>
          <w:sz w:val="20"/>
          <w:szCs w:val="20"/>
        </w:rPr>
        <w:t>large</w:t>
      </w:r>
      <w:r w:rsidR="003519A0" w:rsidRPr="003519A0">
        <w:rPr>
          <w:color w:val="000000" w:themeColor="text1"/>
          <w:sz w:val="20"/>
          <w:szCs w:val="20"/>
        </w:rPr>
        <w:t xml:space="preserve"> training and validation datasets. As LSTMs have more gates than GRUs, the suggested method is more complex but can perform better than alternatives with fewer gates.</w:t>
      </w:r>
      <w:r w:rsidR="00BA4209" w:rsidRPr="00BA4209">
        <w:t xml:space="preserve"> </w:t>
      </w:r>
      <w:r w:rsidR="00BA4209" w:rsidRPr="00BA4209">
        <w:rPr>
          <w:color w:val="000000" w:themeColor="text1"/>
          <w:sz w:val="20"/>
          <w:szCs w:val="20"/>
        </w:rPr>
        <w:t xml:space="preserve">For realtime use case, maintain quality of dataset used for training model. The current handwriting recognition model should be trained with 50 Doctors' handwriting styles. This lets the model detect any handwriting and make more accurate predictions. Training and validation datasets should have diverse calligraphy styles. This makes the model more resilient so it can properly </w:t>
      </w:r>
      <w:r w:rsidR="00403BC0">
        <w:rPr>
          <w:color w:val="000000" w:themeColor="text1"/>
          <w:sz w:val="20"/>
          <w:szCs w:val="20"/>
        </w:rPr>
        <w:t>predict</w:t>
      </w:r>
      <w:r w:rsidR="00BA4209" w:rsidRPr="00BA4209">
        <w:rPr>
          <w:color w:val="000000" w:themeColor="text1"/>
          <w:sz w:val="20"/>
          <w:szCs w:val="20"/>
        </w:rPr>
        <w:t xml:space="preserve"> most inputs.</w:t>
      </w:r>
    </w:p>
    <w:p w14:paraId="3B2C0FF4" w14:textId="77929CD4" w:rsidR="00160829" w:rsidRPr="007021E4" w:rsidRDefault="00160829" w:rsidP="00160829">
      <w:pPr>
        <w:pStyle w:val="CM13"/>
        <w:tabs>
          <w:tab w:val="left" w:pos="567"/>
        </w:tabs>
        <w:suppressAutoHyphens/>
        <w:spacing w:before="520" w:after="280"/>
        <w:rPr>
          <w:b/>
          <w:bCs/>
          <w:color w:val="000000" w:themeColor="text1"/>
          <w:sz w:val="23"/>
          <w:szCs w:val="23"/>
        </w:rPr>
      </w:pPr>
      <w:r w:rsidRPr="007021E4">
        <w:rPr>
          <w:b/>
          <w:bCs/>
          <w:color w:val="000000" w:themeColor="text1"/>
          <w:sz w:val="23"/>
          <w:szCs w:val="23"/>
        </w:rPr>
        <w:t xml:space="preserve">5 </w:t>
      </w:r>
      <w:r w:rsidR="00E80BD3" w:rsidRPr="007021E4">
        <w:rPr>
          <w:b/>
          <w:bCs/>
          <w:color w:val="000000" w:themeColor="text1"/>
          <w:sz w:val="23"/>
          <w:szCs w:val="23"/>
        </w:rPr>
        <w:t>Conclusion and Future Work</w:t>
      </w:r>
      <w:r w:rsidRPr="007021E4">
        <w:rPr>
          <w:b/>
          <w:bCs/>
          <w:color w:val="000000" w:themeColor="text1"/>
          <w:sz w:val="23"/>
          <w:szCs w:val="23"/>
        </w:rPr>
        <w:t xml:space="preserve"> </w:t>
      </w:r>
    </w:p>
    <w:p w14:paraId="280E8A15" w14:textId="6C84D8CD" w:rsidR="00AE4F27" w:rsidRDefault="00AE4F27" w:rsidP="00AE4F27">
      <w:pPr>
        <w:pStyle w:val="Default"/>
        <w:jc w:val="both"/>
        <w:rPr>
          <w:color w:val="000000" w:themeColor="text1"/>
          <w:sz w:val="20"/>
          <w:szCs w:val="20"/>
        </w:rPr>
      </w:pPr>
      <w:r w:rsidRPr="00B07ACA">
        <w:rPr>
          <w:color w:val="000000" w:themeColor="text1"/>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w:t>
      </w:r>
      <w:r w:rsidR="00B72C6C">
        <w:rPr>
          <w:color w:val="000000" w:themeColor="text1"/>
          <w:sz w:val="20"/>
          <w:szCs w:val="20"/>
        </w:rPr>
        <w:t>[19]</w:t>
      </w:r>
      <w:r w:rsidRPr="00B07ACA">
        <w:rPr>
          <w:color w:val="000000" w:themeColor="text1"/>
          <w:sz w:val="20"/>
          <w:szCs w:val="20"/>
        </w:rPr>
        <w:t>, and the decoding of the extracted features into English letters is assisted by Bi-LSTMs.</w:t>
      </w:r>
      <w:r w:rsidR="00226276" w:rsidRPr="00B07ACA">
        <w:rPr>
          <w:color w:val="000000" w:themeColor="text1"/>
          <w:sz w:val="20"/>
          <w:szCs w:val="20"/>
        </w:rPr>
        <w:t>The</w:t>
      </w:r>
      <w:r w:rsidRPr="00B07ACA">
        <w:rPr>
          <w:color w:val="000000" w:themeColor="text1"/>
          <w:sz w:val="20"/>
          <w:szCs w:val="20"/>
        </w:rPr>
        <w:t xml:space="preserve"> CTC</w:t>
      </w:r>
      <w:r w:rsidR="00226276" w:rsidRPr="00B07ACA">
        <w:rPr>
          <w:color w:val="000000" w:themeColor="text1"/>
          <w:sz w:val="20"/>
          <w:szCs w:val="20"/>
        </w:rPr>
        <w:t xml:space="preserve"> is employed</w:t>
      </w:r>
      <w:r w:rsidRPr="00B07ACA">
        <w:rPr>
          <w:color w:val="000000" w:themeColor="text1"/>
          <w:sz w:val="20"/>
          <w:szCs w:val="20"/>
        </w:rPr>
        <w:t xml:space="preserve"> to circumvent the fact that the true alignment between the input and the output is unknown. To accurately identify language specific to prescriptions provided by the doctors, more bias is applied to words that are present in a manually produced corpus. </w:t>
      </w:r>
      <w:r w:rsidR="00272F3E" w:rsidRPr="00272F3E">
        <w:rPr>
          <w:color w:val="000000" w:themeColor="text1"/>
          <w:sz w:val="20"/>
          <w:szCs w:val="20"/>
        </w:rPr>
        <w:t>More data increases model accuracy. Compared to Bi-Directional GRU[23], Bi-Directional LSTMs perform better and are more accurate with large datasets.</w:t>
      </w:r>
      <w:r w:rsidR="00B82D81" w:rsidRPr="00B07ACA">
        <w:rPr>
          <w:color w:val="000000" w:themeColor="text1"/>
          <w:sz w:val="20"/>
          <w:szCs w:val="20"/>
        </w:rPr>
        <w:t>.</w:t>
      </w:r>
    </w:p>
    <w:p w14:paraId="636FFBB6" w14:textId="77777777" w:rsidR="00B412C3" w:rsidRPr="00B07ACA" w:rsidRDefault="00B412C3" w:rsidP="00AE4F27">
      <w:pPr>
        <w:pStyle w:val="Default"/>
        <w:jc w:val="both"/>
        <w:rPr>
          <w:color w:val="000000" w:themeColor="text1"/>
          <w:sz w:val="20"/>
          <w:szCs w:val="20"/>
        </w:rPr>
      </w:pPr>
    </w:p>
    <w:p w14:paraId="24490E5A" w14:textId="4BD772CA" w:rsidR="009257E1" w:rsidRPr="00B07ACA" w:rsidRDefault="008068EC" w:rsidP="00AE4F27">
      <w:pPr>
        <w:pStyle w:val="Default"/>
        <w:jc w:val="both"/>
        <w:rPr>
          <w:color w:val="000000" w:themeColor="text1"/>
          <w:sz w:val="20"/>
          <w:szCs w:val="20"/>
        </w:rPr>
      </w:pPr>
      <w:r w:rsidRPr="00B07ACA">
        <w:rPr>
          <w:b/>
          <w:bCs/>
          <w:color w:val="000000" w:themeColor="text1"/>
          <w:sz w:val="20"/>
          <w:szCs w:val="20"/>
        </w:rPr>
        <w:t>Future work</w:t>
      </w:r>
      <w:r w:rsidRPr="00B07ACA">
        <w:rPr>
          <w:color w:val="000000" w:themeColor="text1"/>
          <w:sz w:val="20"/>
          <w:szCs w:val="20"/>
        </w:rPr>
        <w:t xml:space="preserve">: </w:t>
      </w:r>
      <w:r w:rsidR="000160D1">
        <w:rPr>
          <w:color w:val="000000" w:themeColor="text1"/>
          <w:sz w:val="20"/>
          <w:szCs w:val="20"/>
        </w:rPr>
        <w:t>Training and validation dataset size can be increased and diverse handwriting images can be used for training in order to improve model’s recognizing ability</w:t>
      </w:r>
      <w:r w:rsidR="00092568">
        <w:rPr>
          <w:color w:val="000000" w:themeColor="text1"/>
          <w:sz w:val="20"/>
          <w:szCs w:val="20"/>
        </w:rPr>
        <w:t xml:space="preserve">.Advanced algorithms can </w:t>
      </w:r>
      <w:r w:rsidR="00E131A1">
        <w:rPr>
          <w:color w:val="000000" w:themeColor="text1"/>
          <w:sz w:val="20"/>
          <w:szCs w:val="20"/>
        </w:rPr>
        <w:t>boost model performance</w:t>
      </w:r>
      <w:r w:rsidR="00092568">
        <w:rPr>
          <w:color w:val="000000" w:themeColor="text1"/>
          <w:sz w:val="20"/>
          <w:szCs w:val="20"/>
        </w:rPr>
        <w:t>.</w:t>
      </w:r>
      <w:r w:rsidR="00E80E0E">
        <w:rPr>
          <w:color w:val="000000" w:themeColor="text1"/>
          <w:sz w:val="20"/>
          <w:szCs w:val="20"/>
        </w:rPr>
        <w:t>Pre trained models can be used which may boost model’s performance.</w:t>
      </w:r>
    </w:p>
    <w:p w14:paraId="7CC4C885" w14:textId="77777777" w:rsidR="00160829" w:rsidRPr="00B07ACA" w:rsidRDefault="00160829" w:rsidP="00160829">
      <w:pPr>
        <w:pStyle w:val="CM12"/>
        <w:suppressAutoHyphens/>
        <w:spacing w:before="520" w:after="280"/>
        <w:rPr>
          <w:color w:val="000000" w:themeColor="text1"/>
          <w:sz w:val="23"/>
          <w:szCs w:val="23"/>
        </w:rPr>
      </w:pPr>
      <w:r w:rsidRPr="00B07ACA">
        <w:rPr>
          <w:b/>
          <w:bCs/>
          <w:color w:val="000000" w:themeColor="text1"/>
          <w:sz w:val="23"/>
          <w:szCs w:val="23"/>
        </w:rPr>
        <w:t xml:space="preserve">References </w:t>
      </w:r>
    </w:p>
    <w:p w14:paraId="58ECD11B" w14:textId="1FFB2001" w:rsidR="003F3029" w:rsidRPr="005902D4" w:rsidRDefault="003F3029" w:rsidP="00160829">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T. Jain, R. Sharma and R. Malhotra, "Handwriting Recognition for Medical Prescriptions using a CNN-Bi-LSTM Model," 2021 6th International Conference for Convergence in Technology (I2CT), 2021, pp. 1-4.</w:t>
      </w:r>
      <w:sdt>
        <w:sdtPr>
          <w:rPr>
            <w:color w:val="000000" w:themeColor="text1"/>
            <w:sz w:val="20"/>
            <w:szCs w:val="20"/>
          </w:rPr>
          <w:id w:val="-666324791"/>
          <w:citation/>
        </w:sdtPr>
        <w:sdtContent>
          <w:r w:rsidR="00B212A0" w:rsidRPr="005902D4">
            <w:rPr>
              <w:color w:val="000000" w:themeColor="text1"/>
              <w:sz w:val="20"/>
              <w:szCs w:val="20"/>
            </w:rPr>
            <w:fldChar w:fldCharType="begin"/>
          </w:r>
          <w:r w:rsidR="00B212A0" w:rsidRPr="005902D4">
            <w:rPr>
              <w:color w:val="000000" w:themeColor="text1"/>
              <w:sz w:val="20"/>
              <w:szCs w:val="20"/>
              <w:lang w:val="en-IN"/>
            </w:rPr>
            <w:instrText xml:space="preserve"> CITATION TJa21 \l 16393 </w:instrText>
          </w:r>
          <w:r w:rsidR="00B212A0" w:rsidRPr="005902D4">
            <w:rPr>
              <w:color w:val="000000" w:themeColor="text1"/>
              <w:sz w:val="20"/>
              <w:szCs w:val="20"/>
            </w:rPr>
            <w:fldChar w:fldCharType="separate"/>
          </w:r>
          <w:r w:rsidR="00B212A0" w:rsidRPr="005902D4">
            <w:rPr>
              <w:noProof/>
              <w:color w:val="000000" w:themeColor="text1"/>
              <w:sz w:val="20"/>
              <w:szCs w:val="20"/>
              <w:lang w:val="en-IN"/>
            </w:rPr>
            <w:t xml:space="preserve"> (T. Jain, 2021)</w:t>
          </w:r>
          <w:r w:rsidR="00B212A0" w:rsidRPr="005902D4">
            <w:rPr>
              <w:color w:val="000000" w:themeColor="text1"/>
              <w:sz w:val="20"/>
              <w:szCs w:val="20"/>
            </w:rPr>
            <w:fldChar w:fldCharType="end"/>
          </w:r>
        </w:sdtContent>
      </w:sdt>
    </w:p>
    <w:p w14:paraId="32DB1FDD" w14:textId="6A9AE5DA" w:rsidR="003F24C5" w:rsidRPr="005902D4" w:rsidRDefault="000C0888" w:rsidP="00160829">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S. Tabassum et al., "Recognition of Doctors’ Cursive Handwritten Medical Words by using Bidirectional LSTM and SRP Data Augmentation," 2021 IEEE Technology &amp; Engineering Management Conference - Europe (TEMSCON-EUR), 2021, pp. 1-6</w:t>
      </w:r>
      <w:r w:rsidR="002A4542" w:rsidRPr="005902D4">
        <w:rPr>
          <w:color w:val="000000" w:themeColor="text1"/>
          <w:sz w:val="20"/>
          <w:szCs w:val="20"/>
        </w:rPr>
        <w:t>.</w:t>
      </w:r>
    </w:p>
    <w:p w14:paraId="5C650329" w14:textId="3855DA8E" w:rsidR="00B97ED3" w:rsidRPr="005902D4" w:rsidRDefault="00F401B5"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L. J. Fajardo et al, "Doctor’s Cursive Handwriting Recognition System Using Deep Learning," 2019 IEEE 11th International Conference on Humanoid, Nanotechnology, Information Technology, Communication and Control, Environment, and Management ( HNICEM ), 2019, pp. 1-6</w:t>
      </w:r>
      <w:r w:rsidR="0023223A" w:rsidRPr="005902D4">
        <w:rPr>
          <w:color w:val="000000" w:themeColor="text1"/>
          <w:sz w:val="20"/>
          <w:szCs w:val="20"/>
        </w:rPr>
        <w:t>.</w:t>
      </w:r>
    </w:p>
    <w:p w14:paraId="36959D8A" w14:textId="34A91B4D" w:rsidR="00083B95" w:rsidRPr="005902D4" w:rsidRDefault="009531D4"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Espa</w:t>
      </w:r>
      <w:r w:rsidR="006959AE">
        <w:rPr>
          <w:color w:val="000000" w:themeColor="text1"/>
          <w:sz w:val="20"/>
          <w:szCs w:val="20"/>
        </w:rPr>
        <w:t>n</w:t>
      </w:r>
      <w:r w:rsidRPr="005902D4">
        <w:rPr>
          <w:color w:val="000000" w:themeColor="text1"/>
          <w:sz w:val="20"/>
          <w:szCs w:val="20"/>
        </w:rPr>
        <w:t>a-Boquera,S., Castro-Bleda, M.J.”A Spanish dataset for reproducible benchmarked offline handwriting recognition”. Lang Resources &amp; Evaluation 56, 1009–1022 (2022)</w:t>
      </w:r>
      <w:r w:rsidR="001973B9" w:rsidRPr="005902D4">
        <w:rPr>
          <w:color w:val="000000" w:themeColor="text1"/>
          <w:sz w:val="20"/>
          <w:szCs w:val="20"/>
        </w:rPr>
        <w:t>.</w:t>
      </w:r>
    </w:p>
    <w:p w14:paraId="729C84C6" w14:textId="28247740" w:rsidR="008504B8" w:rsidRPr="005902D4" w:rsidRDefault="001771A0"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 xml:space="preserve">Maalej,Kherallah, M. </w:t>
      </w:r>
      <w:r w:rsidR="00557729">
        <w:rPr>
          <w:color w:val="000000" w:themeColor="text1"/>
          <w:sz w:val="20"/>
          <w:szCs w:val="20"/>
        </w:rPr>
        <w:t>“</w:t>
      </w:r>
      <w:r w:rsidRPr="005902D4">
        <w:rPr>
          <w:color w:val="000000" w:themeColor="text1"/>
          <w:sz w:val="20"/>
          <w:szCs w:val="20"/>
        </w:rPr>
        <w:t>New MDLSTM-based designs with data augmentation for offline Arabic handwriting recognition</w:t>
      </w:r>
      <w:r w:rsidR="00557729">
        <w:rPr>
          <w:color w:val="000000" w:themeColor="text1"/>
          <w:sz w:val="20"/>
          <w:szCs w:val="20"/>
        </w:rPr>
        <w:t>”</w:t>
      </w:r>
      <w:r w:rsidRPr="005902D4">
        <w:rPr>
          <w:color w:val="000000" w:themeColor="text1"/>
          <w:sz w:val="20"/>
          <w:szCs w:val="20"/>
        </w:rPr>
        <w:t>. Multimed Tools Appl 81, 10243–10260 (2022)</w:t>
      </w:r>
      <w:r w:rsidR="0070683D" w:rsidRPr="005902D4">
        <w:rPr>
          <w:color w:val="000000" w:themeColor="text1"/>
          <w:sz w:val="20"/>
          <w:szCs w:val="20"/>
        </w:rPr>
        <w:t>.</w:t>
      </w:r>
    </w:p>
    <w:p w14:paraId="33A2A3E4" w14:textId="5B675D1B" w:rsidR="0096773F" w:rsidRPr="005902D4" w:rsidRDefault="00CE0BE6"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A. Harikrishnan, S. Sethi and R. Pandey,"Handwritten Digit Recognition with Feed-Forward Multi-Layer Perceptron and Convolutional Neural Network Architectures</w:t>
      </w:r>
      <w:r w:rsidR="00C3543C">
        <w:rPr>
          <w:color w:val="000000" w:themeColor="text1"/>
          <w:sz w:val="20"/>
          <w:szCs w:val="20"/>
        </w:rPr>
        <w:t>”</w:t>
      </w:r>
      <w:r w:rsidRPr="005902D4">
        <w:rPr>
          <w:color w:val="000000" w:themeColor="text1"/>
          <w:sz w:val="20"/>
          <w:szCs w:val="20"/>
        </w:rPr>
        <w:t>, 2020 2nd International Conference on Innovative Mechanisms for Industry Applications (ICIMIA), 2020</w:t>
      </w:r>
      <w:r w:rsidR="006966D0" w:rsidRPr="005902D4">
        <w:rPr>
          <w:color w:val="000000" w:themeColor="text1"/>
          <w:sz w:val="20"/>
          <w:szCs w:val="20"/>
        </w:rPr>
        <w:t>,</w:t>
      </w:r>
      <w:r w:rsidR="006966D0" w:rsidRPr="005902D4">
        <w:rPr>
          <w:color w:val="000000" w:themeColor="text1"/>
          <w:sz w:val="20"/>
          <w:szCs w:val="20"/>
          <w:shd w:val="clear" w:color="auto" w:fill="FFFFFF"/>
        </w:rPr>
        <w:t xml:space="preserve"> pp. 398-402</w:t>
      </w:r>
      <w:r w:rsidR="001A2413" w:rsidRPr="005902D4">
        <w:rPr>
          <w:color w:val="000000" w:themeColor="text1"/>
          <w:sz w:val="20"/>
          <w:szCs w:val="20"/>
        </w:rPr>
        <w:t>.</w:t>
      </w:r>
    </w:p>
    <w:p w14:paraId="20DD8FE2" w14:textId="3595F548" w:rsidR="00CE0BE6" w:rsidRPr="005902D4" w:rsidRDefault="00F5597F"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A. Nikitha, J. Geetha and D. S. JayaLakshmi, "Handwritten Text Recognition using Deep Learning," 2020 International Conference on Recent Trends on Electronics, Information, Communication &amp; Technology (RTEICT)</w:t>
      </w:r>
      <w:r w:rsidR="00AB5344" w:rsidRPr="005902D4">
        <w:rPr>
          <w:color w:val="000000" w:themeColor="text1"/>
          <w:sz w:val="20"/>
          <w:szCs w:val="20"/>
        </w:rPr>
        <w:t xml:space="preserve"> (</w:t>
      </w:r>
      <w:r w:rsidRPr="005902D4">
        <w:rPr>
          <w:color w:val="000000" w:themeColor="text1"/>
          <w:sz w:val="20"/>
          <w:szCs w:val="20"/>
        </w:rPr>
        <w:t>2020</w:t>
      </w:r>
      <w:r w:rsidR="00AB5344" w:rsidRPr="005902D4">
        <w:rPr>
          <w:color w:val="000000" w:themeColor="text1"/>
          <w:sz w:val="20"/>
          <w:szCs w:val="20"/>
        </w:rPr>
        <w:t>)</w:t>
      </w:r>
      <w:r w:rsidR="003A7670" w:rsidRPr="005902D4">
        <w:rPr>
          <w:color w:val="000000" w:themeColor="text1"/>
          <w:sz w:val="20"/>
          <w:szCs w:val="20"/>
        </w:rPr>
        <w:t>.</w:t>
      </w:r>
    </w:p>
    <w:p w14:paraId="209FFFEE" w14:textId="410D4038" w:rsidR="00F5597F" w:rsidRPr="005902D4" w:rsidRDefault="0075151B"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M. I. Swindall et al., "Exploring Learning Approaches for Ancient Greek Character Recognition with Citizen Science Data," 2021 IEEE 17th International Conference on eScience (eScience), 2021</w:t>
      </w:r>
      <w:r w:rsidR="00F929CD" w:rsidRPr="005902D4">
        <w:rPr>
          <w:color w:val="000000" w:themeColor="text1"/>
          <w:sz w:val="20"/>
          <w:szCs w:val="20"/>
        </w:rPr>
        <w:t>.</w:t>
      </w:r>
    </w:p>
    <w:p w14:paraId="393EC87E" w14:textId="69AD6140" w:rsidR="002A3545" w:rsidRPr="005902D4" w:rsidRDefault="001F1B62" w:rsidP="001A1145">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S. Hassan,A. Irfan,A. Mirza and I. Siddiqi, "Cursive Handwritten Text Recognition using Bi-Directional LSTMs: A Case Study on Urdu Handwriting," 2019 International Conference on Deep Learning and Machine Learning in Emerging Applications (Deep-ML), 2019</w:t>
      </w:r>
      <w:r w:rsidR="0052417A" w:rsidRPr="005902D4">
        <w:rPr>
          <w:color w:val="000000" w:themeColor="text1"/>
          <w:sz w:val="20"/>
          <w:szCs w:val="20"/>
        </w:rPr>
        <w:t>.</w:t>
      </w:r>
    </w:p>
    <w:p w14:paraId="5F7E1BD3" w14:textId="64A31E28" w:rsidR="0000132A" w:rsidRPr="005902D4" w:rsidRDefault="00F71D79"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ul Sehr Zia, N., Naeem, M.F., Raza, S.M.K. et al.”A convolutional recursive deep architecture for unconstrained Urdu handwriting recognition”. Neural Comput &amp; Applic 34, 1635–1648 (2022)</w:t>
      </w:r>
      <w:r w:rsidR="00DF3F8B" w:rsidRPr="005902D4">
        <w:rPr>
          <w:color w:val="000000" w:themeColor="text1"/>
          <w:sz w:val="20"/>
          <w:szCs w:val="20"/>
        </w:rPr>
        <w:t>.</w:t>
      </w:r>
    </w:p>
    <w:p w14:paraId="0F0D9691" w14:textId="1D9631B7" w:rsidR="0000132A" w:rsidRPr="005902D4" w:rsidRDefault="00F71D79"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Alrobah, N., Albahli, S.</w:t>
      </w:r>
      <w:r w:rsidR="009531D4" w:rsidRPr="005902D4">
        <w:rPr>
          <w:color w:val="000000" w:themeColor="text1"/>
          <w:sz w:val="20"/>
          <w:szCs w:val="20"/>
        </w:rPr>
        <w:t>”</w:t>
      </w:r>
      <w:r w:rsidRPr="005902D4">
        <w:rPr>
          <w:color w:val="000000" w:themeColor="text1"/>
          <w:sz w:val="20"/>
          <w:szCs w:val="20"/>
        </w:rPr>
        <w:t>Arabic Handwritten Recognition Using Deep Learning: A Survey</w:t>
      </w:r>
      <w:r w:rsidR="009531D4" w:rsidRPr="005902D4">
        <w:rPr>
          <w:color w:val="000000" w:themeColor="text1"/>
          <w:sz w:val="20"/>
          <w:szCs w:val="20"/>
        </w:rPr>
        <w:t>”</w:t>
      </w:r>
      <w:r w:rsidRPr="005902D4">
        <w:rPr>
          <w:color w:val="000000" w:themeColor="text1"/>
          <w:sz w:val="20"/>
          <w:szCs w:val="20"/>
        </w:rPr>
        <w:t>. Arab J Sci Eng 47, 9943–9963 (2022)</w:t>
      </w:r>
      <w:r w:rsidR="0053527B" w:rsidRPr="005902D4">
        <w:rPr>
          <w:color w:val="000000" w:themeColor="text1"/>
          <w:sz w:val="20"/>
          <w:szCs w:val="20"/>
        </w:rPr>
        <w:t>.</w:t>
      </w:r>
    </w:p>
    <w:p w14:paraId="716687A6" w14:textId="5350E8DB" w:rsidR="00AA713F" w:rsidRPr="005902D4" w:rsidRDefault="00E86353"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5057AE57" w:rsidR="00E86353" w:rsidRPr="005902D4" w:rsidRDefault="008672A7"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S. Sharma and S. Gupta, "Recognition of Various Scripts Using Machine Learning and Deep Learning techniques-A Review," 2021 6th International Conference on Signal Processing, Computing and Control (ISPCC</w:t>
      </w:r>
      <w:r w:rsidR="00796FEE" w:rsidRPr="005902D4">
        <w:rPr>
          <w:color w:val="000000" w:themeColor="text1"/>
          <w:sz w:val="20"/>
          <w:szCs w:val="20"/>
        </w:rPr>
        <w:t xml:space="preserve"> </w:t>
      </w:r>
      <w:r w:rsidRPr="005902D4">
        <w:rPr>
          <w:color w:val="000000" w:themeColor="text1"/>
          <w:sz w:val="20"/>
          <w:szCs w:val="20"/>
        </w:rPr>
        <w:t>2021</w:t>
      </w:r>
      <w:r w:rsidR="00796FEE" w:rsidRPr="005902D4">
        <w:rPr>
          <w:color w:val="000000" w:themeColor="text1"/>
          <w:sz w:val="20"/>
          <w:szCs w:val="20"/>
        </w:rPr>
        <w:t>)</w:t>
      </w:r>
      <w:r w:rsidR="00DF23AE" w:rsidRPr="005902D4">
        <w:rPr>
          <w:color w:val="000000" w:themeColor="text1"/>
          <w:sz w:val="20"/>
          <w:szCs w:val="20"/>
        </w:rPr>
        <w:t xml:space="preserve"> </w:t>
      </w:r>
      <w:r w:rsidR="00DF23AE" w:rsidRPr="005902D4">
        <w:rPr>
          <w:color w:val="000000" w:themeColor="text1"/>
          <w:sz w:val="20"/>
          <w:szCs w:val="20"/>
          <w:shd w:val="clear" w:color="auto" w:fill="FFFFFF"/>
        </w:rPr>
        <w:t>pp. 84-89</w:t>
      </w:r>
      <w:r w:rsidR="00796FEE" w:rsidRPr="005902D4">
        <w:rPr>
          <w:color w:val="000000" w:themeColor="text1"/>
          <w:sz w:val="20"/>
          <w:szCs w:val="20"/>
        </w:rPr>
        <w:t>.</w:t>
      </w:r>
    </w:p>
    <w:p w14:paraId="745593E3" w14:textId="2FD31877" w:rsidR="008672A7" w:rsidRPr="005902D4" w:rsidRDefault="00F51F50" w:rsidP="002A3545">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CFCFC"/>
        </w:rPr>
        <w:t>Sethy, A., Patra, P.K., Nayak, S.R. “A Deep Convolutional Neural Network-Based Approach for Handwritten Recognition System”. In: Das, A.K., Nayak, J., Naik, B., Dutta, S., Pelusi, D. (eds) Computational Intelligence in Pattern Recognition . Advances in Intelligent Systems and Computing, vol 1349. Springer, Singapore (2022)</w:t>
      </w:r>
      <w:r w:rsidR="00796FEE" w:rsidRPr="005902D4">
        <w:rPr>
          <w:color w:val="000000" w:themeColor="text1"/>
          <w:sz w:val="20"/>
          <w:szCs w:val="20"/>
        </w:rPr>
        <w:t>.</w:t>
      </w:r>
    </w:p>
    <w:p w14:paraId="027228CB" w14:textId="4D18D8E4" w:rsidR="00C246C3" w:rsidRPr="005902D4" w:rsidRDefault="00C246C3"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Altwaijry, N., Al-Turaiki, I. Arabic handwriting recognition system using convolutional neural network. Neural Comput &amp; Applic 33, 2249–2261 (2021).</w:t>
      </w:r>
    </w:p>
    <w:p w14:paraId="7CFBC144" w14:textId="5CBCEB92" w:rsidR="002E25D2" w:rsidRPr="005902D4" w:rsidRDefault="002A1BD5" w:rsidP="00081663">
      <w:pPr>
        <w:pStyle w:val="Default"/>
        <w:numPr>
          <w:ilvl w:val="0"/>
          <w:numId w:val="28"/>
        </w:numPr>
        <w:suppressAutoHyphens/>
        <w:jc w:val="both"/>
        <w:rPr>
          <w:color w:val="000000" w:themeColor="text1"/>
          <w:sz w:val="20"/>
          <w:szCs w:val="20"/>
        </w:rPr>
      </w:pPr>
      <w:r w:rsidRPr="005902D4">
        <w:rPr>
          <w:color w:val="000000" w:themeColor="text1"/>
          <w:sz w:val="20"/>
          <w:szCs w:val="20"/>
        </w:rPr>
        <w:t>Gupta, D., &amp; Bag, S. (2020). “CNN-based multilingual handwritten numeral recognition: A fusion-free approach”. Expert Systems with Applications, pp 1-1</w:t>
      </w:r>
      <w:r w:rsidR="00F07B36" w:rsidRPr="005902D4">
        <w:rPr>
          <w:color w:val="000000" w:themeColor="text1"/>
          <w:sz w:val="20"/>
          <w:szCs w:val="20"/>
        </w:rPr>
        <w:t>4</w:t>
      </w:r>
    </w:p>
    <w:p w14:paraId="41CF2E4E" w14:textId="532D1447" w:rsidR="005A5E80" w:rsidRPr="005902D4" w:rsidRDefault="003B2206" w:rsidP="009C14FA">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FFFFF"/>
        </w:rPr>
        <w:t>S. Haboubi, T. Guesmi, B. M. Alshammari, K. Alqunun, A. S. Alshammari </w:t>
      </w:r>
      <w:r w:rsidRPr="005902D4">
        <w:rPr>
          <w:i/>
          <w:iCs/>
          <w:color w:val="000000" w:themeColor="text1"/>
          <w:sz w:val="20"/>
          <w:szCs w:val="20"/>
          <w:shd w:val="clear" w:color="auto" w:fill="FFFFFF"/>
        </w:rPr>
        <w:t>et al.</w:t>
      </w:r>
      <w:r w:rsidRPr="005902D4">
        <w:rPr>
          <w:color w:val="000000" w:themeColor="text1"/>
          <w:sz w:val="20"/>
          <w:szCs w:val="20"/>
          <w:shd w:val="clear" w:color="auto" w:fill="FFFFFF"/>
        </w:rPr>
        <w:t xml:space="preserve">, "Improving cnn-bgru hybrid network for arabic handwritten text recognition," Computers, Materials &amp; Continua, vol. 73, no.3, pp. 5385–5397, </w:t>
      </w:r>
      <w:r w:rsidR="00671824" w:rsidRPr="005902D4">
        <w:rPr>
          <w:color w:val="000000" w:themeColor="text1"/>
          <w:sz w:val="20"/>
          <w:szCs w:val="20"/>
          <w:shd w:val="clear" w:color="auto" w:fill="FFFFFF"/>
        </w:rPr>
        <w:t>(</w:t>
      </w:r>
      <w:r w:rsidRPr="005902D4">
        <w:rPr>
          <w:color w:val="000000" w:themeColor="text1"/>
          <w:sz w:val="20"/>
          <w:szCs w:val="20"/>
          <w:shd w:val="clear" w:color="auto" w:fill="FFFFFF"/>
        </w:rPr>
        <w:t>2022</w:t>
      </w:r>
      <w:r w:rsidR="00671824" w:rsidRPr="005902D4">
        <w:rPr>
          <w:color w:val="000000" w:themeColor="text1"/>
          <w:sz w:val="20"/>
          <w:szCs w:val="20"/>
          <w:shd w:val="clear" w:color="auto" w:fill="FFFFFF"/>
        </w:rPr>
        <w:t>)</w:t>
      </w:r>
      <w:r w:rsidRPr="005902D4">
        <w:rPr>
          <w:color w:val="000000" w:themeColor="text1"/>
          <w:sz w:val="20"/>
          <w:szCs w:val="20"/>
          <w:shd w:val="clear" w:color="auto" w:fill="FFFFFF"/>
        </w:rPr>
        <w:t>.</w:t>
      </w:r>
    </w:p>
    <w:p w14:paraId="6A5108E5" w14:textId="5D4D4D1D" w:rsidR="005A5E80" w:rsidRPr="005902D4" w:rsidRDefault="005A5E80" w:rsidP="002A3545">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FFFFF"/>
        </w:rPr>
        <w:t>H. Lamtougui, H. E. Moubtahij, H. Fouadi and K. Satori, "An efficient hybrid model for arabic text recognition," </w:t>
      </w:r>
      <w:r w:rsidRPr="005902D4">
        <w:rPr>
          <w:i/>
          <w:iCs/>
          <w:color w:val="000000" w:themeColor="text1"/>
          <w:sz w:val="20"/>
          <w:szCs w:val="20"/>
          <w:shd w:val="clear" w:color="auto" w:fill="FFFFFF"/>
        </w:rPr>
        <w:t>Computers, Materials &amp; Continua</w:t>
      </w:r>
      <w:r w:rsidRPr="005902D4">
        <w:rPr>
          <w:color w:val="000000" w:themeColor="text1"/>
          <w:sz w:val="20"/>
          <w:szCs w:val="20"/>
          <w:shd w:val="clear" w:color="auto" w:fill="FFFFFF"/>
        </w:rPr>
        <w:t>, vol. 74, no.2, pp. 2871–2888,</w:t>
      </w:r>
      <w:r w:rsidR="001E3D22" w:rsidRPr="005902D4">
        <w:rPr>
          <w:color w:val="000000" w:themeColor="text1"/>
          <w:sz w:val="20"/>
          <w:szCs w:val="20"/>
          <w:shd w:val="clear" w:color="auto" w:fill="FFFFFF"/>
        </w:rPr>
        <w:t xml:space="preserve"> (</w:t>
      </w:r>
      <w:r w:rsidRPr="005902D4">
        <w:rPr>
          <w:color w:val="000000" w:themeColor="text1"/>
          <w:sz w:val="20"/>
          <w:szCs w:val="20"/>
          <w:shd w:val="clear" w:color="auto" w:fill="FFFFFF"/>
        </w:rPr>
        <w:t>202</w:t>
      </w:r>
      <w:r w:rsidR="001E3D22" w:rsidRPr="005902D4">
        <w:rPr>
          <w:color w:val="000000" w:themeColor="text1"/>
          <w:sz w:val="20"/>
          <w:szCs w:val="20"/>
          <w:shd w:val="clear" w:color="auto" w:fill="FFFFFF"/>
        </w:rPr>
        <w:t>2)</w:t>
      </w:r>
      <w:r w:rsidRPr="005902D4">
        <w:rPr>
          <w:color w:val="000000" w:themeColor="text1"/>
          <w:sz w:val="20"/>
          <w:szCs w:val="20"/>
          <w:shd w:val="clear" w:color="auto" w:fill="FFFFFF"/>
        </w:rPr>
        <w:t>.</w:t>
      </w:r>
    </w:p>
    <w:p w14:paraId="434AB48E" w14:textId="385341FD" w:rsidR="0072110E" w:rsidRPr="005902D4" w:rsidRDefault="00641F1F"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G. Ahmed, T. Alyas, M. Waseem Iqbal, M. Usman Ashraf, A. Mohammed Alghamdi et al., "Recognition of urdu handwritten alphabet using convolutional neural network (cnn)," Computers, Materials &amp; Continua, vol. 73, no.2, pp. 2967–2984, (2022).</w:t>
      </w:r>
    </w:p>
    <w:p w14:paraId="6D175F66" w14:textId="00ED0CC4" w:rsidR="00122798" w:rsidRPr="005902D4" w:rsidRDefault="008B4746"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K. O. Mohammed Aarif and P. Sivakumar, "Multi-domain deep convolutional neural network for ancient urdu text recognition system," Intelligent Automation &amp; Soft Computing, vol. 33, no.1, pp. 275–289, (2022).</w:t>
      </w:r>
    </w:p>
    <w:p w14:paraId="210F6FCE" w14:textId="3B78BD86" w:rsidR="00A35942" w:rsidRPr="005902D4" w:rsidRDefault="00A35942"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S.Abbas, Y. Alhwaiti, A. Fatima, M. A. Khan, M. Adnan Khan et al., "Convolutional neural network based intelligent handwritten document recognition," Computers, Materials &amp; Continua, vol. 70, no.3, pp. 4563–4581, (2022).</w:t>
      </w:r>
    </w:p>
    <w:p w14:paraId="6EE77618" w14:textId="6B3AE003" w:rsidR="006D55AB" w:rsidRPr="005902D4" w:rsidRDefault="006D55AB"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Y. Xue, Y. Tong, Z. Yuan, S. Su, A. Slowik et al., "Handwritten character recognition based on improved convolutional neural network," Intelligent Automation &amp; Soft Computing, vol. 29, no.2, pp. 497–509,(2021</w:t>
      </w:r>
      <w:r w:rsidR="00F93906" w:rsidRPr="005902D4">
        <w:rPr>
          <w:color w:val="000000" w:themeColor="text1"/>
          <w:sz w:val="20"/>
          <w:szCs w:val="20"/>
        </w:rPr>
        <w:t>)</w:t>
      </w:r>
      <w:r w:rsidRPr="005902D4">
        <w:rPr>
          <w:color w:val="000000" w:themeColor="text1"/>
          <w:sz w:val="20"/>
          <w:szCs w:val="20"/>
        </w:rPr>
        <w:t>.</w:t>
      </w:r>
    </w:p>
    <w:p w14:paraId="3979DAC1" w14:textId="74C3B352" w:rsidR="00F93906" w:rsidRPr="005902D4" w:rsidRDefault="00F93906" w:rsidP="002A3545">
      <w:pPr>
        <w:pStyle w:val="Default"/>
        <w:numPr>
          <w:ilvl w:val="0"/>
          <w:numId w:val="28"/>
        </w:numPr>
        <w:suppressAutoHyphens/>
        <w:jc w:val="both"/>
        <w:rPr>
          <w:color w:val="000000" w:themeColor="text1"/>
          <w:sz w:val="20"/>
          <w:szCs w:val="20"/>
        </w:rPr>
      </w:pPr>
      <w:r w:rsidRPr="005902D4">
        <w:rPr>
          <w:color w:val="222222"/>
          <w:sz w:val="20"/>
          <w:szCs w:val="20"/>
          <w:shd w:val="clear" w:color="auto" w:fill="FFFFFF"/>
        </w:rPr>
        <w:t>A. Abdallah, M. Hamada, and D. Nurseitov, “Attention-Based Fully Gated CNN-BGRU for Russian Handwritten Text,” </w:t>
      </w:r>
      <w:r w:rsidRPr="005902D4">
        <w:rPr>
          <w:i/>
          <w:iCs/>
          <w:color w:val="222222"/>
          <w:sz w:val="20"/>
          <w:szCs w:val="20"/>
          <w:shd w:val="clear" w:color="auto" w:fill="FFFFFF"/>
        </w:rPr>
        <w:t>Journal of Imaging</w:t>
      </w:r>
      <w:r w:rsidRPr="005902D4">
        <w:rPr>
          <w:color w:val="222222"/>
          <w:sz w:val="20"/>
          <w:szCs w:val="20"/>
          <w:shd w:val="clear" w:color="auto" w:fill="FFFFFF"/>
        </w:rPr>
        <w:t>, vol. 6, no. 12, p. 141(2020).</w:t>
      </w:r>
    </w:p>
    <w:sectPr w:rsidR="00F93906" w:rsidRPr="005902D4">
      <w:headerReference w:type="even" r:id="rId20"/>
      <w:headerReference w:type="default" r:id="rId21"/>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C401F" w14:textId="77777777" w:rsidR="000B42A4" w:rsidRDefault="000B42A4">
      <w:r>
        <w:separator/>
      </w:r>
    </w:p>
  </w:endnote>
  <w:endnote w:type="continuationSeparator" w:id="0">
    <w:p w14:paraId="2BB3B472" w14:textId="77777777" w:rsidR="000B42A4" w:rsidRDefault="000B42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5F908331-1534-49BC-AD51-FDEF04C533EB}"/>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F4686E51-29EE-4108-A831-E869128812F5}"/>
    <w:embedBold r:id="rId3" w:fontKey="{BF581E16-9546-4C3E-AEA1-1ABE704FB0DF}"/>
    <w:embedItalic r:id="rId4" w:fontKey="{BF7CE762-E6F8-4BD7-AF01-30BF8741BA20}"/>
    <w:embedBoldItalic r:id="rId5" w:fontKey="{962AC528-F980-46C7-8024-E658DF7E6987}"/>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26C9F2B0-CECA-4771-8E29-23F37E746356}"/>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58329B45-32D4-4ADE-A345-8111FDA02E69}"/>
    <w:embedItalic r:id="rId8" w:fontKey="{66F51678-3512-4020-97DB-A36D8C7F3FC9}"/>
  </w:font>
  <w:font w:name="Cambria">
    <w:panose1 w:val="02040503050406030204"/>
    <w:charset w:val="00"/>
    <w:family w:val="roman"/>
    <w:pitch w:val="variable"/>
    <w:sig w:usb0="E00006FF" w:usb1="420024FF" w:usb2="02000000" w:usb3="00000000" w:csb0="0000019F" w:csb1="00000000"/>
    <w:embedRegular r:id="rId9" w:fontKey="{EC4FC9E4-EAB2-4CC7-92D7-C178CECC5CA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5A87D" w14:textId="77777777" w:rsidR="000B42A4" w:rsidRDefault="000B42A4">
      <w:pPr>
        <w:pStyle w:val="p1a"/>
      </w:pPr>
      <w:r>
        <w:separator/>
      </w:r>
    </w:p>
  </w:footnote>
  <w:footnote w:type="continuationSeparator" w:id="0">
    <w:p w14:paraId="387C3C11" w14:textId="77777777" w:rsidR="000B42A4" w:rsidRDefault="000B42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96348AE"/>
    <w:multiLevelType w:val="hybridMultilevel"/>
    <w:tmpl w:val="0B12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6517D4"/>
    <w:multiLevelType w:val="hybridMultilevel"/>
    <w:tmpl w:val="CF6A9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AC136E4"/>
    <w:multiLevelType w:val="hybridMultilevel"/>
    <w:tmpl w:val="156AC0C4"/>
    <w:lvl w:ilvl="0" w:tplc="7A8E2DA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2B6C0C"/>
    <w:multiLevelType w:val="hybridMultilevel"/>
    <w:tmpl w:val="BDEA5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9"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0"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431F0"/>
    <w:multiLevelType w:val="hybridMultilevel"/>
    <w:tmpl w:val="01A08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9466F6A"/>
    <w:multiLevelType w:val="hybridMultilevel"/>
    <w:tmpl w:val="13F86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980241C"/>
    <w:multiLevelType w:val="hybridMultilevel"/>
    <w:tmpl w:val="1B56F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0A72C6"/>
    <w:multiLevelType w:val="hybridMultilevel"/>
    <w:tmpl w:val="B240C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8" w15:restartNumberingAfterBreak="0">
    <w:nsid w:val="768D4B00"/>
    <w:multiLevelType w:val="hybridMultilevel"/>
    <w:tmpl w:val="CA5CD9E0"/>
    <w:lvl w:ilvl="0" w:tplc="57B2C76E">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9" w15:restartNumberingAfterBreak="0">
    <w:nsid w:val="79503D3B"/>
    <w:multiLevelType w:val="hybridMultilevel"/>
    <w:tmpl w:val="8EE45C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17"/>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6"/>
  </w:num>
  <w:num w:numId="7" w16cid:durableId="2043893606">
    <w:abstractNumId w:val="20"/>
  </w:num>
  <w:num w:numId="8" w16cid:durableId="460266508">
    <w:abstractNumId w:val="9"/>
  </w:num>
  <w:num w:numId="9" w16cid:durableId="249896380">
    <w:abstractNumId w:val="6"/>
  </w:num>
  <w:num w:numId="10" w16cid:durableId="506142626">
    <w:abstractNumId w:val="20"/>
  </w:num>
  <w:num w:numId="11" w16cid:durableId="2109766440">
    <w:abstractNumId w:val="16"/>
  </w:num>
  <w:num w:numId="12" w16cid:durableId="578175318">
    <w:abstractNumId w:val="0"/>
  </w:num>
  <w:num w:numId="13" w16cid:durableId="1114132387">
    <w:abstractNumId w:val="16"/>
  </w:num>
  <w:num w:numId="14" w16cid:durableId="510413802">
    <w:abstractNumId w:val="0"/>
  </w:num>
  <w:num w:numId="15" w16cid:durableId="1249969666">
    <w:abstractNumId w:val="0"/>
  </w:num>
  <w:num w:numId="16" w16cid:durableId="284655371">
    <w:abstractNumId w:val="16"/>
  </w:num>
  <w:num w:numId="17" w16cid:durableId="2032762703">
    <w:abstractNumId w:val="0"/>
  </w:num>
  <w:num w:numId="18" w16cid:durableId="222185120">
    <w:abstractNumId w:val="0"/>
  </w:num>
  <w:num w:numId="19" w16cid:durableId="1571234050">
    <w:abstractNumId w:val="20"/>
  </w:num>
  <w:num w:numId="20" w16cid:durableId="881476098">
    <w:abstractNumId w:val="20"/>
  </w:num>
  <w:num w:numId="21" w16cid:durableId="334453548">
    <w:abstractNumId w:val="20"/>
  </w:num>
  <w:num w:numId="22" w16cid:durableId="2012676439">
    <w:abstractNumId w:val="7"/>
  </w:num>
  <w:num w:numId="23" w16cid:durableId="546187276">
    <w:abstractNumId w:val="7"/>
  </w:num>
  <w:num w:numId="24" w16cid:durableId="2010867793">
    <w:abstractNumId w:val="7"/>
  </w:num>
  <w:num w:numId="25" w16cid:durableId="259342230">
    <w:abstractNumId w:val="7"/>
  </w:num>
  <w:num w:numId="26" w16cid:durableId="1513496977">
    <w:abstractNumId w:val="8"/>
  </w:num>
  <w:num w:numId="27" w16cid:durableId="519516442">
    <w:abstractNumId w:val="12"/>
  </w:num>
  <w:num w:numId="28" w16cid:durableId="1921137828">
    <w:abstractNumId w:val="18"/>
  </w:num>
  <w:num w:numId="29" w16cid:durableId="155343212">
    <w:abstractNumId w:val="10"/>
  </w:num>
  <w:num w:numId="30" w16cid:durableId="402678803">
    <w:abstractNumId w:val="19"/>
  </w:num>
  <w:num w:numId="31" w16cid:durableId="1474912190">
    <w:abstractNumId w:val="13"/>
  </w:num>
  <w:num w:numId="32" w16cid:durableId="53702673">
    <w:abstractNumId w:val="2"/>
  </w:num>
  <w:num w:numId="33" w16cid:durableId="891379351">
    <w:abstractNumId w:val="4"/>
  </w:num>
  <w:num w:numId="34" w16cid:durableId="1074623409">
    <w:abstractNumId w:val="11"/>
  </w:num>
  <w:num w:numId="35" w16cid:durableId="45493175">
    <w:abstractNumId w:val="15"/>
  </w:num>
  <w:num w:numId="36" w16cid:durableId="653097465">
    <w:abstractNumId w:val="5"/>
  </w:num>
  <w:num w:numId="37" w16cid:durableId="345061222">
    <w:abstractNumId w:val="3"/>
  </w:num>
  <w:num w:numId="38" w16cid:durableId="1935047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07A7"/>
    <w:rsid w:val="0000132A"/>
    <w:rsid w:val="000021CB"/>
    <w:rsid w:val="000048E5"/>
    <w:rsid w:val="00005F1B"/>
    <w:rsid w:val="00006182"/>
    <w:rsid w:val="000067FE"/>
    <w:rsid w:val="00006A0C"/>
    <w:rsid w:val="00014D4E"/>
    <w:rsid w:val="000160D1"/>
    <w:rsid w:val="000164E3"/>
    <w:rsid w:val="00025514"/>
    <w:rsid w:val="000266EF"/>
    <w:rsid w:val="00030C23"/>
    <w:rsid w:val="000320C1"/>
    <w:rsid w:val="0003379E"/>
    <w:rsid w:val="000350FA"/>
    <w:rsid w:val="0003582D"/>
    <w:rsid w:val="00036F5B"/>
    <w:rsid w:val="00037ACE"/>
    <w:rsid w:val="00037F5E"/>
    <w:rsid w:val="00040259"/>
    <w:rsid w:val="0004166E"/>
    <w:rsid w:val="00043F36"/>
    <w:rsid w:val="00044A53"/>
    <w:rsid w:val="00044BC1"/>
    <w:rsid w:val="000473C1"/>
    <w:rsid w:val="00050374"/>
    <w:rsid w:val="00050606"/>
    <w:rsid w:val="0005118C"/>
    <w:rsid w:val="000513B6"/>
    <w:rsid w:val="00061C8B"/>
    <w:rsid w:val="00062262"/>
    <w:rsid w:val="00064ED0"/>
    <w:rsid w:val="000651A5"/>
    <w:rsid w:val="00066C40"/>
    <w:rsid w:val="00067278"/>
    <w:rsid w:val="0006770A"/>
    <w:rsid w:val="00067E9E"/>
    <w:rsid w:val="0007127A"/>
    <w:rsid w:val="0007621B"/>
    <w:rsid w:val="00076E27"/>
    <w:rsid w:val="0007799A"/>
    <w:rsid w:val="00081593"/>
    <w:rsid w:val="00081663"/>
    <w:rsid w:val="0008221C"/>
    <w:rsid w:val="000833BD"/>
    <w:rsid w:val="00083B95"/>
    <w:rsid w:val="00084F87"/>
    <w:rsid w:val="0008668B"/>
    <w:rsid w:val="000875BF"/>
    <w:rsid w:val="00092568"/>
    <w:rsid w:val="000A278D"/>
    <w:rsid w:val="000A3124"/>
    <w:rsid w:val="000A3339"/>
    <w:rsid w:val="000A3935"/>
    <w:rsid w:val="000B07ED"/>
    <w:rsid w:val="000B42A4"/>
    <w:rsid w:val="000B57C2"/>
    <w:rsid w:val="000B5F39"/>
    <w:rsid w:val="000C0888"/>
    <w:rsid w:val="000C0965"/>
    <w:rsid w:val="000C1B0A"/>
    <w:rsid w:val="000C5E39"/>
    <w:rsid w:val="000C764D"/>
    <w:rsid w:val="000C77C9"/>
    <w:rsid w:val="000C7AE9"/>
    <w:rsid w:val="000D1388"/>
    <w:rsid w:val="000E0820"/>
    <w:rsid w:val="000E22F6"/>
    <w:rsid w:val="000E3300"/>
    <w:rsid w:val="000E34F6"/>
    <w:rsid w:val="000F1A52"/>
    <w:rsid w:val="000F2A32"/>
    <w:rsid w:val="001006B7"/>
    <w:rsid w:val="00101394"/>
    <w:rsid w:val="001025AF"/>
    <w:rsid w:val="00103A73"/>
    <w:rsid w:val="0010650B"/>
    <w:rsid w:val="00106884"/>
    <w:rsid w:val="00107389"/>
    <w:rsid w:val="00107E98"/>
    <w:rsid w:val="0011107F"/>
    <w:rsid w:val="001134A0"/>
    <w:rsid w:val="001149E2"/>
    <w:rsid w:val="00120DAA"/>
    <w:rsid w:val="00122798"/>
    <w:rsid w:val="00123772"/>
    <w:rsid w:val="001275A4"/>
    <w:rsid w:val="00134155"/>
    <w:rsid w:val="00136A75"/>
    <w:rsid w:val="00137D40"/>
    <w:rsid w:val="001410A6"/>
    <w:rsid w:val="00141EE8"/>
    <w:rsid w:val="001448B2"/>
    <w:rsid w:val="00144C19"/>
    <w:rsid w:val="00144E34"/>
    <w:rsid w:val="00144FC0"/>
    <w:rsid w:val="001463FE"/>
    <w:rsid w:val="00147A0C"/>
    <w:rsid w:val="00150CF5"/>
    <w:rsid w:val="001516BC"/>
    <w:rsid w:val="00153D7B"/>
    <w:rsid w:val="00155B32"/>
    <w:rsid w:val="00160829"/>
    <w:rsid w:val="00160B4A"/>
    <w:rsid w:val="001635B5"/>
    <w:rsid w:val="00166E48"/>
    <w:rsid w:val="0016708F"/>
    <w:rsid w:val="001735EC"/>
    <w:rsid w:val="0017494E"/>
    <w:rsid w:val="00176021"/>
    <w:rsid w:val="0017707A"/>
    <w:rsid w:val="001771A0"/>
    <w:rsid w:val="0018117E"/>
    <w:rsid w:val="0019081B"/>
    <w:rsid w:val="00191F26"/>
    <w:rsid w:val="00192294"/>
    <w:rsid w:val="0019256D"/>
    <w:rsid w:val="00193913"/>
    <w:rsid w:val="00194C61"/>
    <w:rsid w:val="00194D65"/>
    <w:rsid w:val="001973B9"/>
    <w:rsid w:val="001A103D"/>
    <w:rsid w:val="001A143A"/>
    <w:rsid w:val="001A2413"/>
    <w:rsid w:val="001A4CC0"/>
    <w:rsid w:val="001A684E"/>
    <w:rsid w:val="001A6DAF"/>
    <w:rsid w:val="001A7381"/>
    <w:rsid w:val="001B1511"/>
    <w:rsid w:val="001B3D2E"/>
    <w:rsid w:val="001B4D91"/>
    <w:rsid w:val="001B526E"/>
    <w:rsid w:val="001B5405"/>
    <w:rsid w:val="001B5415"/>
    <w:rsid w:val="001B54D3"/>
    <w:rsid w:val="001B5AA2"/>
    <w:rsid w:val="001B6C2B"/>
    <w:rsid w:val="001B6F7C"/>
    <w:rsid w:val="001B7651"/>
    <w:rsid w:val="001C2CEA"/>
    <w:rsid w:val="001C61EF"/>
    <w:rsid w:val="001D0B49"/>
    <w:rsid w:val="001D2795"/>
    <w:rsid w:val="001D3759"/>
    <w:rsid w:val="001D37C1"/>
    <w:rsid w:val="001D3B15"/>
    <w:rsid w:val="001D59B5"/>
    <w:rsid w:val="001D6F77"/>
    <w:rsid w:val="001D73DE"/>
    <w:rsid w:val="001E214B"/>
    <w:rsid w:val="001E349F"/>
    <w:rsid w:val="001E3D22"/>
    <w:rsid w:val="001E48F1"/>
    <w:rsid w:val="001F1B62"/>
    <w:rsid w:val="001F1FE7"/>
    <w:rsid w:val="001F4CF9"/>
    <w:rsid w:val="001F57D1"/>
    <w:rsid w:val="001F6B64"/>
    <w:rsid w:val="00201334"/>
    <w:rsid w:val="00201949"/>
    <w:rsid w:val="0020275C"/>
    <w:rsid w:val="00206987"/>
    <w:rsid w:val="002110B7"/>
    <w:rsid w:val="00211A45"/>
    <w:rsid w:val="002122D7"/>
    <w:rsid w:val="002135AF"/>
    <w:rsid w:val="00214E48"/>
    <w:rsid w:val="00215C09"/>
    <w:rsid w:val="00217FE4"/>
    <w:rsid w:val="00220392"/>
    <w:rsid w:val="00223309"/>
    <w:rsid w:val="0022485E"/>
    <w:rsid w:val="00224CC6"/>
    <w:rsid w:val="00226276"/>
    <w:rsid w:val="00226F60"/>
    <w:rsid w:val="0023223A"/>
    <w:rsid w:val="00232BF7"/>
    <w:rsid w:val="00235D0B"/>
    <w:rsid w:val="00236209"/>
    <w:rsid w:val="00236729"/>
    <w:rsid w:val="00242E01"/>
    <w:rsid w:val="00243C0F"/>
    <w:rsid w:val="00246B0F"/>
    <w:rsid w:val="002507A4"/>
    <w:rsid w:val="00250A6B"/>
    <w:rsid w:val="00250EBE"/>
    <w:rsid w:val="0025110F"/>
    <w:rsid w:val="00252119"/>
    <w:rsid w:val="00252168"/>
    <w:rsid w:val="002534B7"/>
    <w:rsid w:val="002536E7"/>
    <w:rsid w:val="0025413C"/>
    <w:rsid w:val="00254E22"/>
    <w:rsid w:val="00255D73"/>
    <w:rsid w:val="002562C4"/>
    <w:rsid w:val="002610E3"/>
    <w:rsid w:val="002614BC"/>
    <w:rsid w:val="00261CF9"/>
    <w:rsid w:val="002621B1"/>
    <w:rsid w:val="00263F95"/>
    <w:rsid w:val="00264E8B"/>
    <w:rsid w:val="00266B96"/>
    <w:rsid w:val="0027001F"/>
    <w:rsid w:val="00272F3E"/>
    <w:rsid w:val="00273640"/>
    <w:rsid w:val="00273CC6"/>
    <w:rsid w:val="00275846"/>
    <w:rsid w:val="00275A67"/>
    <w:rsid w:val="0027645A"/>
    <w:rsid w:val="002770AA"/>
    <w:rsid w:val="00277A2F"/>
    <w:rsid w:val="002822D3"/>
    <w:rsid w:val="0028299E"/>
    <w:rsid w:val="00283DE3"/>
    <w:rsid w:val="00285073"/>
    <w:rsid w:val="0028519D"/>
    <w:rsid w:val="00286A9E"/>
    <w:rsid w:val="0029382C"/>
    <w:rsid w:val="00293E9A"/>
    <w:rsid w:val="00295EC6"/>
    <w:rsid w:val="00296E94"/>
    <w:rsid w:val="002A1BD5"/>
    <w:rsid w:val="002A265C"/>
    <w:rsid w:val="002A3545"/>
    <w:rsid w:val="002A43EE"/>
    <w:rsid w:val="002A4542"/>
    <w:rsid w:val="002A53D9"/>
    <w:rsid w:val="002A5D8F"/>
    <w:rsid w:val="002A6910"/>
    <w:rsid w:val="002A69A7"/>
    <w:rsid w:val="002B0BBE"/>
    <w:rsid w:val="002B1FDA"/>
    <w:rsid w:val="002B25EF"/>
    <w:rsid w:val="002B5037"/>
    <w:rsid w:val="002B726F"/>
    <w:rsid w:val="002C255A"/>
    <w:rsid w:val="002C25F5"/>
    <w:rsid w:val="002C33CE"/>
    <w:rsid w:val="002C3820"/>
    <w:rsid w:val="002C464D"/>
    <w:rsid w:val="002C7A6B"/>
    <w:rsid w:val="002D16C2"/>
    <w:rsid w:val="002D4FE9"/>
    <w:rsid w:val="002E25D2"/>
    <w:rsid w:val="002E3AD1"/>
    <w:rsid w:val="002F03CF"/>
    <w:rsid w:val="002F2750"/>
    <w:rsid w:val="002F2934"/>
    <w:rsid w:val="002F2B12"/>
    <w:rsid w:val="002F532E"/>
    <w:rsid w:val="002F572A"/>
    <w:rsid w:val="002F6A7D"/>
    <w:rsid w:val="0030054D"/>
    <w:rsid w:val="003005B3"/>
    <w:rsid w:val="00300D71"/>
    <w:rsid w:val="00301275"/>
    <w:rsid w:val="0030149B"/>
    <w:rsid w:val="00301CE9"/>
    <w:rsid w:val="00301F3D"/>
    <w:rsid w:val="00305FBC"/>
    <w:rsid w:val="00306F82"/>
    <w:rsid w:val="0032212F"/>
    <w:rsid w:val="00322F40"/>
    <w:rsid w:val="00325BB4"/>
    <w:rsid w:val="003307A7"/>
    <w:rsid w:val="003344E4"/>
    <w:rsid w:val="00335F04"/>
    <w:rsid w:val="0033741E"/>
    <w:rsid w:val="003402D8"/>
    <w:rsid w:val="0034065B"/>
    <w:rsid w:val="00342114"/>
    <w:rsid w:val="0034485D"/>
    <w:rsid w:val="0034528B"/>
    <w:rsid w:val="00346654"/>
    <w:rsid w:val="0035140D"/>
    <w:rsid w:val="003519A0"/>
    <w:rsid w:val="00352AB6"/>
    <w:rsid w:val="00352F27"/>
    <w:rsid w:val="003550ED"/>
    <w:rsid w:val="00355F2B"/>
    <w:rsid w:val="0036013E"/>
    <w:rsid w:val="00360E7F"/>
    <w:rsid w:val="00361002"/>
    <w:rsid w:val="003651E4"/>
    <w:rsid w:val="003708EB"/>
    <w:rsid w:val="00370D4E"/>
    <w:rsid w:val="00370DCF"/>
    <w:rsid w:val="00371E27"/>
    <w:rsid w:val="00372230"/>
    <w:rsid w:val="003731D0"/>
    <w:rsid w:val="00377958"/>
    <w:rsid w:val="00380417"/>
    <w:rsid w:val="00380A29"/>
    <w:rsid w:val="00381546"/>
    <w:rsid w:val="00381C7E"/>
    <w:rsid w:val="00381C9C"/>
    <w:rsid w:val="003827D8"/>
    <w:rsid w:val="003848F6"/>
    <w:rsid w:val="0038585A"/>
    <w:rsid w:val="003871BC"/>
    <w:rsid w:val="003872E8"/>
    <w:rsid w:val="00394020"/>
    <w:rsid w:val="00394372"/>
    <w:rsid w:val="003966CE"/>
    <w:rsid w:val="00397201"/>
    <w:rsid w:val="003A00C8"/>
    <w:rsid w:val="003A1F3F"/>
    <w:rsid w:val="003A4019"/>
    <w:rsid w:val="003A5EDA"/>
    <w:rsid w:val="003A629F"/>
    <w:rsid w:val="003A7670"/>
    <w:rsid w:val="003B2206"/>
    <w:rsid w:val="003B417F"/>
    <w:rsid w:val="003B4F30"/>
    <w:rsid w:val="003B6BE3"/>
    <w:rsid w:val="003C03EB"/>
    <w:rsid w:val="003C1263"/>
    <w:rsid w:val="003C4128"/>
    <w:rsid w:val="003C4B16"/>
    <w:rsid w:val="003C7D7D"/>
    <w:rsid w:val="003D062B"/>
    <w:rsid w:val="003D12D2"/>
    <w:rsid w:val="003E1926"/>
    <w:rsid w:val="003E1F1F"/>
    <w:rsid w:val="003E5255"/>
    <w:rsid w:val="003E64FC"/>
    <w:rsid w:val="003E65E6"/>
    <w:rsid w:val="003E734A"/>
    <w:rsid w:val="003F24C5"/>
    <w:rsid w:val="003F3029"/>
    <w:rsid w:val="003F5F86"/>
    <w:rsid w:val="004036DF"/>
    <w:rsid w:val="00403BC0"/>
    <w:rsid w:val="00404EBC"/>
    <w:rsid w:val="00405E55"/>
    <w:rsid w:val="004064F7"/>
    <w:rsid w:val="00406A31"/>
    <w:rsid w:val="00410267"/>
    <w:rsid w:val="00412CA1"/>
    <w:rsid w:val="00414ED5"/>
    <w:rsid w:val="0041747F"/>
    <w:rsid w:val="004218F7"/>
    <w:rsid w:val="0042321B"/>
    <w:rsid w:val="00426C60"/>
    <w:rsid w:val="00427B67"/>
    <w:rsid w:val="004301C7"/>
    <w:rsid w:val="00434A99"/>
    <w:rsid w:val="004354D0"/>
    <w:rsid w:val="00440766"/>
    <w:rsid w:val="004444EE"/>
    <w:rsid w:val="0044466C"/>
    <w:rsid w:val="0044497B"/>
    <w:rsid w:val="0045359B"/>
    <w:rsid w:val="00454BB1"/>
    <w:rsid w:val="00454E84"/>
    <w:rsid w:val="004552DA"/>
    <w:rsid w:val="004552F7"/>
    <w:rsid w:val="0046154C"/>
    <w:rsid w:val="00461A0B"/>
    <w:rsid w:val="004637B5"/>
    <w:rsid w:val="00464AAD"/>
    <w:rsid w:val="00465CD4"/>
    <w:rsid w:val="00473003"/>
    <w:rsid w:val="00473CA7"/>
    <w:rsid w:val="00476241"/>
    <w:rsid w:val="00477810"/>
    <w:rsid w:val="00483B9C"/>
    <w:rsid w:val="00484782"/>
    <w:rsid w:val="0048509B"/>
    <w:rsid w:val="004902B7"/>
    <w:rsid w:val="00490EC9"/>
    <w:rsid w:val="00492631"/>
    <w:rsid w:val="00493C8D"/>
    <w:rsid w:val="004A27C6"/>
    <w:rsid w:val="004A5B34"/>
    <w:rsid w:val="004A6997"/>
    <w:rsid w:val="004B1886"/>
    <w:rsid w:val="004B1B39"/>
    <w:rsid w:val="004B3644"/>
    <w:rsid w:val="004B3E85"/>
    <w:rsid w:val="004B5576"/>
    <w:rsid w:val="004B6372"/>
    <w:rsid w:val="004C0A88"/>
    <w:rsid w:val="004C1394"/>
    <w:rsid w:val="004C2B23"/>
    <w:rsid w:val="004C7533"/>
    <w:rsid w:val="004C78C2"/>
    <w:rsid w:val="004D0BBD"/>
    <w:rsid w:val="004D0F6F"/>
    <w:rsid w:val="004D239D"/>
    <w:rsid w:val="004D291B"/>
    <w:rsid w:val="004D7368"/>
    <w:rsid w:val="004E15A2"/>
    <w:rsid w:val="004E2436"/>
    <w:rsid w:val="004E29AB"/>
    <w:rsid w:val="004E35C5"/>
    <w:rsid w:val="004E3A34"/>
    <w:rsid w:val="004E6AD3"/>
    <w:rsid w:val="004E704D"/>
    <w:rsid w:val="004F12B1"/>
    <w:rsid w:val="004F1EF0"/>
    <w:rsid w:val="004F63C0"/>
    <w:rsid w:val="00507134"/>
    <w:rsid w:val="0051012B"/>
    <w:rsid w:val="0051171F"/>
    <w:rsid w:val="005120ED"/>
    <w:rsid w:val="005125FF"/>
    <w:rsid w:val="0051353B"/>
    <w:rsid w:val="00514769"/>
    <w:rsid w:val="00516215"/>
    <w:rsid w:val="00516CB5"/>
    <w:rsid w:val="00516EF1"/>
    <w:rsid w:val="0052014C"/>
    <w:rsid w:val="00523911"/>
    <w:rsid w:val="00523BD9"/>
    <w:rsid w:val="00523C0F"/>
    <w:rsid w:val="0052417A"/>
    <w:rsid w:val="0052445F"/>
    <w:rsid w:val="00525AAB"/>
    <w:rsid w:val="00527F76"/>
    <w:rsid w:val="00530E6D"/>
    <w:rsid w:val="00531596"/>
    <w:rsid w:val="00532D9F"/>
    <w:rsid w:val="00533C2F"/>
    <w:rsid w:val="0053527B"/>
    <w:rsid w:val="00535D1D"/>
    <w:rsid w:val="0053703B"/>
    <w:rsid w:val="00540BEE"/>
    <w:rsid w:val="005426B9"/>
    <w:rsid w:val="00542837"/>
    <w:rsid w:val="00543480"/>
    <w:rsid w:val="00543C4F"/>
    <w:rsid w:val="00544A38"/>
    <w:rsid w:val="00545AB3"/>
    <w:rsid w:val="0054666B"/>
    <w:rsid w:val="00547412"/>
    <w:rsid w:val="00547BB3"/>
    <w:rsid w:val="00550095"/>
    <w:rsid w:val="00550760"/>
    <w:rsid w:val="005525D5"/>
    <w:rsid w:val="0055475C"/>
    <w:rsid w:val="005555B9"/>
    <w:rsid w:val="005561EF"/>
    <w:rsid w:val="00557729"/>
    <w:rsid w:val="00557973"/>
    <w:rsid w:val="00560AB5"/>
    <w:rsid w:val="00563C18"/>
    <w:rsid w:val="005717AD"/>
    <w:rsid w:val="00572C4E"/>
    <w:rsid w:val="00572F24"/>
    <w:rsid w:val="0057425F"/>
    <w:rsid w:val="005751CA"/>
    <w:rsid w:val="00575810"/>
    <w:rsid w:val="0058226D"/>
    <w:rsid w:val="00582F21"/>
    <w:rsid w:val="00583211"/>
    <w:rsid w:val="00583E41"/>
    <w:rsid w:val="00585D29"/>
    <w:rsid w:val="00587786"/>
    <w:rsid w:val="005902D4"/>
    <w:rsid w:val="00594390"/>
    <w:rsid w:val="005948FB"/>
    <w:rsid w:val="005979B4"/>
    <w:rsid w:val="005A5394"/>
    <w:rsid w:val="005A5E80"/>
    <w:rsid w:val="005A69F3"/>
    <w:rsid w:val="005B08BA"/>
    <w:rsid w:val="005B31A3"/>
    <w:rsid w:val="005B549C"/>
    <w:rsid w:val="005B76EA"/>
    <w:rsid w:val="005C219C"/>
    <w:rsid w:val="005C2603"/>
    <w:rsid w:val="005C5AB4"/>
    <w:rsid w:val="005C7414"/>
    <w:rsid w:val="005C7EEA"/>
    <w:rsid w:val="005D16E7"/>
    <w:rsid w:val="005D2C9C"/>
    <w:rsid w:val="005D2E49"/>
    <w:rsid w:val="005D44EE"/>
    <w:rsid w:val="005D4938"/>
    <w:rsid w:val="005D4A3A"/>
    <w:rsid w:val="005D4C2D"/>
    <w:rsid w:val="005E17A3"/>
    <w:rsid w:val="005E1ED5"/>
    <w:rsid w:val="005E4F5C"/>
    <w:rsid w:val="005F1116"/>
    <w:rsid w:val="005F1151"/>
    <w:rsid w:val="005F1CFE"/>
    <w:rsid w:val="005F2DC2"/>
    <w:rsid w:val="005F4909"/>
    <w:rsid w:val="005F4B41"/>
    <w:rsid w:val="005F5269"/>
    <w:rsid w:val="005F5E77"/>
    <w:rsid w:val="005F5EB0"/>
    <w:rsid w:val="005F622F"/>
    <w:rsid w:val="005F6237"/>
    <w:rsid w:val="005F6D90"/>
    <w:rsid w:val="006045BD"/>
    <w:rsid w:val="00604727"/>
    <w:rsid w:val="006054A7"/>
    <w:rsid w:val="00605647"/>
    <w:rsid w:val="00606849"/>
    <w:rsid w:val="00606972"/>
    <w:rsid w:val="00611D52"/>
    <w:rsid w:val="006139F1"/>
    <w:rsid w:val="0061464D"/>
    <w:rsid w:val="0061581E"/>
    <w:rsid w:val="00617572"/>
    <w:rsid w:val="006179D5"/>
    <w:rsid w:val="00617FB0"/>
    <w:rsid w:val="00622020"/>
    <w:rsid w:val="00622F88"/>
    <w:rsid w:val="00623E91"/>
    <w:rsid w:val="00625BAB"/>
    <w:rsid w:val="00632427"/>
    <w:rsid w:val="00632849"/>
    <w:rsid w:val="006333D8"/>
    <w:rsid w:val="006363AE"/>
    <w:rsid w:val="0064106E"/>
    <w:rsid w:val="0064180B"/>
    <w:rsid w:val="00641F1F"/>
    <w:rsid w:val="0064227A"/>
    <w:rsid w:val="00643375"/>
    <w:rsid w:val="006438CD"/>
    <w:rsid w:val="0064441B"/>
    <w:rsid w:val="00646588"/>
    <w:rsid w:val="0065034B"/>
    <w:rsid w:val="00651515"/>
    <w:rsid w:val="00657A00"/>
    <w:rsid w:val="006603C1"/>
    <w:rsid w:val="006620E7"/>
    <w:rsid w:val="00664B0B"/>
    <w:rsid w:val="006666B9"/>
    <w:rsid w:val="00671824"/>
    <w:rsid w:val="00673C7B"/>
    <w:rsid w:val="00675696"/>
    <w:rsid w:val="0068013D"/>
    <w:rsid w:val="006802FD"/>
    <w:rsid w:val="00680383"/>
    <w:rsid w:val="006804D8"/>
    <w:rsid w:val="0068169F"/>
    <w:rsid w:val="006829A3"/>
    <w:rsid w:val="00684A5C"/>
    <w:rsid w:val="00685FD8"/>
    <w:rsid w:val="006914F2"/>
    <w:rsid w:val="00692663"/>
    <w:rsid w:val="00692CAB"/>
    <w:rsid w:val="006933BD"/>
    <w:rsid w:val="00695277"/>
    <w:rsid w:val="006959AE"/>
    <w:rsid w:val="006960EF"/>
    <w:rsid w:val="006966D0"/>
    <w:rsid w:val="006A2AB0"/>
    <w:rsid w:val="006A4C48"/>
    <w:rsid w:val="006A574A"/>
    <w:rsid w:val="006B24AA"/>
    <w:rsid w:val="006B33F9"/>
    <w:rsid w:val="006B42D5"/>
    <w:rsid w:val="006B4847"/>
    <w:rsid w:val="006B59A5"/>
    <w:rsid w:val="006B5CA9"/>
    <w:rsid w:val="006C529A"/>
    <w:rsid w:val="006C5EE2"/>
    <w:rsid w:val="006D1135"/>
    <w:rsid w:val="006D55AB"/>
    <w:rsid w:val="006D5A13"/>
    <w:rsid w:val="006D5BCD"/>
    <w:rsid w:val="006D6414"/>
    <w:rsid w:val="006D6790"/>
    <w:rsid w:val="006D6CD7"/>
    <w:rsid w:val="006E17C8"/>
    <w:rsid w:val="006E1B71"/>
    <w:rsid w:val="006E30F9"/>
    <w:rsid w:val="006E3B89"/>
    <w:rsid w:val="006E4303"/>
    <w:rsid w:val="006E4839"/>
    <w:rsid w:val="006E6084"/>
    <w:rsid w:val="006E723D"/>
    <w:rsid w:val="006F12AB"/>
    <w:rsid w:val="006F3980"/>
    <w:rsid w:val="006F4CE3"/>
    <w:rsid w:val="006F5AFB"/>
    <w:rsid w:val="006F6DC0"/>
    <w:rsid w:val="007021E4"/>
    <w:rsid w:val="00702DED"/>
    <w:rsid w:val="0070444C"/>
    <w:rsid w:val="00705C57"/>
    <w:rsid w:val="007063A9"/>
    <w:rsid w:val="0070683D"/>
    <w:rsid w:val="0070734C"/>
    <w:rsid w:val="007122F5"/>
    <w:rsid w:val="0071463D"/>
    <w:rsid w:val="007158EA"/>
    <w:rsid w:val="007204B2"/>
    <w:rsid w:val="0072110E"/>
    <w:rsid w:val="00722F8A"/>
    <w:rsid w:val="00723352"/>
    <w:rsid w:val="007258A0"/>
    <w:rsid w:val="0073357C"/>
    <w:rsid w:val="007347FE"/>
    <w:rsid w:val="007349F5"/>
    <w:rsid w:val="0073671E"/>
    <w:rsid w:val="00736AEC"/>
    <w:rsid w:val="00744305"/>
    <w:rsid w:val="00744599"/>
    <w:rsid w:val="007465E9"/>
    <w:rsid w:val="0074752C"/>
    <w:rsid w:val="00747B3F"/>
    <w:rsid w:val="0075129E"/>
    <w:rsid w:val="0075151B"/>
    <w:rsid w:val="00753D2A"/>
    <w:rsid w:val="0075496F"/>
    <w:rsid w:val="00755673"/>
    <w:rsid w:val="0075712F"/>
    <w:rsid w:val="007631CA"/>
    <w:rsid w:val="00764162"/>
    <w:rsid w:val="007641FF"/>
    <w:rsid w:val="0076663E"/>
    <w:rsid w:val="00766844"/>
    <w:rsid w:val="00767450"/>
    <w:rsid w:val="007705B9"/>
    <w:rsid w:val="00770AD4"/>
    <w:rsid w:val="0077186D"/>
    <w:rsid w:val="00772BBE"/>
    <w:rsid w:val="00774209"/>
    <w:rsid w:val="00777C77"/>
    <w:rsid w:val="0078014A"/>
    <w:rsid w:val="0078060F"/>
    <w:rsid w:val="00780943"/>
    <w:rsid w:val="00781415"/>
    <w:rsid w:val="0078204B"/>
    <w:rsid w:val="00785CDD"/>
    <w:rsid w:val="00785F60"/>
    <w:rsid w:val="007917CD"/>
    <w:rsid w:val="00791BDF"/>
    <w:rsid w:val="00791FC1"/>
    <w:rsid w:val="0079306B"/>
    <w:rsid w:val="0079480B"/>
    <w:rsid w:val="00794C3C"/>
    <w:rsid w:val="00796E5A"/>
    <w:rsid w:val="00796FEE"/>
    <w:rsid w:val="007A13AD"/>
    <w:rsid w:val="007A1BEE"/>
    <w:rsid w:val="007A2AD6"/>
    <w:rsid w:val="007A4A88"/>
    <w:rsid w:val="007A50DE"/>
    <w:rsid w:val="007A7DA8"/>
    <w:rsid w:val="007B3F9B"/>
    <w:rsid w:val="007C5B32"/>
    <w:rsid w:val="007D1E12"/>
    <w:rsid w:val="007D2601"/>
    <w:rsid w:val="007D285E"/>
    <w:rsid w:val="007D7041"/>
    <w:rsid w:val="007D76AE"/>
    <w:rsid w:val="007D7CEE"/>
    <w:rsid w:val="007E0021"/>
    <w:rsid w:val="007E0A49"/>
    <w:rsid w:val="007E21B0"/>
    <w:rsid w:val="007E2619"/>
    <w:rsid w:val="007E36D6"/>
    <w:rsid w:val="007E632A"/>
    <w:rsid w:val="007F1365"/>
    <w:rsid w:val="007F3033"/>
    <w:rsid w:val="0080034E"/>
    <w:rsid w:val="00800D63"/>
    <w:rsid w:val="0080291D"/>
    <w:rsid w:val="0080318F"/>
    <w:rsid w:val="00804E86"/>
    <w:rsid w:val="008068EC"/>
    <w:rsid w:val="00806ED2"/>
    <w:rsid w:val="00810526"/>
    <w:rsid w:val="00810CB3"/>
    <w:rsid w:val="008123DD"/>
    <w:rsid w:val="00814E46"/>
    <w:rsid w:val="008151A2"/>
    <w:rsid w:val="00815FD1"/>
    <w:rsid w:val="00817DFA"/>
    <w:rsid w:val="00822E43"/>
    <w:rsid w:val="008240F5"/>
    <w:rsid w:val="00825BE7"/>
    <w:rsid w:val="008321DF"/>
    <w:rsid w:val="00834029"/>
    <w:rsid w:val="00835BFE"/>
    <w:rsid w:val="00837784"/>
    <w:rsid w:val="00837C74"/>
    <w:rsid w:val="00837CD0"/>
    <w:rsid w:val="00845E7A"/>
    <w:rsid w:val="008504B8"/>
    <w:rsid w:val="00850B01"/>
    <w:rsid w:val="008512D6"/>
    <w:rsid w:val="00851E54"/>
    <w:rsid w:val="00856CEB"/>
    <w:rsid w:val="00857907"/>
    <w:rsid w:val="008603F5"/>
    <w:rsid w:val="00861202"/>
    <w:rsid w:val="008626C3"/>
    <w:rsid w:val="008643B9"/>
    <w:rsid w:val="00865861"/>
    <w:rsid w:val="008662CD"/>
    <w:rsid w:val="008672A7"/>
    <w:rsid w:val="00870CE1"/>
    <w:rsid w:val="00871B18"/>
    <w:rsid w:val="00871FEB"/>
    <w:rsid w:val="008749A3"/>
    <w:rsid w:val="0087519D"/>
    <w:rsid w:val="00876A73"/>
    <w:rsid w:val="00877A0C"/>
    <w:rsid w:val="00877A5E"/>
    <w:rsid w:val="00877AAF"/>
    <w:rsid w:val="008852AA"/>
    <w:rsid w:val="00886191"/>
    <w:rsid w:val="00886D36"/>
    <w:rsid w:val="00890122"/>
    <w:rsid w:val="0089068B"/>
    <w:rsid w:val="00890873"/>
    <w:rsid w:val="00890DAA"/>
    <w:rsid w:val="0089131C"/>
    <w:rsid w:val="00892E9F"/>
    <w:rsid w:val="0089379A"/>
    <w:rsid w:val="00895E18"/>
    <w:rsid w:val="00897301"/>
    <w:rsid w:val="008A4E18"/>
    <w:rsid w:val="008A55FD"/>
    <w:rsid w:val="008A6C5D"/>
    <w:rsid w:val="008B0BB1"/>
    <w:rsid w:val="008B3FB9"/>
    <w:rsid w:val="008B4449"/>
    <w:rsid w:val="008B4746"/>
    <w:rsid w:val="008B7064"/>
    <w:rsid w:val="008C0390"/>
    <w:rsid w:val="008C2A1D"/>
    <w:rsid w:val="008C31A8"/>
    <w:rsid w:val="008C4CE3"/>
    <w:rsid w:val="008D24A4"/>
    <w:rsid w:val="008D2BF5"/>
    <w:rsid w:val="008D5CC4"/>
    <w:rsid w:val="008E0193"/>
    <w:rsid w:val="008E2B14"/>
    <w:rsid w:val="008E4445"/>
    <w:rsid w:val="008E520D"/>
    <w:rsid w:val="008F130E"/>
    <w:rsid w:val="008F17E0"/>
    <w:rsid w:val="008F1CC4"/>
    <w:rsid w:val="008F31B7"/>
    <w:rsid w:val="008F33FB"/>
    <w:rsid w:val="008F74C3"/>
    <w:rsid w:val="00900C54"/>
    <w:rsid w:val="009022E5"/>
    <w:rsid w:val="00902804"/>
    <w:rsid w:val="0090334B"/>
    <w:rsid w:val="009035F6"/>
    <w:rsid w:val="00903EAB"/>
    <w:rsid w:val="00906C57"/>
    <w:rsid w:val="0091061C"/>
    <w:rsid w:val="00914777"/>
    <w:rsid w:val="00916924"/>
    <w:rsid w:val="00920A8C"/>
    <w:rsid w:val="00922982"/>
    <w:rsid w:val="00922AAA"/>
    <w:rsid w:val="009242E2"/>
    <w:rsid w:val="009257E1"/>
    <w:rsid w:val="009268E6"/>
    <w:rsid w:val="009269B8"/>
    <w:rsid w:val="009270FB"/>
    <w:rsid w:val="00927DAC"/>
    <w:rsid w:val="009314FC"/>
    <w:rsid w:val="0093225D"/>
    <w:rsid w:val="00932484"/>
    <w:rsid w:val="009356C4"/>
    <w:rsid w:val="009370EE"/>
    <w:rsid w:val="00940120"/>
    <w:rsid w:val="009406F0"/>
    <w:rsid w:val="009412B3"/>
    <w:rsid w:val="00941F5D"/>
    <w:rsid w:val="00943F3F"/>
    <w:rsid w:val="009457CC"/>
    <w:rsid w:val="00946AD3"/>
    <w:rsid w:val="0094724F"/>
    <w:rsid w:val="009474E4"/>
    <w:rsid w:val="00947A57"/>
    <w:rsid w:val="00950C21"/>
    <w:rsid w:val="00951590"/>
    <w:rsid w:val="009531D4"/>
    <w:rsid w:val="00953AEC"/>
    <w:rsid w:val="00954D64"/>
    <w:rsid w:val="009572ED"/>
    <w:rsid w:val="00960CFC"/>
    <w:rsid w:val="00962D90"/>
    <w:rsid w:val="009665D1"/>
    <w:rsid w:val="0096773F"/>
    <w:rsid w:val="009743F0"/>
    <w:rsid w:val="00976926"/>
    <w:rsid w:val="00981089"/>
    <w:rsid w:val="00984D17"/>
    <w:rsid w:val="0098678B"/>
    <w:rsid w:val="00990E78"/>
    <w:rsid w:val="00991985"/>
    <w:rsid w:val="00991C86"/>
    <w:rsid w:val="00992AF9"/>
    <w:rsid w:val="00993F14"/>
    <w:rsid w:val="009942DB"/>
    <w:rsid w:val="0099600A"/>
    <w:rsid w:val="009960F7"/>
    <w:rsid w:val="009961B6"/>
    <w:rsid w:val="00997F08"/>
    <w:rsid w:val="009A07DD"/>
    <w:rsid w:val="009A37E3"/>
    <w:rsid w:val="009A5235"/>
    <w:rsid w:val="009A78A4"/>
    <w:rsid w:val="009B0483"/>
    <w:rsid w:val="009B048A"/>
    <w:rsid w:val="009B088C"/>
    <w:rsid w:val="009B0E40"/>
    <w:rsid w:val="009B3B1A"/>
    <w:rsid w:val="009B5A8E"/>
    <w:rsid w:val="009B619A"/>
    <w:rsid w:val="009B6717"/>
    <w:rsid w:val="009C0359"/>
    <w:rsid w:val="009C071D"/>
    <w:rsid w:val="009C0C1C"/>
    <w:rsid w:val="009C14FA"/>
    <w:rsid w:val="009C3352"/>
    <w:rsid w:val="009C5AA4"/>
    <w:rsid w:val="009C75FE"/>
    <w:rsid w:val="009C7954"/>
    <w:rsid w:val="009D04DB"/>
    <w:rsid w:val="009D7D66"/>
    <w:rsid w:val="009E1A4F"/>
    <w:rsid w:val="009E3D81"/>
    <w:rsid w:val="009F5E59"/>
    <w:rsid w:val="00A00F61"/>
    <w:rsid w:val="00A014C5"/>
    <w:rsid w:val="00A02F51"/>
    <w:rsid w:val="00A03F7E"/>
    <w:rsid w:val="00A07409"/>
    <w:rsid w:val="00A10399"/>
    <w:rsid w:val="00A104E5"/>
    <w:rsid w:val="00A118AD"/>
    <w:rsid w:val="00A130FD"/>
    <w:rsid w:val="00A1344F"/>
    <w:rsid w:val="00A15A46"/>
    <w:rsid w:val="00A16E4E"/>
    <w:rsid w:val="00A2088F"/>
    <w:rsid w:val="00A23663"/>
    <w:rsid w:val="00A24E47"/>
    <w:rsid w:val="00A24F9D"/>
    <w:rsid w:val="00A30A25"/>
    <w:rsid w:val="00A30C34"/>
    <w:rsid w:val="00A30D2B"/>
    <w:rsid w:val="00A32EDC"/>
    <w:rsid w:val="00A342A7"/>
    <w:rsid w:val="00A3490E"/>
    <w:rsid w:val="00A35942"/>
    <w:rsid w:val="00A3605E"/>
    <w:rsid w:val="00A37D47"/>
    <w:rsid w:val="00A41B09"/>
    <w:rsid w:val="00A4385D"/>
    <w:rsid w:val="00A44B84"/>
    <w:rsid w:val="00A51992"/>
    <w:rsid w:val="00A51A5A"/>
    <w:rsid w:val="00A51AC3"/>
    <w:rsid w:val="00A52FB6"/>
    <w:rsid w:val="00A67023"/>
    <w:rsid w:val="00A7006D"/>
    <w:rsid w:val="00A70206"/>
    <w:rsid w:val="00A70C01"/>
    <w:rsid w:val="00A70CBF"/>
    <w:rsid w:val="00A72563"/>
    <w:rsid w:val="00A72EDD"/>
    <w:rsid w:val="00A74484"/>
    <w:rsid w:val="00A80386"/>
    <w:rsid w:val="00A819FC"/>
    <w:rsid w:val="00A822A2"/>
    <w:rsid w:val="00A8286D"/>
    <w:rsid w:val="00A85BEC"/>
    <w:rsid w:val="00A86683"/>
    <w:rsid w:val="00A87EA4"/>
    <w:rsid w:val="00A924E2"/>
    <w:rsid w:val="00A92E8A"/>
    <w:rsid w:val="00AA1AD9"/>
    <w:rsid w:val="00AA6A1B"/>
    <w:rsid w:val="00AA713F"/>
    <w:rsid w:val="00AA7D95"/>
    <w:rsid w:val="00AB5344"/>
    <w:rsid w:val="00AB5D32"/>
    <w:rsid w:val="00AB678E"/>
    <w:rsid w:val="00AC053B"/>
    <w:rsid w:val="00AC078B"/>
    <w:rsid w:val="00AC117B"/>
    <w:rsid w:val="00AC2BA4"/>
    <w:rsid w:val="00AC381E"/>
    <w:rsid w:val="00AC38BA"/>
    <w:rsid w:val="00AC44D0"/>
    <w:rsid w:val="00AD5FB9"/>
    <w:rsid w:val="00AE244B"/>
    <w:rsid w:val="00AE2A7D"/>
    <w:rsid w:val="00AE3614"/>
    <w:rsid w:val="00AE41A3"/>
    <w:rsid w:val="00AE4F27"/>
    <w:rsid w:val="00AE57F4"/>
    <w:rsid w:val="00AE6A0B"/>
    <w:rsid w:val="00AE79CC"/>
    <w:rsid w:val="00AE7CBE"/>
    <w:rsid w:val="00AE7EA7"/>
    <w:rsid w:val="00AF0232"/>
    <w:rsid w:val="00AF16DF"/>
    <w:rsid w:val="00AF1DCC"/>
    <w:rsid w:val="00AF4361"/>
    <w:rsid w:val="00AF5F46"/>
    <w:rsid w:val="00B0062A"/>
    <w:rsid w:val="00B00DE1"/>
    <w:rsid w:val="00B013C3"/>
    <w:rsid w:val="00B01C2E"/>
    <w:rsid w:val="00B026E0"/>
    <w:rsid w:val="00B029B8"/>
    <w:rsid w:val="00B029EB"/>
    <w:rsid w:val="00B065E8"/>
    <w:rsid w:val="00B07ACA"/>
    <w:rsid w:val="00B12BDF"/>
    <w:rsid w:val="00B12F93"/>
    <w:rsid w:val="00B17B92"/>
    <w:rsid w:val="00B20A00"/>
    <w:rsid w:val="00B212A0"/>
    <w:rsid w:val="00B2448F"/>
    <w:rsid w:val="00B2528B"/>
    <w:rsid w:val="00B25851"/>
    <w:rsid w:val="00B30DD3"/>
    <w:rsid w:val="00B34D8C"/>
    <w:rsid w:val="00B3531B"/>
    <w:rsid w:val="00B412C3"/>
    <w:rsid w:val="00B41798"/>
    <w:rsid w:val="00B42B28"/>
    <w:rsid w:val="00B43325"/>
    <w:rsid w:val="00B50205"/>
    <w:rsid w:val="00B5108A"/>
    <w:rsid w:val="00B513BF"/>
    <w:rsid w:val="00B534E8"/>
    <w:rsid w:val="00B5459D"/>
    <w:rsid w:val="00B54FA7"/>
    <w:rsid w:val="00B56EA3"/>
    <w:rsid w:val="00B610D3"/>
    <w:rsid w:val="00B61139"/>
    <w:rsid w:val="00B61FDC"/>
    <w:rsid w:val="00B624F1"/>
    <w:rsid w:val="00B6282F"/>
    <w:rsid w:val="00B63B88"/>
    <w:rsid w:val="00B648E4"/>
    <w:rsid w:val="00B672D1"/>
    <w:rsid w:val="00B72C6C"/>
    <w:rsid w:val="00B73E83"/>
    <w:rsid w:val="00B750A0"/>
    <w:rsid w:val="00B76547"/>
    <w:rsid w:val="00B7659E"/>
    <w:rsid w:val="00B80042"/>
    <w:rsid w:val="00B82D81"/>
    <w:rsid w:val="00B84955"/>
    <w:rsid w:val="00B876EA"/>
    <w:rsid w:val="00B87841"/>
    <w:rsid w:val="00B9168B"/>
    <w:rsid w:val="00B932A3"/>
    <w:rsid w:val="00B9777F"/>
    <w:rsid w:val="00B97ED3"/>
    <w:rsid w:val="00BA4209"/>
    <w:rsid w:val="00BA504D"/>
    <w:rsid w:val="00BA5BB8"/>
    <w:rsid w:val="00BA7E46"/>
    <w:rsid w:val="00BB228F"/>
    <w:rsid w:val="00BB3261"/>
    <w:rsid w:val="00BB34AB"/>
    <w:rsid w:val="00BB4812"/>
    <w:rsid w:val="00BB74D2"/>
    <w:rsid w:val="00BC1F62"/>
    <w:rsid w:val="00BC69AB"/>
    <w:rsid w:val="00BC70A5"/>
    <w:rsid w:val="00BD3DBF"/>
    <w:rsid w:val="00BD58A7"/>
    <w:rsid w:val="00BD5997"/>
    <w:rsid w:val="00BD5DBD"/>
    <w:rsid w:val="00BD77A1"/>
    <w:rsid w:val="00BD7A99"/>
    <w:rsid w:val="00BE0759"/>
    <w:rsid w:val="00BE07DF"/>
    <w:rsid w:val="00BE2D34"/>
    <w:rsid w:val="00BE60FD"/>
    <w:rsid w:val="00BE6147"/>
    <w:rsid w:val="00BF0226"/>
    <w:rsid w:val="00BF1DFF"/>
    <w:rsid w:val="00BF2C5E"/>
    <w:rsid w:val="00BF58D3"/>
    <w:rsid w:val="00BF630D"/>
    <w:rsid w:val="00BF65DC"/>
    <w:rsid w:val="00BF66CF"/>
    <w:rsid w:val="00BF70F5"/>
    <w:rsid w:val="00C0084E"/>
    <w:rsid w:val="00C00FB0"/>
    <w:rsid w:val="00C0266D"/>
    <w:rsid w:val="00C04171"/>
    <w:rsid w:val="00C07236"/>
    <w:rsid w:val="00C12CA4"/>
    <w:rsid w:val="00C20AF2"/>
    <w:rsid w:val="00C20DF9"/>
    <w:rsid w:val="00C20E67"/>
    <w:rsid w:val="00C22245"/>
    <w:rsid w:val="00C246C3"/>
    <w:rsid w:val="00C3024D"/>
    <w:rsid w:val="00C34CBD"/>
    <w:rsid w:val="00C34F1C"/>
    <w:rsid w:val="00C3543C"/>
    <w:rsid w:val="00C35AE4"/>
    <w:rsid w:val="00C4080C"/>
    <w:rsid w:val="00C429D6"/>
    <w:rsid w:val="00C44C3A"/>
    <w:rsid w:val="00C46949"/>
    <w:rsid w:val="00C47FBB"/>
    <w:rsid w:val="00C50FFB"/>
    <w:rsid w:val="00C5199A"/>
    <w:rsid w:val="00C52A98"/>
    <w:rsid w:val="00C546B4"/>
    <w:rsid w:val="00C54976"/>
    <w:rsid w:val="00C625C4"/>
    <w:rsid w:val="00C6371C"/>
    <w:rsid w:val="00C654F6"/>
    <w:rsid w:val="00C65B3D"/>
    <w:rsid w:val="00C730DC"/>
    <w:rsid w:val="00C7344F"/>
    <w:rsid w:val="00C73DB8"/>
    <w:rsid w:val="00C74C80"/>
    <w:rsid w:val="00C773EE"/>
    <w:rsid w:val="00C7770F"/>
    <w:rsid w:val="00C81A6D"/>
    <w:rsid w:val="00C82223"/>
    <w:rsid w:val="00C8243A"/>
    <w:rsid w:val="00C84C96"/>
    <w:rsid w:val="00C86F2C"/>
    <w:rsid w:val="00C87CC7"/>
    <w:rsid w:val="00C87DEF"/>
    <w:rsid w:val="00C90514"/>
    <w:rsid w:val="00C91836"/>
    <w:rsid w:val="00C921ED"/>
    <w:rsid w:val="00C9597D"/>
    <w:rsid w:val="00CA6982"/>
    <w:rsid w:val="00CB21FE"/>
    <w:rsid w:val="00CB2496"/>
    <w:rsid w:val="00CB30C8"/>
    <w:rsid w:val="00CB3569"/>
    <w:rsid w:val="00CB43BB"/>
    <w:rsid w:val="00CB5254"/>
    <w:rsid w:val="00CC0309"/>
    <w:rsid w:val="00CC20CE"/>
    <w:rsid w:val="00CC2410"/>
    <w:rsid w:val="00CC5C27"/>
    <w:rsid w:val="00CC60E7"/>
    <w:rsid w:val="00CC7BCA"/>
    <w:rsid w:val="00CD0D3F"/>
    <w:rsid w:val="00CD1452"/>
    <w:rsid w:val="00CD210B"/>
    <w:rsid w:val="00CD2B2E"/>
    <w:rsid w:val="00CD36BB"/>
    <w:rsid w:val="00CD3DE8"/>
    <w:rsid w:val="00CD3F67"/>
    <w:rsid w:val="00CD548C"/>
    <w:rsid w:val="00CD593B"/>
    <w:rsid w:val="00CD6331"/>
    <w:rsid w:val="00CD7B42"/>
    <w:rsid w:val="00CE0BE6"/>
    <w:rsid w:val="00CE14AE"/>
    <w:rsid w:val="00CE170E"/>
    <w:rsid w:val="00CE2884"/>
    <w:rsid w:val="00CE37F5"/>
    <w:rsid w:val="00CE3DE1"/>
    <w:rsid w:val="00CE72DA"/>
    <w:rsid w:val="00CF080A"/>
    <w:rsid w:val="00CF585E"/>
    <w:rsid w:val="00CF5E8D"/>
    <w:rsid w:val="00CF7FCC"/>
    <w:rsid w:val="00D05AB9"/>
    <w:rsid w:val="00D06387"/>
    <w:rsid w:val="00D0673B"/>
    <w:rsid w:val="00D07477"/>
    <w:rsid w:val="00D1134A"/>
    <w:rsid w:val="00D12059"/>
    <w:rsid w:val="00D127A9"/>
    <w:rsid w:val="00D13339"/>
    <w:rsid w:val="00D140BE"/>
    <w:rsid w:val="00D162A7"/>
    <w:rsid w:val="00D16D80"/>
    <w:rsid w:val="00D17726"/>
    <w:rsid w:val="00D17E01"/>
    <w:rsid w:val="00D20800"/>
    <w:rsid w:val="00D213D4"/>
    <w:rsid w:val="00D21DD3"/>
    <w:rsid w:val="00D2274E"/>
    <w:rsid w:val="00D23BEF"/>
    <w:rsid w:val="00D25346"/>
    <w:rsid w:val="00D254E7"/>
    <w:rsid w:val="00D278A7"/>
    <w:rsid w:val="00D27CCD"/>
    <w:rsid w:val="00D36E84"/>
    <w:rsid w:val="00D41126"/>
    <w:rsid w:val="00D4365E"/>
    <w:rsid w:val="00D43C0F"/>
    <w:rsid w:val="00D44ACF"/>
    <w:rsid w:val="00D4758B"/>
    <w:rsid w:val="00D47800"/>
    <w:rsid w:val="00D52D3D"/>
    <w:rsid w:val="00D57C26"/>
    <w:rsid w:val="00D6084E"/>
    <w:rsid w:val="00D61359"/>
    <w:rsid w:val="00D619F8"/>
    <w:rsid w:val="00D6219B"/>
    <w:rsid w:val="00D624A6"/>
    <w:rsid w:val="00D648B7"/>
    <w:rsid w:val="00D6515A"/>
    <w:rsid w:val="00D66927"/>
    <w:rsid w:val="00D66FFD"/>
    <w:rsid w:val="00D7041B"/>
    <w:rsid w:val="00D723C7"/>
    <w:rsid w:val="00D72BEC"/>
    <w:rsid w:val="00D731C0"/>
    <w:rsid w:val="00D77E8E"/>
    <w:rsid w:val="00D81380"/>
    <w:rsid w:val="00D83892"/>
    <w:rsid w:val="00D85B27"/>
    <w:rsid w:val="00D87349"/>
    <w:rsid w:val="00D90A62"/>
    <w:rsid w:val="00D941C5"/>
    <w:rsid w:val="00D9641D"/>
    <w:rsid w:val="00D97A9B"/>
    <w:rsid w:val="00DA155E"/>
    <w:rsid w:val="00DA3811"/>
    <w:rsid w:val="00DA3FC2"/>
    <w:rsid w:val="00DA52BC"/>
    <w:rsid w:val="00DA61B6"/>
    <w:rsid w:val="00DA6473"/>
    <w:rsid w:val="00DB09E9"/>
    <w:rsid w:val="00DB3B02"/>
    <w:rsid w:val="00DB4B06"/>
    <w:rsid w:val="00DB4C14"/>
    <w:rsid w:val="00DB5462"/>
    <w:rsid w:val="00DB5897"/>
    <w:rsid w:val="00DB6263"/>
    <w:rsid w:val="00DC05E9"/>
    <w:rsid w:val="00DC05FD"/>
    <w:rsid w:val="00DC166D"/>
    <w:rsid w:val="00DC255C"/>
    <w:rsid w:val="00DC511D"/>
    <w:rsid w:val="00DC5CF8"/>
    <w:rsid w:val="00DC61AF"/>
    <w:rsid w:val="00DC68D1"/>
    <w:rsid w:val="00DD2429"/>
    <w:rsid w:val="00DD459D"/>
    <w:rsid w:val="00DD5C01"/>
    <w:rsid w:val="00DD6601"/>
    <w:rsid w:val="00DE0975"/>
    <w:rsid w:val="00DE0CF8"/>
    <w:rsid w:val="00DE18D2"/>
    <w:rsid w:val="00DE29E2"/>
    <w:rsid w:val="00DE3ED8"/>
    <w:rsid w:val="00DE45ED"/>
    <w:rsid w:val="00DE6FFE"/>
    <w:rsid w:val="00DF23AE"/>
    <w:rsid w:val="00DF3F8B"/>
    <w:rsid w:val="00DF57AF"/>
    <w:rsid w:val="00DF5823"/>
    <w:rsid w:val="00E02181"/>
    <w:rsid w:val="00E05853"/>
    <w:rsid w:val="00E058B5"/>
    <w:rsid w:val="00E121F4"/>
    <w:rsid w:val="00E131A1"/>
    <w:rsid w:val="00E2248D"/>
    <w:rsid w:val="00E236D3"/>
    <w:rsid w:val="00E2516C"/>
    <w:rsid w:val="00E27E61"/>
    <w:rsid w:val="00E323FB"/>
    <w:rsid w:val="00E35509"/>
    <w:rsid w:val="00E359E3"/>
    <w:rsid w:val="00E35DEA"/>
    <w:rsid w:val="00E36420"/>
    <w:rsid w:val="00E439E9"/>
    <w:rsid w:val="00E44D72"/>
    <w:rsid w:val="00E45216"/>
    <w:rsid w:val="00E4719E"/>
    <w:rsid w:val="00E47359"/>
    <w:rsid w:val="00E52385"/>
    <w:rsid w:val="00E52DAA"/>
    <w:rsid w:val="00E53AEB"/>
    <w:rsid w:val="00E53B4B"/>
    <w:rsid w:val="00E54670"/>
    <w:rsid w:val="00E56304"/>
    <w:rsid w:val="00E56A62"/>
    <w:rsid w:val="00E56C30"/>
    <w:rsid w:val="00E6087E"/>
    <w:rsid w:val="00E61384"/>
    <w:rsid w:val="00E62690"/>
    <w:rsid w:val="00E63989"/>
    <w:rsid w:val="00E64DB4"/>
    <w:rsid w:val="00E672CE"/>
    <w:rsid w:val="00E67BAD"/>
    <w:rsid w:val="00E70F8D"/>
    <w:rsid w:val="00E72F27"/>
    <w:rsid w:val="00E76C39"/>
    <w:rsid w:val="00E80BD3"/>
    <w:rsid w:val="00E80E0E"/>
    <w:rsid w:val="00E847B9"/>
    <w:rsid w:val="00E84AFC"/>
    <w:rsid w:val="00E86353"/>
    <w:rsid w:val="00E86476"/>
    <w:rsid w:val="00E91494"/>
    <w:rsid w:val="00E9154C"/>
    <w:rsid w:val="00EA1A11"/>
    <w:rsid w:val="00EA23A0"/>
    <w:rsid w:val="00EA3583"/>
    <w:rsid w:val="00EA44D1"/>
    <w:rsid w:val="00EA5634"/>
    <w:rsid w:val="00EA5897"/>
    <w:rsid w:val="00EA5C84"/>
    <w:rsid w:val="00EA7396"/>
    <w:rsid w:val="00EB285B"/>
    <w:rsid w:val="00EB3C20"/>
    <w:rsid w:val="00EB42B9"/>
    <w:rsid w:val="00EB45C9"/>
    <w:rsid w:val="00EB6306"/>
    <w:rsid w:val="00EC285F"/>
    <w:rsid w:val="00EC29A8"/>
    <w:rsid w:val="00EC2AF6"/>
    <w:rsid w:val="00EC3B4E"/>
    <w:rsid w:val="00EC4398"/>
    <w:rsid w:val="00EC533B"/>
    <w:rsid w:val="00EC72EB"/>
    <w:rsid w:val="00ED3EA0"/>
    <w:rsid w:val="00ED537C"/>
    <w:rsid w:val="00ED543C"/>
    <w:rsid w:val="00ED63B8"/>
    <w:rsid w:val="00ED6CDE"/>
    <w:rsid w:val="00EE21FF"/>
    <w:rsid w:val="00EE2B52"/>
    <w:rsid w:val="00EE2DC2"/>
    <w:rsid w:val="00EF03A2"/>
    <w:rsid w:val="00EF0D1A"/>
    <w:rsid w:val="00EF304D"/>
    <w:rsid w:val="00EF6417"/>
    <w:rsid w:val="00EF69AA"/>
    <w:rsid w:val="00F02923"/>
    <w:rsid w:val="00F04559"/>
    <w:rsid w:val="00F049EF"/>
    <w:rsid w:val="00F0657F"/>
    <w:rsid w:val="00F07B36"/>
    <w:rsid w:val="00F10AAE"/>
    <w:rsid w:val="00F12EF2"/>
    <w:rsid w:val="00F13DD7"/>
    <w:rsid w:val="00F15873"/>
    <w:rsid w:val="00F16920"/>
    <w:rsid w:val="00F16C05"/>
    <w:rsid w:val="00F16EB4"/>
    <w:rsid w:val="00F174C2"/>
    <w:rsid w:val="00F205AD"/>
    <w:rsid w:val="00F20CDD"/>
    <w:rsid w:val="00F25C06"/>
    <w:rsid w:val="00F31586"/>
    <w:rsid w:val="00F32390"/>
    <w:rsid w:val="00F34561"/>
    <w:rsid w:val="00F36AE5"/>
    <w:rsid w:val="00F37A62"/>
    <w:rsid w:val="00F401B5"/>
    <w:rsid w:val="00F419C7"/>
    <w:rsid w:val="00F4737F"/>
    <w:rsid w:val="00F5194D"/>
    <w:rsid w:val="00F51A93"/>
    <w:rsid w:val="00F51F50"/>
    <w:rsid w:val="00F5597F"/>
    <w:rsid w:val="00F55D74"/>
    <w:rsid w:val="00F57C0E"/>
    <w:rsid w:val="00F60371"/>
    <w:rsid w:val="00F614CB"/>
    <w:rsid w:val="00F63142"/>
    <w:rsid w:val="00F637BA"/>
    <w:rsid w:val="00F65FBD"/>
    <w:rsid w:val="00F669FC"/>
    <w:rsid w:val="00F71423"/>
    <w:rsid w:val="00F71C9E"/>
    <w:rsid w:val="00F71D79"/>
    <w:rsid w:val="00F73790"/>
    <w:rsid w:val="00F75922"/>
    <w:rsid w:val="00F761AC"/>
    <w:rsid w:val="00F769C9"/>
    <w:rsid w:val="00F832FF"/>
    <w:rsid w:val="00F8357F"/>
    <w:rsid w:val="00F841C3"/>
    <w:rsid w:val="00F843DC"/>
    <w:rsid w:val="00F86E37"/>
    <w:rsid w:val="00F90B6C"/>
    <w:rsid w:val="00F929CD"/>
    <w:rsid w:val="00F93906"/>
    <w:rsid w:val="00F94164"/>
    <w:rsid w:val="00F9506D"/>
    <w:rsid w:val="00F95918"/>
    <w:rsid w:val="00FA00D1"/>
    <w:rsid w:val="00FA1A6D"/>
    <w:rsid w:val="00FA54AB"/>
    <w:rsid w:val="00FA585B"/>
    <w:rsid w:val="00FB1110"/>
    <w:rsid w:val="00FB27BA"/>
    <w:rsid w:val="00FB358A"/>
    <w:rsid w:val="00FB43F3"/>
    <w:rsid w:val="00FB55DD"/>
    <w:rsid w:val="00FB5AF0"/>
    <w:rsid w:val="00FB78D2"/>
    <w:rsid w:val="00FC111E"/>
    <w:rsid w:val="00FC3C6A"/>
    <w:rsid w:val="00FC7011"/>
    <w:rsid w:val="00FC7D52"/>
    <w:rsid w:val="00FE0A97"/>
    <w:rsid w:val="00FE1730"/>
    <w:rsid w:val="00FE365F"/>
    <w:rsid w:val="00FE4773"/>
    <w:rsid w:val="00FE55FD"/>
    <w:rsid w:val="00FE6E2B"/>
    <w:rsid w:val="00FE6F72"/>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F2750"/>
    <w:pPr>
      <w:ind w:left="720"/>
      <w:contextualSpacing/>
    </w:pPr>
  </w:style>
  <w:style w:type="character" w:styleId="Emphasis">
    <w:name w:val="Emphasis"/>
    <w:basedOn w:val="DefaultParagraphFont"/>
    <w:qFormat/>
    <w:rsid w:val="002F2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6123">
      <w:bodyDiv w:val="1"/>
      <w:marLeft w:val="0"/>
      <w:marRight w:val="0"/>
      <w:marTop w:val="0"/>
      <w:marBottom w:val="0"/>
      <w:divBdr>
        <w:top w:val="none" w:sz="0" w:space="0" w:color="auto"/>
        <w:left w:val="none" w:sz="0" w:space="0" w:color="auto"/>
        <w:bottom w:val="none" w:sz="0" w:space="0" w:color="auto"/>
        <w:right w:val="none" w:sz="0" w:space="0" w:color="auto"/>
      </w:divBdr>
      <w:divsChild>
        <w:div w:id="943658498">
          <w:marLeft w:val="0"/>
          <w:marRight w:val="0"/>
          <w:marTop w:val="0"/>
          <w:marBottom w:val="0"/>
          <w:divBdr>
            <w:top w:val="none" w:sz="0" w:space="0" w:color="auto"/>
            <w:left w:val="none" w:sz="0" w:space="0" w:color="auto"/>
            <w:bottom w:val="none" w:sz="0" w:space="0" w:color="auto"/>
            <w:right w:val="none" w:sz="0" w:space="0" w:color="auto"/>
          </w:divBdr>
          <w:divsChild>
            <w:div w:id="14517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2-8917-276X"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hodit@vrsiddhartha.ac.in"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mailto:ajaynagaraju32@gmail.com"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mailtorizwanullah@gmail.com"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FDE07C-8876-426A-A69E-470F4056C4B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938</TotalTime>
  <Pages>13</Pages>
  <Words>3939</Words>
  <Characters>22453</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RIZWAN</dc:creator>
  <cp:lastModifiedBy>RIZWANULLAH M0HAMMAD</cp:lastModifiedBy>
  <cp:revision>635</cp:revision>
  <cp:lastPrinted>2023-01-01T08:16:00Z</cp:lastPrinted>
  <dcterms:created xsi:type="dcterms:W3CDTF">2022-12-23T16:37:00Z</dcterms:created>
  <dcterms:modified xsi:type="dcterms:W3CDTF">2023-01-01T08:19:00Z</dcterms:modified>
</cp:coreProperties>
</file>